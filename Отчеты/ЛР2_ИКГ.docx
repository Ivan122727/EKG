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106D95" w14:textId="77777777" w:rsidR="00546E69" w:rsidRPr="00451D9B" w:rsidRDefault="00546E69" w:rsidP="001A5FCD">
      <w:pPr>
        <w:pStyle w:val="a0"/>
        <w:ind w:firstLine="0"/>
        <w:rPr>
          <w:rFonts w:cs="Times New Roman"/>
        </w:rPr>
      </w:pPr>
    </w:p>
    <w:p w14:paraId="1748BDE8" w14:textId="77777777" w:rsidR="00546E69" w:rsidRPr="00451D9B" w:rsidRDefault="00546E69" w:rsidP="00546E69">
      <w:pPr>
        <w:pStyle w:val="a0"/>
        <w:jc w:val="center"/>
        <w:rPr>
          <w:rFonts w:cs="Times New Roman"/>
        </w:rPr>
      </w:pPr>
      <w:r w:rsidRPr="00451D9B">
        <w:rPr>
          <w:rFonts w:cs="Times New Roman"/>
        </w:rPr>
        <w:t>Министерство науки и высшего образования Российской Федерации</w:t>
      </w:r>
    </w:p>
    <w:p w14:paraId="5CAA196A" w14:textId="77777777" w:rsidR="00546E69" w:rsidRPr="00451D9B" w:rsidRDefault="00546E69" w:rsidP="00546E69">
      <w:pPr>
        <w:pStyle w:val="a0"/>
        <w:spacing w:line="240" w:lineRule="auto"/>
        <w:jc w:val="center"/>
        <w:rPr>
          <w:rFonts w:cs="Times New Roman"/>
        </w:rPr>
      </w:pPr>
      <w:r w:rsidRPr="00451D9B">
        <w:rPr>
          <w:rFonts w:cs="Times New Roman"/>
        </w:rPr>
        <w:t>Федеральное государственное бюджетное</w:t>
      </w:r>
    </w:p>
    <w:p w14:paraId="049DD0D4" w14:textId="77777777" w:rsidR="00546E69" w:rsidRPr="00451D9B" w:rsidRDefault="00546E69" w:rsidP="00546E69">
      <w:pPr>
        <w:pStyle w:val="a0"/>
        <w:spacing w:line="240" w:lineRule="auto"/>
        <w:jc w:val="center"/>
        <w:rPr>
          <w:rFonts w:cs="Times New Roman"/>
        </w:rPr>
      </w:pPr>
      <w:r w:rsidRPr="00451D9B">
        <w:rPr>
          <w:rFonts w:cs="Times New Roman"/>
        </w:rPr>
        <w:t>Образовательное учреждение высшего образования</w:t>
      </w:r>
    </w:p>
    <w:p w14:paraId="3560F5E9" w14:textId="77777777" w:rsidR="00546E69" w:rsidRPr="00451D9B" w:rsidRDefault="00546E69" w:rsidP="00546E69">
      <w:pPr>
        <w:pStyle w:val="a0"/>
        <w:spacing w:line="240" w:lineRule="auto"/>
        <w:jc w:val="center"/>
        <w:rPr>
          <w:rFonts w:cs="Times New Roman"/>
        </w:rPr>
      </w:pPr>
      <w:r w:rsidRPr="00451D9B">
        <w:rPr>
          <w:rFonts w:cs="Times New Roman"/>
        </w:rPr>
        <w:t>«</w:t>
      </w:r>
      <w:r w:rsidR="001A5FCD" w:rsidRPr="00451D9B">
        <w:rPr>
          <w:rFonts w:cs="Times New Roman"/>
        </w:rPr>
        <w:t xml:space="preserve">Уфимский </w:t>
      </w:r>
      <w:r w:rsidR="00676C11" w:rsidRPr="00451D9B">
        <w:rPr>
          <w:rFonts w:cs="Times New Roman"/>
        </w:rPr>
        <w:t>университет науки и технологий</w:t>
      </w:r>
      <w:r w:rsidRPr="00451D9B">
        <w:rPr>
          <w:rFonts w:cs="Times New Roman"/>
        </w:rPr>
        <w:t>»</w:t>
      </w:r>
    </w:p>
    <w:p w14:paraId="63C6BB84" w14:textId="77777777" w:rsidR="001A5FCD" w:rsidRPr="00451D9B" w:rsidRDefault="001A5FCD" w:rsidP="00A51C9F">
      <w:pPr>
        <w:pStyle w:val="a0"/>
        <w:jc w:val="center"/>
        <w:rPr>
          <w:rFonts w:cs="Times New Roman"/>
        </w:rPr>
      </w:pPr>
    </w:p>
    <w:p w14:paraId="5A14A8EB" w14:textId="77777777" w:rsidR="001A5FCD" w:rsidRPr="00451D9B" w:rsidRDefault="001A5FCD" w:rsidP="00A51C9F">
      <w:pPr>
        <w:pStyle w:val="a0"/>
        <w:jc w:val="center"/>
        <w:rPr>
          <w:rFonts w:cs="Times New Roman"/>
        </w:rPr>
      </w:pPr>
    </w:p>
    <w:p w14:paraId="65A123C6" w14:textId="77777777" w:rsidR="001A5FCD" w:rsidRPr="00451D9B" w:rsidRDefault="001A5FCD" w:rsidP="00A51C9F">
      <w:pPr>
        <w:pStyle w:val="a0"/>
        <w:jc w:val="center"/>
        <w:rPr>
          <w:rFonts w:cs="Times New Roman"/>
        </w:rPr>
      </w:pPr>
    </w:p>
    <w:p w14:paraId="71E64C0D" w14:textId="77777777" w:rsidR="001A5FCD" w:rsidRPr="00451D9B" w:rsidRDefault="001A5FCD" w:rsidP="00A51C9F">
      <w:pPr>
        <w:pStyle w:val="a0"/>
        <w:ind w:firstLine="3402"/>
        <w:rPr>
          <w:rFonts w:cs="Times New Roman"/>
        </w:rPr>
      </w:pPr>
      <w:r w:rsidRPr="00451D9B">
        <w:rPr>
          <w:rFonts w:cs="Times New Roman"/>
        </w:rPr>
        <w:t>Факультет информатики и робототехники</w:t>
      </w:r>
    </w:p>
    <w:p w14:paraId="2B0088DB" w14:textId="77777777" w:rsidR="001A5FCD" w:rsidRPr="00451D9B" w:rsidRDefault="001A5FCD" w:rsidP="00A51C9F">
      <w:pPr>
        <w:pStyle w:val="a0"/>
        <w:ind w:firstLine="3402"/>
        <w:rPr>
          <w:rFonts w:cs="Times New Roman"/>
        </w:rPr>
      </w:pPr>
    </w:p>
    <w:p w14:paraId="4E8F1665" w14:textId="77777777" w:rsidR="001A5FCD" w:rsidRPr="00451D9B" w:rsidRDefault="001A5FCD" w:rsidP="00A51C9F">
      <w:pPr>
        <w:pStyle w:val="a0"/>
        <w:ind w:firstLine="3402"/>
        <w:rPr>
          <w:rFonts w:cs="Times New Roman"/>
        </w:rPr>
      </w:pPr>
      <w:r w:rsidRPr="00451D9B">
        <w:rPr>
          <w:rFonts w:cs="Times New Roman"/>
        </w:rPr>
        <w:t>Кафедра Информатики</w:t>
      </w:r>
    </w:p>
    <w:p w14:paraId="625AFC8D" w14:textId="77777777" w:rsidR="001A5FCD" w:rsidRPr="00451D9B" w:rsidRDefault="001A5FCD" w:rsidP="00A51C9F">
      <w:pPr>
        <w:pStyle w:val="a0"/>
        <w:ind w:firstLine="3402"/>
        <w:rPr>
          <w:rFonts w:cs="Times New Roman"/>
        </w:rPr>
      </w:pPr>
    </w:p>
    <w:p w14:paraId="5797A196" w14:textId="77777777" w:rsidR="001A5FCD" w:rsidRPr="00451D9B" w:rsidRDefault="001A5FCD" w:rsidP="00A51C9F">
      <w:pPr>
        <w:pStyle w:val="a0"/>
        <w:ind w:firstLine="3402"/>
        <w:rPr>
          <w:rFonts w:cs="Times New Roman"/>
        </w:rPr>
      </w:pPr>
    </w:p>
    <w:p w14:paraId="6F1ED4B3" w14:textId="77777777" w:rsidR="001A5FCD" w:rsidRPr="00451D9B" w:rsidRDefault="001A5FCD" w:rsidP="00A51C9F">
      <w:pPr>
        <w:pStyle w:val="a0"/>
        <w:ind w:firstLine="3402"/>
        <w:rPr>
          <w:rFonts w:cs="Times New Roman"/>
        </w:rPr>
      </w:pPr>
    </w:p>
    <w:p w14:paraId="0CD2D5BC" w14:textId="77777777" w:rsidR="001A5FCD" w:rsidRPr="00451D9B" w:rsidRDefault="001A5FCD" w:rsidP="00A51C9F">
      <w:pPr>
        <w:pStyle w:val="a0"/>
        <w:ind w:firstLine="709"/>
        <w:jc w:val="center"/>
        <w:rPr>
          <w:rFonts w:cs="Times New Roman"/>
        </w:rPr>
      </w:pPr>
      <w:r w:rsidRPr="00451D9B">
        <w:rPr>
          <w:rFonts w:cs="Times New Roman"/>
        </w:rPr>
        <w:t xml:space="preserve">Отчет по лабораторной работе № </w:t>
      </w:r>
      <w:r w:rsidR="00676C11" w:rsidRPr="00451D9B">
        <w:rPr>
          <w:rFonts w:cs="Times New Roman"/>
        </w:rPr>
        <w:t>2</w:t>
      </w:r>
    </w:p>
    <w:p w14:paraId="0F5E46C5" w14:textId="77777777" w:rsidR="001A5FCD" w:rsidRPr="00451D9B" w:rsidRDefault="001A5FCD" w:rsidP="00A51C9F">
      <w:pPr>
        <w:pStyle w:val="a0"/>
        <w:ind w:firstLine="709"/>
        <w:jc w:val="center"/>
        <w:rPr>
          <w:rFonts w:cs="Times New Roman"/>
        </w:rPr>
      </w:pPr>
      <w:r w:rsidRPr="00451D9B">
        <w:rPr>
          <w:rFonts w:cs="Times New Roman"/>
        </w:rPr>
        <w:t>на тему: «</w:t>
      </w:r>
      <w:r w:rsidR="00676C11" w:rsidRPr="00451D9B">
        <w:rPr>
          <w:rFonts w:cs="Times New Roman"/>
        </w:rPr>
        <w:t>Преобразования трёхмерных объектов</w:t>
      </w:r>
      <w:r w:rsidRPr="00451D9B">
        <w:rPr>
          <w:rFonts w:cs="Times New Roman"/>
        </w:rPr>
        <w:t>»</w:t>
      </w:r>
    </w:p>
    <w:p w14:paraId="2ECDB342" w14:textId="77777777" w:rsidR="001A5FCD" w:rsidRPr="00451D9B" w:rsidRDefault="001A5FCD" w:rsidP="00A51C9F">
      <w:pPr>
        <w:pStyle w:val="a0"/>
        <w:ind w:firstLine="709"/>
        <w:jc w:val="center"/>
        <w:rPr>
          <w:rFonts w:cs="Times New Roman"/>
        </w:rPr>
      </w:pPr>
    </w:p>
    <w:p w14:paraId="2462AD97" w14:textId="77777777" w:rsidR="001A5FCD" w:rsidRPr="00451D9B" w:rsidRDefault="001A5FCD" w:rsidP="00A51C9F">
      <w:pPr>
        <w:pStyle w:val="a0"/>
        <w:ind w:firstLine="709"/>
        <w:jc w:val="center"/>
        <w:rPr>
          <w:rFonts w:cs="Times New Roman"/>
        </w:rPr>
      </w:pPr>
    </w:p>
    <w:p w14:paraId="78AA3FAF" w14:textId="77777777" w:rsidR="001A5FCD" w:rsidRPr="00451D9B" w:rsidRDefault="001A5FCD" w:rsidP="00A51C9F">
      <w:pPr>
        <w:pStyle w:val="a0"/>
        <w:ind w:firstLine="709"/>
        <w:jc w:val="center"/>
        <w:rPr>
          <w:rFonts w:cs="Times New Roman"/>
        </w:rPr>
      </w:pPr>
    </w:p>
    <w:p w14:paraId="365A27DE" w14:textId="77777777" w:rsidR="001A5FCD" w:rsidRPr="00451D9B" w:rsidRDefault="001A5FCD" w:rsidP="00A51C9F">
      <w:pPr>
        <w:pStyle w:val="a0"/>
        <w:ind w:firstLine="709"/>
        <w:jc w:val="center"/>
        <w:rPr>
          <w:rFonts w:cs="Times New Roman"/>
        </w:rPr>
      </w:pPr>
    </w:p>
    <w:p w14:paraId="3BB83CE6" w14:textId="77777777" w:rsidR="001A5FCD" w:rsidRPr="00451D9B" w:rsidRDefault="001A5FCD" w:rsidP="00A51C9F">
      <w:pPr>
        <w:pStyle w:val="a0"/>
        <w:ind w:firstLine="709"/>
        <w:jc w:val="left"/>
        <w:rPr>
          <w:rFonts w:cs="Times New Roman"/>
        </w:rPr>
      </w:pPr>
      <w:r w:rsidRPr="00451D9B">
        <w:rPr>
          <w:rFonts w:cs="Times New Roman"/>
        </w:rPr>
        <w:t>Выполнил:</w:t>
      </w:r>
    </w:p>
    <w:p w14:paraId="260527D0" w14:textId="787087E8" w:rsidR="001A5FCD" w:rsidRPr="00451D9B" w:rsidRDefault="00A805E4" w:rsidP="00A51C9F">
      <w:pPr>
        <w:pStyle w:val="a0"/>
        <w:tabs>
          <w:tab w:val="left" w:pos="6237"/>
        </w:tabs>
        <w:rPr>
          <w:rFonts w:cs="Times New Roman"/>
        </w:rPr>
      </w:pPr>
      <w:r>
        <w:rPr>
          <w:rFonts w:cs="Times New Roman"/>
        </w:rPr>
        <w:t>Студент группы ПРО-23</w:t>
      </w:r>
      <w:r w:rsidR="001A5FCD" w:rsidRPr="00451D9B">
        <w:rPr>
          <w:rFonts w:cs="Times New Roman"/>
        </w:rPr>
        <w:t>3Б</w:t>
      </w:r>
      <w:r w:rsidR="001A5FCD" w:rsidRPr="00451D9B">
        <w:rPr>
          <w:rFonts w:cs="Times New Roman"/>
        </w:rPr>
        <w:tab/>
      </w:r>
      <w:r>
        <w:rPr>
          <w:rFonts w:cs="Times New Roman"/>
        </w:rPr>
        <w:t>Ермолов И О</w:t>
      </w:r>
    </w:p>
    <w:p w14:paraId="2ED50B63" w14:textId="77777777" w:rsidR="00A51C9F" w:rsidRPr="00451D9B" w:rsidRDefault="00A51C9F" w:rsidP="00A51C9F">
      <w:pPr>
        <w:pStyle w:val="a0"/>
        <w:tabs>
          <w:tab w:val="left" w:pos="6237"/>
        </w:tabs>
        <w:rPr>
          <w:rFonts w:cs="Times New Roman"/>
        </w:rPr>
      </w:pPr>
    </w:p>
    <w:p w14:paraId="3E22B0FA" w14:textId="77777777" w:rsidR="00A51C9F" w:rsidRPr="00451D9B" w:rsidRDefault="00A51C9F" w:rsidP="00A51C9F">
      <w:pPr>
        <w:pStyle w:val="a0"/>
        <w:tabs>
          <w:tab w:val="left" w:pos="6237"/>
        </w:tabs>
        <w:rPr>
          <w:rFonts w:cs="Times New Roman"/>
        </w:rPr>
      </w:pPr>
    </w:p>
    <w:p w14:paraId="53EC42C2" w14:textId="77777777" w:rsidR="00A51C9F" w:rsidRPr="00451D9B" w:rsidRDefault="00A51C9F" w:rsidP="00A51C9F">
      <w:pPr>
        <w:pStyle w:val="a0"/>
        <w:tabs>
          <w:tab w:val="left" w:pos="6237"/>
        </w:tabs>
        <w:rPr>
          <w:rFonts w:cs="Times New Roman"/>
        </w:rPr>
      </w:pPr>
      <w:r w:rsidRPr="00451D9B">
        <w:rPr>
          <w:rFonts w:cs="Times New Roman"/>
        </w:rPr>
        <w:t>Проверил:</w:t>
      </w:r>
    </w:p>
    <w:p w14:paraId="29C9E172" w14:textId="77777777" w:rsidR="00A51C9F" w:rsidRPr="00451D9B" w:rsidRDefault="00A51C9F" w:rsidP="00A51C9F">
      <w:pPr>
        <w:pStyle w:val="a0"/>
        <w:tabs>
          <w:tab w:val="left" w:pos="6237"/>
        </w:tabs>
        <w:rPr>
          <w:rFonts w:cs="Times New Roman"/>
        </w:rPr>
      </w:pPr>
      <w:r w:rsidRPr="00451D9B">
        <w:rPr>
          <w:rFonts w:cs="Times New Roman"/>
        </w:rPr>
        <w:t>канд. техн. наук</w:t>
      </w:r>
      <w:r w:rsidRPr="00451D9B">
        <w:rPr>
          <w:rFonts w:cs="Times New Roman"/>
        </w:rPr>
        <w:tab/>
      </w:r>
      <w:r w:rsidR="00676C11" w:rsidRPr="00451D9B">
        <w:rPr>
          <w:rFonts w:cs="Times New Roman"/>
        </w:rPr>
        <w:t>В.А. Котельников</w:t>
      </w:r>
    </w:p>
    <w:p w14:paraId="40DAAB81" w14:textId="77777777" w:rsidR="00A51C9F" w:rsidRPr="00451D9B" w:rsidRDefault="00A51C9F" w:rsidP="00A51C9F">
      <w:pPr>
        <w:pStyle w:val="a0"/>
        <w:tabs>
          <w:tab w:val="left" w:pos="6237"/>
        </w:tabs>
        <w:rPr>
          <w:rFonts w:cs="Times New Roman"/>
        </w:rPr>
      </w:pPr>
    </w:p>
    <w:p w14:paraId="1FF24C95" w14:textId="77777777" w:rsidR="00A51C9F" w:rsidRPr="00451D9B" w:rsidRDefault="00A51C9F" w:rsidP="00A51C9F">
      <w:pPr>
        <w:pStyle w:val="a0"/>
        <w:tabs>
          <w:tab w:val="left" w:pos="6237"/>
        </w:tabs>
        <w:rPr>
          <w:rFonts w:cs="Times New Roman"/>
        </w:rPr>
      </w:pPr>
    </w:p>
    <w:p w14:paraId="2D70A601" w14:textId="77777777" w:rsidR="00A51C9F" w:rsidRPr="00451D9B" w:rsidRDefault="00A51C9F" w:rsidP="00B620B3">
      <w:pPr>
        <w:pStyle w:val="a0"/>
        <w:tabs>
          <w:tab w:val="left" w:pos="6237"/>
        </w:tabs>
        <w:jc w:val="center"/>
        <w:rPr>
          <w:rFonts w:cs="Times New Roman"/>
        </w:rPr>
        <w:sectPr w:rsidR="00A51C9F" w:rsidRPr="00451D9B" w:rsidSect="00A51C9F">
          <w:pgSz w:w="11906" w:h="16838"/>
          <w:pgMar w:top="851" w:right="567" w:bottom="1134" w:left="1418" w:header="709" w:footer="709" w:gutter="0"/>
          <w:cols w:space="708"/>
          <w:docGrid w:linePitch="360"/>
        </w:sectPr>
      </w:pPr>
      <w:r w:rsidRPr="00451D9B">
        <w:rPr>
          <w:rFonts w:cs="Times New Roman"/>
        </w:rPr>
        <w:t>Уфа</w:t>
      </w:r>
      <w:r w:rsidR="00B620B3" w:rsidRPr="00451D9B">
        <w:rPr>
          <w:rFonts w:cs="Times New Roman"/>
        </w:rPr>
        <w:t xml:space="preserve"> - 202</w:t>
      </w:r>
      <w:r w:rsidR="00676C11" w:rsidRPr="00451D9B">
        <w:rPr>
          <w:rFonts w:cs="Times New Roman"/>
        </w:rPr>
        <w:t>3</w:t>
      </w:r>
    </w:p>
    <w:p w14:paraId="010B24EA" w14:textId="7C8F2CE3" w:rsidR="00BA66FD" w:rsidRPr="00451D9B" w:rsidRDefault="00BA66FD" w:rsidP="00642ED7">
      <w:pPr>
        <w:pStyle w:val="a0"/>
        <w:ind w:firstLine="0"/>
        <w:rPr>
          <w:rFonts w:cs="Times New Roman"/>
          <w:b/>
          <w:szCs w:val="28"/>
        </w:rPr>
      </w:pPr>
      <w:bookmarkStart w:id="0" w:name="_Toc133656742"/>
      <w:r w:rsidRPr="00451D9B">
        <w:rPr>
          <w:rFonts w:cs="Times New Roman"/>
          <w:b/>
          <w:szCs w:val="28"/>
        </w:rPr>
        <w:lastRenderedPageBreak/>
        <w:t>Цель работы</w:t>
      </w:r>
      <w:bookmarkEnd w:id="0"/>
    </w:p>
    <w:p w14:paraId="66DDC015" w14:textId="50F2F26B" w:rsidR="00BA66FD" w:rsidRPr="00451D9B" w:rsidRDefault="00BA66FD" w:rsidP="00BA66FD">
      <w:pPr>
        <w:pStyle w:val="a0"/>
        <w:ind w:firstLine="0"/>
        <w:rPr>
          <w:rFonts w:cs="Times New Roman"/>
          <w:szCs w:val="28"/>
        </w:rPr>
      </w:pPr>
      <w:r w:rsidRPr="00451D9B">
        <w:rPr>
          <w:rFonts w:cs="Times New Roman"/>
          <w:szCs w:val="28"/>
        </w:rPr>
        <w:t>Изучение преобразования для трехмерных объектов.</w:t>
      </w:r>
    </w:p>
    <w:p w14:paraId="134ACBD0" w14:textId="4FD31225" w:rsidR="00451D9B" w:rsidRPr="00451D9B" w:rsidRDefault="00451D9B" w:rsidP="00BA66FD">
      <w:pPr>
        <w:pStyle w:val="a0"/>
        <w:ind w:firstLine="0"/>
        <w:rPr>
          <w:rFonts w:cs="Times New Roman"/>
          <w:b/>
          <w:szCs w:val="28"/>
        </w:rPr>
      </w:pPr>
      <w:r w:rsidRPr="00451D9B">
        <w:rPr>
          <w:rFonts w:cs="Times New Roman"/>
          <w:b/>
          <w:szCs w:val="28"/>
        </w:rPr>
        <w:t>Задание</w:t>
      </w:r>
    </w:p>
    <w:p w14:paraId="6F6BF45F" w14:textId="5953C97D" w:rsidR="00451D9B" w:rsidRPr="00451D9B" w:rsidRDefault="00451D9B" w:rsidP="00BA66FD">
      <w:pPr>
        <w:pStyle w:val="a0"/>
        <w:ind w:firstLine="0"/>
        <w:rPr>
          <w:rFonts w:cs="Times New Roman"/>
          <w:szCs w:val="28"/>
        </w:rPr>
      </w:pPr>
      <w:r w:rsidRPr="00451D9B">
        <w:rPr>
          <w:rFonts w:cs="Times New Roman"/>
          <w:szCs w:val="28"/>
          <w:shd w:val="clear" w:color="auto" w:fill="FFFFFF"/>
        </w:rPr>
        <w:t>Выполнить 6-8, 12, 13 уроки по OpenGL </w:t>
      </w:r>
      <w:hyperlink r:id="rId8" w:tgtFrame="_blank" w:history="1">
        <w:r w:rsidRPr="00451D9B">
          <w:rPr>
            <w:rStyle w:val="aa"/>
            <w:rFonts w:cs="Times New Roman"/>
            <w:color w:val="auto"/>
            <w:szCs w:val="28"/>
            <w:shd w:val="clear" w:color="auto" w:fill="FFFFFF"/>
          </w:rPr>
          <w:t>https://triplepointfive.github.io/ogltutor/</w:t>
        </w:r>
      </w:hyperlink>
    </w:p>
    <w:p w14:paraId="39EDA96A" w14:textId="3F01EC39" w:rsidR="00BA66FD" w:rsidRPr="00451D9B" w:rsidRDefault="00BA66FD" w:rsidP="00451D9B">
      <w:pPr>
        <w:pStyle w:val="a0"/>
        <w:ind w:firstLine="0"/>
        <w:rPr>
          <w:rFonts w:cs="Times New Roman"/>
          <w:b/>
        </w:rPr>
      </w:pPr>
      <w:bookmarkStart w:id="1" w:name="_Toc133656743"/>
      <w:r w:rsidRPr="00451D9B">
        <w:rPr>
          <w:rFonts w:cs="Times New Roman"/>
          <w:b/>
        </w:rPr>
        <w:t>Ход работы</w:t>
      </w:r>
      <w:bookmarkEnd w:id="1"/>
    </w:p>
    <w:p w14:paraId="7B593351" w14:textId="4FD99619" w:rsidR="00BA66FD" w:rsidRPr="00451D9B" w:rsidRDefault="00BA66FD" w:rsidP="00BA66FD">
      <w:pPr>
        <w:pStyle w:val="a0"/>
        <w:numPr>
          <w:ilvl w:val="0"/>
          <w:numId w:val="3"/>
        </w:numPr>
        <w:rPr>
          <w:rFonts w:cs="Times New Roman"/>
        </w:rPr>
      </w:pPr>
      <w:r w:rsidRPr="00451D9B">
        <w:rPr>
          <w:rFonts w:cs="Times New Roman"/>
        </w:rPr>
        <w:t xml:space="preserve">Преобразования трехмерных объектов. В ходе лабораторной работы я изучил способ изменения положения, вращения и изменения размера объекта, заключающийся в задании матриц. </w:t>
      </w:r>
    </w:p>
    <w:p w14:paraId="5F48B906" w14:textId="77777777" w:rsidR="00451D9B" w:rsidRPr="00451D9B" w:rsidRDefault="00BA66FD" w:rsidP="00AA2159">
      <w:pPr>
        <w:pStyle w:val="a0"/>
        <w:ind w:firstLine="0"/>
        <w:jc w:val="center"/>
        <w:rPr>
          <w:rFonts w:cs="Times New Roman"/>
        </w:rPr>
      </w:pPr>
      <w:r w:rsidRPr="00451D9B">
        <w:rPr>
          <w:rFonts w:cs="Times New Roman"/>
          <w:noProof/>
          <w:lang w:eastAsia="ru-RU"/>
        </w:rPr>
        <w:drawing>
          <wp:inline distT="0" distB="0" distL="0" distR="0" wp14:anchorId="0986BCDC" wp14:editId="1E6CB928">
            <wp:extent cx="2891781" cy="2247900"/>
            <wp:effectExtent l="0" t="0" r="4445" b="0"/>
            <wp:docPr id="1391041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411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060" cy="225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E3A6" w14:textId="7B1C7567" w:rsidR="00451D9B" w:rsidRPr="00451D9B" w:rsidRDefault="00451D9B" w:rsidP="00AA2159">
      <w:pPr>
        <w:pStyle w:val="a0"/>
        <w:ind w:firstLine="0"/>
        <w:jc w:val="center"/>
        <w:rPr>
          <w:rFonts w:cs="Times New Roman"/>
        </w:rPr>
      </w:pPr>
      <w:r w:rsidRPr="00451D9B">
        <w:rPr>
          <w:rFonts w:cs="Times New Roman"/>
        </w:rPr>
        <w:t>Рисунок 1. Перемещение объекта по оси Х</w:t>
      </w:r>
      <w:r w:rsidR="00BA66FD" w:rsidRPr="00451D9B">
        <w:rPr>
          <w:rFonts w:cs="Times New Roman"/>
        </w:rPr>
        <w:t>.</w:t>
      </w:r>
    </w:p>
    <w:p w14:paraId="2A3CC62B" w14:textId="047A67C6" w:rsidR="00BA66FD" w:rsidRPr="00451D9B" w:rsidRDefault="00BA66FD" w:rsidP="00AA2159">
      <w:pPr>
        <w:pStyle w:val="a0"/>
        <w:ind w:firstLine="0"/>
        <w:jc w:val="center"/>
        <w:rPr>
          <w:rFonts w:cs="Times New Roman"/>
        </w:rPr>
      </w:pPr>
      <w:r w:rsidRPr="00451D9B">
        <w:rPr>
          <w:rFonts w:cs="Times New Roman"/>
          <w:noProof/>
          <w:lang w:eastAsia="ru-RU"/>
        </w:rPr>
        <w:drawing>
          <wp:inline distT="0" distB="0" distL="0" distR="0" wp14:anchorId="66EBC0D0" wp14:editId="3E5168F4">
            <wp:extent cx="2905125" cy="2268229"/>
            <wp:effectExtent l="0" t="0" r="0" b="0"/>
            <wp:docPr id="221954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545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895" cy="227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88E9" w14:textId="19B118E8" w:rsidR="00BA66FD" w:rsidRPr="00451D9B" w:rsidRDefault="00BA66FD" w:rsidP="00AA2159">
      <w:pPr>
        <w:pStyle w:val="a0"/>
        <w:ind w:firstLine="0"/>
        <w:jc w:val="center"/>
        <w:rPr>
          <w:rFonts w:cs="Times New Roman"/>
        </w:rPr>
      </w:pPr>
      <w:r w:rsidRPr="00451D9B">
        <w:rPr>
          <w:rFonts w:cs="Times New Roman"/>
        </w:rPr>
        <w:t xml:space="preserve">Рисунок 2. </w:t>
      </w:r>
      <w:r w:rsidR="00451D9B" w:rsidRPr="00451D9B">
        <w:rPr>
          <w:rFonts w:cs="Times New Roman"/>
        </w:rPr>
        <w:t xml:space="preserve">Вращение объекта по оси </w:t>
      </w:r>
      <w:r w:rsidR="00451D9B" w:rsidRPr="00451D9B">
        <w:rPr>
          <w:rFonts w:cs="Times New Roman"/>
          <w:lang w:val="en-US"/>
        </w:rPr>
        <w:t>Y</w:t>
      </w:r>
      <w:r w:rsidR="00451D9B" w:rsidRPr="00451D9B">
        <w:rPr>
          <w:rFonts w:cs="Times New Roman"/>
        </w:rPr>
        <w:t>.</w:t>
      </w:r>
    </w:p>
    <w:p w14:paraId="14865FA1" w14:textId="279274BE" w:rsidR="00BA66FD" w:rsidRPr="00451D9B" w:rsidRDefault="00BA66FD" w:rsidP="00AA2159">
      <w:pPr>
        <w:pStyle w:val="a0"/>
        <w:ind w:firstLine="0"/>
        <w:jc w:val="center"/>
        <w:rPr>
          <w:rFonts w:cs="Times New Roman"/>
        </w:rPr>
      </w:pPr>
      <w:r w:rsidRPr="00451D9B">
        <w:rPr>
          <w:rFonts w:cs="Times New Roman"/>
          <w:noProof/>
          <w:lang w:eastAsia="ru-RU"/>
        </w:rPr>
        <w:lastRenderedPageBreak/>
        <w:drawing>
          <wp:inline distT="0" distB="0" distL="0" distR="0" wp14:anchorId="389558BE" wp14:editId="541802C6">
            <wp:extent cx="2800350" cy="2180214"/>
            <wp:effectExtent l="0" t="0" r="0" b="0"/>
            <wp:docPr id="261778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783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469" cy="218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4985" w14:textId="20D4B535" w:rsidR="00BA66FD" w:rsidRPr="00451D9B" w:rsidRDefault="00BA66FD" w:rsidP="00AA2159">
      <w:pPr>
        <w:pStyle w:val="a0"/>
        <w:ind w:firstLine="0"/>
        <w:jc w:val="center"/>
        <w:rPr>
          <w:rFonts w:cs="Times New Roman"/>
        </w:rPr>
      </w:pPr>
      <w:r w:rsidRPr="00451D9B">
        <w:rPr>
          <w:rFonts w:cs="Times New Roman"/>
        </w:rPr>
        <w:t xml:space="preserve">Рисунок 3. </w:t>
      </w:r>
      <w:r w:rsidR="00451D9B" w:rsidRPr="00451D9B">
        <w:rPr>
          <w:rFonts w:cs="Times New Roman"/>
        </w:rPr>
        <w:t>Изменение размера объекта.</w:t>
      </w:r>
    </w:p>
    <w:p w14:paraId="00DF24F0" w14:textId="0757EC61" w:rsidR="00BA66FD" w:rsidRPr="00451D9B" w:rsidRDefault="00BA66FD" w:rsidP="00BA66FD">
      <w:pPr>
        <w:pStyle w:val="a0"/>
        <w:numPr>
          <w:ilvl w:val="0"/>
          <w:numId w:val="3"/>
        </w:numPr>
        <w:rPr>
          <w:rFonts w:cs="Times New Roman"/>
        </w:rPr>
      </w:pPr>
      <w:r w:rsidRPr="00451D9B">
        <w:rPr>
          <w:rFonts w:cs="Times New Roman"/>
        </w:rPr>
        <w:t>Помимо этого</w:t>
      </w:r>
      <w:r w:rsidR="00E12D96" w:rsidRPr="00451D9B">
        <w:rPr>
          <w:rFonts w:cs="Times New Roman"/>
        </w:rPr>
        <w:t>,</w:t>
      </w:r>
      <w:r w:rsidRPr="00451D9B">
        <w:rPr>
          <w:rFonts w:cs="Times New Roman"/>
        </w:rPr>
        <w:t xml:space="preserve"> в ходе работы мною были изучены проекции перспективы и пространство камеры. Я написал программу, эмулирующую вращение и перемещение объекта посредством преобразования свойств камеры.</w:t>
      </w:r>
    </w:p>
    <w:p w14:paraId="5313EB27" w14:textId="69BFFA93" w:rsidR="00E12D96" w:rsidRPr="00451D9B" w:rsidRDefault="00E12D96" w:rsidP="00AA2159">
      <w:pPr>
        <w:pStyle w:val="a0"/>
        <w:ind w:firstLine="0"/>
        <w:jc w:val="center"/>
        <w:rPr>
          <w:rFonts w:cs="Times New Roman"/>
        </w:rPr>
      </w:pPr>
      <w:r w:rsidRPr="00451D9B">
        <w:rPr>
          <w:rFonts w:cs="Times New Roman"/>
          <w:noProof/>
          <w:lang w:eastAsia="ru-RU"/>
        </w:rPr>
        <w:drawing>
          <wp:inline distT="0" distB="0" distL="0" distR="0" wp14:anchorId="04FCB904" wp14:editId="1ACDAFBE">
            <wp:extent cx="2733675" cy="25589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0388" cy="256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5ED3" w14:textId="232F8927" w:rsidR="00BA66FD" w:rsidRPr="00451D9B" w:rsidRDefault="00E12D96" w:rsidP="00AA2159">
      <w:pPr>
        <w:pStyle w:val="a0"/>
        <w:ind w:firstLine="0"/>
        <w:jc w:val="center"/>
        <w:rPr>
          <w:rFonts w:cs="Times New Roman"/>
        </w:rPr>
      </w:pPr>
      <w:r w:rsidRPr="00451D9B">
        <w:rPr>
          <w:rFonts w:cs="Times New Roman"/>
        </w:rPr>
        <w:t xml:space="preserve">Рисунок 4. </w:t>
      </w:r>
      <w:r w:rsidR="00451D9B" w:rsidRPr="00451D9B">
        <w:rPr>
          <w:rFonts w:cs="Times New Roman"/>
        </w:rPr>
        <w:t xml:space="preserve">Перемещение объекта по оси Х, вращение по всем осям, </w:t>
      </w:r>
      <w:r w:rsidR="00451D9B" w:rsidRPr="00451D9B">
        <w:rPr>
          <w:rFonts w:cs="Times New Roman"/>
          <w:lang w:val="en-US"/>
        </w:rPr>
        <w:t>FOV</w:t>
      </w:r>
      <w:r w:rsidR="00451D9B" w:rsidRPr="00451D9B">
        <w:rPr>
          <w:rFonts w:cs="Times New Roman"/>
        </w:rPr>
        <w:t xml:space="preserve"> - 120</w:t>
      </w:r>
    </w:p>
    <w:p w14:paraId="743ECE6B" w14:textId="0C422552" w:rsidR="00BA66FD" w:rsidRPr="00451D9B" w:rsidRDefault="00BA66FD" w:rsidP="00451D9B">
      <w:pPr>
        <w:pStyle w:val="a0"/>
        <w:ind w:firstLine="0"/>
        <w:rPr>
          <w:rFonts w:cs="Times New Roman"/>
          <w:b/>
        </w:rPr>
      </w:pPr>
      <w:bookmarkStart w:id="2" w:name="_Toc133656744"/>
      <w:r w:rsidRPr="00451D9B">
        <w:rPr>
          <w:rFonts w:cs="Times New Roman"/>
          <w:b/>
        </w:rPr>
        <w:t>Выводы к работе</w:t>
      </w:r>
      <w:bookmarkEnd w:id="2"/>
    </w:p>
    <w:p w14:paraId="04E7053B" w14:textId="6FCF7696" w:rsidR="00283462" w:rsidRDefault="00BA66FD" w:rsidP="00283462">
      <w:pPr>
        <w:pStyle w:val="a0"/>
        <w:ind w:firstLine="0"/>
        <w:rPr>
          <w:rStyle w:val="aa"/>
          <w:rFonts w:cs="Times New Roman"/>
          <w:color w:val="auto"/>
        </w:rPr>
      </w:pPr>
      <w:r w:rsidRPr="00451D9B">
        <w:rPr>
          <w:rFonts w:cs="Times New Roman"/>
        </w:rPr>
        <w:t xml:space="preserve">При выполнении данной лабораторной работы я познакомился с преобразованием трёхмерных объектов и изменением свойств камеры. Полный код программ по ссылке: </w:t>
      </w:r>
      <w:hyperlink r:id="rId13" w:history="1">
        <w:r w:rsidR="00624655" w:rsidRPr="00624655">
          <w:rPr>
            <w:rStyle w:val="aa"/>
            <w:rFonts w:cs="Times New Roman"/>
            <w:color w:val="auto"/>
          </w:rPr>
          <w:t>https://github.com/Ivan122727/EKG</w:t>
        </w:r>
        <w:bookmarkStart w:id="3" w:name="_GoBack"/>
        <w:bookmarkEnd w:id="3"/>
        <w:r w:rsidRPr="00451D9B">
          <w:rPr>
            <w:rStyle w:val="aa"/>
            <w:rFonts w:cs="Times New Roman"/>
            <w:color w:val="auto"/>
          </w:rPr>
          <w:t>/tree/master/LW2</w:t>
        </w:r>
      </w:hyperlink>
      <w:bookmarkStart w:id="4" w:name="_Toc133656745"/>
    </w:p>
    <w:p w14:paraId="4239D681" w14:textId="146BC165" w:rsidR="00BA66FD" w:rsidRPr="00283462" w:rsidRDefault="00BA66FD" w:rsidP="00AA2159">
      <w:pPr>
        <w:pStyle w:val="a0"/>
        <w:ind w:firstLine="0"/>
        <w:jc w:val="right"/>
        <w:rPr>
          <w:rFonts w:cs="Times New Roman"/>
          <w:b/>
          <w:lang w:val="en-US"/>
        </w:rPr>
      </w:pPr>
      <w:r w:rsidRPr="00283462">
        <w:rPr>
          <w:rFonts w:cs="Times New Roman"/>
          <w:b/>
        </w:rPr>
        <w:t>Приложение</w:t>
      </w:r>
      <w:bookmarkEnd w:id="4"/>
      <w:r w:rsidR="00451D9B" w:rsidRPr="00283462">
        <w:rPr>
          <w:rFonts w:cs="Times New Roman"/>
          <w:b/>
          <w:lang w:val="en-US"/>
        </w:rPr>
        <w:t xml:space="preserve"> 1</w:t>
      </w:r>
    </w:p>
    <w:p w14:paraId="43296EAE" w14:textId="28F50938" w:rsidR="002864D9" w:rsidRPr="00451D9B" w:rsidRDefault="00E12D96" w:rsidP="00451D9B">
      <w:pPr>
        <w:pStyle w:val="a0"/>
        <w:ind w:firstLine="0"/>
        <w:jc w:val="left"/>
        <w:rPr>
          <w:rFonts w:cs="Times New Roman"/>
          <w:b/>
          <w:lang w:val="en-US"/>
        </w:rPr>
      </w:pPr>
      <w:r w:rsidRPr="00451D9B">
        <w:rPr>
          <w:rFonts w:cs="Times New Roman"/>
          <w:b/>
          <w:lang w:val="en-US"/>
        </w:rPr>
        <w:t>math_3d.cpp</w:t>
      </w:r>
    </w:p>
    <w:p w14:paraId="70CE84FD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#include "math_3d.h"</w:t>
      </w:r>
    </w:p>
    <w:p w14:paraId="3DD0DFE9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2ACD2E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Vector3f Vector3f::Cross(const Vector3f&amp; v) const</w:t>
      </w:r>
    </w:p>
    <w:p w14:paraId="320E27E4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41D28EC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const float _x = y * v.z - z * v.y;</w:t>
      </w:r>
    </w:p>
    <w:p w14:paraId="4DB7D06F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const float _y = z * v.x - x * v.z;</w:t>
      </w:r>
    </w:p>
    <w:p w14:paraId="1FC3FEFA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const float _z = x * v.y - y * v.x;</w:t>
      </w:r>
    </w:p>
    <w:p w14:paraId="3D198FB1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AA4F19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return Vector3f(_x, _y, _z);</w:t>
      </w:r>
    </w:p>
    <w:p w14:paraId="58A924BB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BF3120B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08105A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Vector3f&amp; Vector3f::Normalize()</w:t>
      </w:r>
    </w:p>
    <w:p w14:paraId="3B683D50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9050021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const float Length = sqrtf(x * x + y * y + z * z);</w:t>
      </w:r>
    </w:p>
    <w:p w14:paraId="3FE2B234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DB41EA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x /= Length;</w:t>
      </w:r>
    </w:p>
    <w:p w14:paraId="547CA3B8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y /= Length;</w:t>
      </w:r>
    </w:p>
    <w:p w14:paraId="4CA1B178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z /= Length;</w:t>
      </w:r>
    </w:p>
    <w:p w14:paraId="72222A73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C36029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return *this;</w:t>
      </w:r>
    </w:p>
    <w:p w14:paraId="194CCB68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240556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ED82B2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void Matrix4f::InitScaleTransform(float ScaleX, float ScaleY, float ScaleZ)</w:t>
      </w:r>
    </w:p>
    <w:p w14:paraId="74BBA0F5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D1ABCFB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m[0][0] = ScaleX; m[0][1] = 0.0f;   m[0][2] = 0.0f;   m[0][3] = 0.0f;</w:t>
      </w:r>
    </w:p>
    <w:p w14:paraId="65D0CB43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m[1][0] = 0.0f;   m[1][1] = ScaleY; m[1][2] = 0.0f;   m[1][3] = 0.0f;</w:t>
      </w:r>
    </w:p>
    <w:p w14:paraId="1612C0A1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m[2][0] = 0.0f;   m[2][1] = 0.0f;   m[2][2] = ScaleZ; m[2][3] = 0.0f;</w:t>
      </w:r>
    </w:p>
    <w:p w14:paraId="68749A8E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m[3][0] = 0.0f;   m[3][1] = 0.0f;   m[3][2] = 0.0f;   m[3][3] = 1.0f;</w:t>
      </w:r>
    </w:p>
    <w:p w14:paraId="5C5A3105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B177B30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DDA945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void Matrix4f::InitRotateTransform(float RotateX, float RotateY, float RotateZ)</w:t>
      </w:r>
    </w:p>
    <w:p w14:paraId="38B384D3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9FB5470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Matrix4f rx, ry, rz;</w:t>
      </w:r>
    </w:p>
    <w:p w14:paraId="19E338F6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0CFAE7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const float x = ToRadian(RotateX);</w:t>
      </w:r>
    </w:p>
    <w:p w14:paraId="360238F9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const float y = ToRadian(RotateY);</w:t>
      </w:r>
    </w:p>
    <w:p w14:paraId="0E50861F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const float z = ToRadian(RotateZ);</w:t>
      </w:r>
    </w:p>
    <w:p w14:paraId="423608B0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F80EF9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rx.m[0][0] = 1.0f; rx.m[0][1] = 0.0f; rx.m[0][2] = 0.0f; rx.m[0][3] = 0.0f;</w:t>
      </w:r>
    </w:p>
    <w:p w14:paraId="2063216E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rx.m[1][0] = 0.0f; rx.m[1][1] = cosf(x); rx.m[1][2] = -sinf(x); rx.m[1][3] = 0.0f;</w:t>
      </w:r>
    </w:p>
    <w:p w14:paraId="16062A91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rx.m[2][0] = 0.0f; rx.m[2][1] = sinf(x); rx.m[2][2] = cosf(x); rx.m[2][3] = 0.0f;</w:t>
      </w:r>
    </w:p>
    <w:p w14:paraId="059BB999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rx.m[3][0] = 0.0f; rx.m[3][1] = 0.0f; rx.m[3][2] = 0.0f; rx.m[3][3] = 1.0f;</w:t>
      </w:r>
    </w:p>
    <w:p w14:paraId="422BC98C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DFC4B8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ry.m[0][0] = cosf(y); ry.m[0][1] = 0.0f; ry.m[0][2] = -sinf(y); ry.m[0][3] = 0.0f;</w:t>
      </w:r>
    </w:p>
    <w:p w14:paraId="378A9DE9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ry.m[1][0] = 0.0f; ry.m[1][1] = 1.0f; ry.m[1][2] = 0.0f; ry.m[1][3] = 0.0f;</w:t>
      </w:r>
    </w:p>
    <w:p w14:paraId="5BD8D008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ry.m[2][0] = sinf(y); ry.m[2][1] = 0.0f; ry.m[2][2] = cosf(y); ry.m[2][3] = 0.0f;</w:t>
      </w:r>
    </w:p>
    <w:p w14:paraId="27B19B53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ry.m[3][0] = 0.0f; ry.m[3][1] = 0.0f; ry.m[3][2] = 0.0f; ry.m[3][3] = 1.0f;</w:t>
      </w:r>
    </w:p>
    <w:p w14:paraId="63A07F84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48C5EB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rz.m[0][0] = cosf(z); rz.m[0][1] = -sinf(z); rz.m[0][2] = 0.0f; rz.m[0][3] = 0.0f;</w:t>
      </w:r>
    </w:p>
    <w:p w14:paraId="45DD8F7A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rz.m[1][0] = sinf(z); rz.m[1][1] = cosf(z); rz.m[1][2] = 0.0f; rz.m[1][3] = 0.0f;</w:t>
      </w:r>
    </w:p>
    <w:p w14:paraId="5FD6239E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rz.m[2][0] = 0.0f; rz.m[2][1] = 0.0f; rz.m[2][2] = 1.0f; rz.m[2][3] = 0.0f;</w:t>
      </w:r>
    </w:p>
    <w:p w14:paraId="35215E9C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rz.m[3][0] = 0.0f; rz.m[3][1] = 0.0f; rz.m[3][2] = 0.0f; rz.m[3][3] = 1.0f;</w:t>
      </w:r>
    </w:p>
    <w:p w14:paraId="5C3743F6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372489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*this = rz * ry * rx;</w:t>
      </w:r>
    </w:p>
    <w:p w14:paraId="11817264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E0E18E8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DE470F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void Matrix4f::InitTranslationTransform(float x, float y, float z)</w:t>
      </w:r>
    </w:p>
    <w:p w14:paraId="0358EEEF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5D2EA45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m[0][0] = 1.0f; m[0][1] = 0.0f; m[0][2] = 0.0f; m[0][3] = x;</w:t>
      </w:r>
    </w:p>
    <w:p w14:paraId="07720953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m[1][0] = 0.0f; m[1][1] = 1.0f; m[1][2] = 0.0f; m[1][3] = y;</w:t>
      </w:r>
    </w:p>
    <w:p w14:paraId="3CDC67BB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m[2][0] = 0.0f; m[2][1] = 0.0f; m[2][2] = 1.0f; m[2][3] = z;</w:t>
      </w:r>
    </w:p>
    <w:p w14:paraId="6E843BB6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m[3][0] = 0.0f; m[3][1] = 0.0f; m[3][2] = 0.0f; m[3][3] = 1.0f;</w:t>
      </w:r>
    </w:p>
    <w:p w14:paraId="61F39998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9584C63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774895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285512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void Matrix4f::InitCameraTransform(const Vector3f&amp; Target, const Vector3f&amp; Up)</w:t>
      </w:r>
    </w:p>
    <w:p w14:paraId="18545E52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7B32DE7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Vector3f N = Target;</w:t>
      </w:r>
    </w:p>
    <w:p w14:paraId="2FF4E703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N.Normalize();</w:t>
      </w:r>
    </w:p>
    <w:p w14:paraId="614F2DBD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Vector3f U = Up;</w:t>
      </w:r>
    </w:p>
    <w:p w14:paraId="359A88B9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U.Normalize();</w:t>
      </w:r>
    </w:p>
    <w:p w14:paraId="047BEB9D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U = U.Cross(N);</w:t>
      </w:r>
    </w:p>
    <w:p w14:paraId="210AA7AD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Vector3f V = N.Cross(U);</w:t>
      </w:r>
    </w:p>
    <w:p w14:paraId="30CF4FD2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35F911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m[0][0] = U.x;   m[0][1] = U.y;   m[0][2] = U.z;   m[0][3] = 0.0f;</w:t>
      </w:r>
    </w:p>
    <w:p w14:paraId="5DA0C97B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m[1][0] = V.x;   m[1][1] = V.y;   m[1][2] = V.z;   m[1][3] = 0.0f;</w:t>
      </w:r>
    </w:p>
    <w:p w14:paraId="7C5E5862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m[2][0] = N.x;   m[2][1] = N.y;   m[2][2] = N.z;   m[2][3] = 0.0f;</w:t>
      </w:r>
    </w:p>
    <w:p w14:paraId="4A71AC99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m[3][0] = 0.0f;  m[3][1] = 0.0f;  m[3][2] = 0.0f;  m[3][3] = 1.0f;</w:t>
      </w:r>
    </w:p>
    <w:p w14:paraId="05F7534F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C43BC7C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A2E97E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void Matrix4f::InitPersProjTransform(float FOV, float Width, float Height, float zNear, float zFar)</w:t>
      </w:r>
    </w:p>
    <w:p w14:paraId="7DE457C4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C0807F8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const float ar = Width / Height;</w:t>
      </w:r>
    </w:p>
    <w:p w14:paraId="1B26820C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const float zRange = zNear - zFar;</w:t>
      </w:r>
    </w:p>
    <w:p w14:paraId="2F57CEBE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const float tanHalfFOV = tanf(ToRadian(FOV / 2.0f));</w:t>
      </w:r>
    </w:p>
    <w:p w14:paraId="56A31455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4FDB64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m[0][0] = 1.0f / (tanHalfFOV * ar); m[0][1] = 0.0f;            m[0][2] = 0.0f;          m[0][3] = 0.0;</w:t>
      </w:r>
    </w:p>
    <w:p w14:paraId="17A0755B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m[1][0] = 0.0f;                   m[1][1] = 1.0f / tanHalfFOV; m[1][2] = 0.0f;          m[1][3] = 0.0;</w:t>
      </w:r>
    </w:p>
    <w:p w14:paraId="01C2D85D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m[2][0] = 0.0f;                   m[2][1] = 0.0f;            m[2][2] = (-zNear - zFar) / zRange; m[2][3] = 2.0f * zFar * zNear / zRange;</w:t>
      </w:r>
    </w:p>
    <w:p w14:paraId="2AF31305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m[3][0] = 0.0f;                   m[3][1] = 0.0f;            m[3][2] = 1.0f;          m[3][3] = 0.0;</w:t>
      </w:r>
    </w:p>
    <w:p w14:paraId="4A2D793D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E43929F" w14:textId="22D702B3" w:rsidR="002864D9" w:rsidRPr="00451D9B" w:rsidRDefault="002864D9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615F03F0" w14:textId="2D292B1E" w:rsidR="002864D9" w:rsidRPr="00451D9B" w:rsidRDefault="006A26FA" w:rsidP="00451D9B">
      <w:pPr>
        <w:pStyle w:val="a0"/>
        <w:ind w:firstLine="0"/>
        <w:jc w:val="left"/>
        <w:rPr>
          <w:rFonts w:cs="Times New Roman"/>
          <w:b/>
          <w:lang w:val="en-US"/>
        </w:rPr>
      </w:pPr>
      <w:r w:rsidRPr="00451D9B">
        <w:rPr>
          <w:rFonts w:cs="Times New Roman"/>
          <w:b/>
          <w:lang w:val="en-US"/>
        </w:rPr>
        <w:t>t</w:t>
      </w:r>
      <w:r w:rsidR="002864D9" w:rsidRPr="00451D9B">
        <w:rPr>
          <w:rFonts w:cs="Times New Roman"/>
          <w:b/>
          <w:lang w:val="en-US"/>
        </w:rPr>
        <w:t>ask6.cpp</w:t>
      </w:r>
    </w:p>
    <w:p w14:paraId="58AB0C49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350332CC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#include &lt;string.h&gt;</w:t>
      </w:r>
    </w:p>
    <w:p w14:paraId="56C093A0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#include &lt;assert.h&gt;</w:t>
      </w:r>
    </w:p>
    <w:p w14:paraId="34EC40F6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#include &lt;math.h&gt;</w:t>
      </w:r>
    </w:p>
    <w:p w14:paraId="6684DD0E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#include &lt;GL/glew.h&gt;</w:t>
      </w:r>
    </w:p>
    <w:p w14:paraId="12214B10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#include &lt;GL/freeglut.h&gt;</w:t>
      </w:r>
    </w:p>
    <w:p w14:paraId="22496AA6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#include "math_3d.h"</w:t>
      </w:r>
    </w:p>
    <w:p w14:paraId="758D20DE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#include "tasks.h"</w:t>
      </w:r>
    </w:p>
    <w:p w14:paraId="4232D830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9C86E0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GLuint VBO6;</w:t>
      </w:r>
    </w:p>
    <w:p w14:paraId="16EF0643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GLuint gWorldLocation6;</w:t>
      </w:r>
    </w:p>
    <w:p w14:paraId="6ACFE55F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9F4DB8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static const char* pVS = "                                                          \n\</w:t>
      </w:r>
    </w:p>
    <w:p w14:paraId="2E756E60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#version 330                                                                        \n\</w:t>
      </w:r>
    </w:p>
    <w:p w14:paraId="6A182D3E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\n\</w:t>
      </w:r>
    </w:p>
    <w:p w14:paraId="3C8C9198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layout (location = 0) in vec3 Position;                                             \n\</w:t>
      </w:r>
    </w:p>
    <w:p w14:paraId="77BA4789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\n\</w:t>
      </w:r>
    </w:p>
    <w:p w14:paraId="4057525F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uniform mat4 gWorld;                                                                \n\</w:t>
      </w:r>
    </w:p>
    <w:p w14:paraId="70FFED3C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\n\</w:t>
      </w:r>
    </w:p>
    <w:p w14:paraId="253D1820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void main()                                                                         \n\</w:t>
      </w:r>
    </w:p>
    <w:p w14:paraId="33D34AE2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{                                                                                   \n\</w:t>
      </w:r>
    </w:p>
    <w:p w14:paraId="4BEC8FFA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gl_Position = gWorld * vec4(Position, 1.0);                                     \n\</w:t>
      </w:r>
    </w:p>
    <w:p w14:paraId="4D5C356C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}";</w:t>
      </w:r>
    </w:p>
    <w:p w14:paraId="657A54A3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0DDA57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static const char* pFS = "                                                          \n\</w:t>
      </w:r>
    </w:p>
    <w:p w14:paraId="2B7E0F60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#version 330                                                                        \n\</w:t>
      </w:r>
    </w:p>
    <w:p w14:paraId="1E20B290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\n\</w:t>
      </w:r>
    </w:p>
    <w:p w14:paraId="676F0C3C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out vec4 FragColor;                                                                 \n\</w:t>
      </w:r>
    </w:p>
    <w:p w14:paraId="2A355667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\n\</w:t>
      </w:r>
    </w:p>
    <w:p w14:paraId="5B4089E1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void main()                                                                         \n\</w:t>
      </w:r>
    </w:p>
    <w:p w14:paraId="55F65C1F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{                                                                                   \n\</w:t>
      </w:r>
    </w:p>
    <w:p w14:paraId="6738F3DE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FragColor = vec4(1.0, 0.0, 0.0, 1.0);                                           \n\</w:t>
      </w:r>
    </w:p>
    <w:p w14:paraId="0EF066FD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}";</w:t>
      </w:r>
    </w:p>
    <w:p w14:paraId="37ABBB7F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44CAD5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static void RenderSceneCB() {</w:t>
      </w:r>
    </w:p>
    <w:p w14:paraId="34262319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glClear(GL_COLOR_BUFFER_BIT);</w:t>
      </w:r>
    </w:p>
    <w:p w14:paraId="361D4821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64EFDC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static float Scale = 0.0f;</w:t>
      </w:r>
    </w:p>
    <w:p w14:paraId="6752848A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B3961F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Scale += 0.001f;</w:t>
      </w:r>
    </w:p>
    <w:p w14:paraId="7B9303FE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0D1438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Matrix4f World;</w:t>
      </w:r>
    </w:p>
    <w:p w14:paraId="5ACD8661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A90F82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World.m[0][0] = 1.0f; World.m[0][1] = 0.0f; World.m[0][2] = 0.0f; World.m[0][3] = sinf(Scale);</w:t>
      </w:r>
    </w:p>
    <w:p w14:paraId="05C4A0A8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World.m[1][0] = 0.0f; World.m[1][1] = 1.0f; World.m[1][2] = 0.0f; World.m[1][3] = 0.0f;</w:t>
      </w:r>
    </w:p>
    <w:p w14:paraId="635409DF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World.m[2][0] = 0.0f; World.m[2][1] = 0.0f; World.m[2][2] = 1.0f; World.m[2][3] = 0.0f;</w:t>
      </w:r>
    </w:p>
    <w:p w14:paraId="2A0B9CBC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World.m[3][0] = 0.0f; World.m[3][1] = 0.0f; World.m[3][2] = 0.0f; World.m[3][3] = 1.0f;</w:t>
      </w:r>
    </w:p>
    <w:p w14:paraId="1A88A148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9FF77D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51D9B">
        <w:rPr>
          <w:rFonts w:ascii="Times New Roman" w:hAnsi="Times New Roman" w:cs="Times New Roman"/>
          <w:sz w:val="24"/>
          <w:szCs w:val="24"/>
        </w:rPr>
        <w:t>// переменная матрица, количество матриц, row-major rule, первый элемент</w:t>
      </w:r>
    </w:p>
    <w:p w14:paraId="41E62FF5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</w:rPr>
        <w:t xml:space="preserve">    </w:t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>glUniformMatrix4fv(gWorldLocation6, 1, 1, &amp;World.m[0][0]);</w:t>
      </w:r>
    </w:p>
    <w:p w14:paraId="36CA90AA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1C8840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glEnableVertexAttribArray(0);</w:t>
      </w:r>
    </w:p>
    <w:p w14:paraId="25A3C576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glBindBuffer(GL_ARRAY_BUFFER, VBO6);</w:t>
      </w:r>
    </w:p>
    <w:p w14:paraId="16DAFAEA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glVertexAttribPointer(0, 3, GL_FLOAT, GL_FALSE, 0, 0);</w:t>
      </w:r>
    </w:p>
    <w:p w14:paraId="69D89B94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D55BED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glDrawArrays(GL_TRIANGLES, 0, 3);</w:t>
      </w:r>
    </w:p>
    <w:p w14:paraId="553460CC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7259CF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glDisableVertexAttribArray(0);</w:t>
      </w:r>
    </w:p>
    <w:p w14:paraId="1EEC4307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D41B70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glutSwapBuffers();</w:t>
      </w:r>
    </w:p>
    <w:p w14:paraId="2C2D84DC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94EB859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0312AA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EFBF8C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static void InitializeGlutCallbacks() {</w:t>
      </w:r>
    </w:p>
    <w:p w14:paraId="44945C1D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glutDisplayFunc(RenderSceneCB);</w:t>
      </w:r>
    </w:p>
    <w:p w14:paraId="0A9EA0ED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glutIdleFunc(RenderSceneCB);</w:t>
      </w:r>
    </w:p>
    <w:p w14:paraId="02905627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45D687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43FA5E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static void CreateVertexBuffer() {</w:t>
      </w:r>
    </w:p>
    <w:p w14:paraId="7AE8ECB1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Vector3f Vertices[3];</w:t>
      </w:r>
    </w:p>
    <w:p w14:paraId="54CD4EF1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Vertices[0] = Vector3f(-1.0f, -1.0f, 0.0f);</w:t>
      </w:r>
    </w:p>
    <w:p w14:paraId="635A4B24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Vertices[1] = Vector3f(1.0f, -1.0f, 0.0f);</w:t>
      </w:r>
    </w:p>
    <w:p w14:paraId="1A018AE2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Vertices[2] = Vector3f(0.0f, 1.0f, 0.0f);</w:t>
      </w:r>
    </w:p>
    <w:p w14:paraId="4839BBAB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E17878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glGenBuffers(1, &amp;VBO6);</w:t>
      </w:r>
    </w:p>
    <w:p w14:paraId="09D77C46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glBindBuffer(GL_ARRAY_BUFFER, VBO6);</w:t>
      </w:r>
    </w:p>
    <w:p w14:paraId="2AC73364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glBufferData(GL_ARRAY_BUFFER, sizeof(Vertices), Vertices, GL_STATIC_DRAW);</w:t>
      </w:r>
    </w:p>
    <w:p w14:paraId="370B5261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641EEA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02E261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static void AddShader(GLuint ShaderProgram, const char* pShaderText, GLenum ShaderType) {</w:t>
      </w:r>
    </w:p>
    <w:p w14:paraId="3DB3883E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GLuint ShaderObj = glCreateShader(ShaderType);</w:t>
      </w:r>
    </w:p>
    <w:p w14:paraId="2B7E86AB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012749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if (ShaderObj == 0) {</w:t>
      </w:r>
    </w:p>
    <w:p w14:paraId="374CFB34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fprintf(stderr, "Error creating shader type %d\n", ShaderType);</w:t>
      </w:r>
    </w:p>
    <w:p w14:paraId="1F4DD202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exit(0);</w:t>
      </w:r>
    </w:p>
    <w:p w14:paraId="077E6195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6725637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624197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const GLchar* p[1];</w:t>
      </w:r>
    </w:p>
    <w:p w14:paraId="437B0DE1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p[0] = pShaderText;</w:t>
      </w:r>
    </w:p>
    <w:p w14:paraId="62D04A47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GLint Lengths[1];</w:t>
      </w:r>
    </w:p>
    <w:p w14:paraId="6BBE61F4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Lengths[0] = strlen(pShaderText);</w:t>
      </w:r>
    </w:p>
    <w:p w14:paraId="01C0B785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glShaderSource(ShaderObj, 1, p, Lengths);</w:t>
      </w:r>
    </w:p>
    <w:p w14:paraId="594D0FC1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glCompileShader(ShaderObj);</w:t>
      </w:r>
    </w:p>
    <w:p w14:paraId="7C623FEB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GLint success;</w:t>
      </w:r>
    </w:p>
    <w:p w14:paraId="603B2549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glGetShaderiv(ShaderObj, GL_COMPILE_STATUS, &amp;success);</w:t>
      </w:r>
    </w:p>
    <w:p w14:paraId="581258BB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if (!success) {</w:t>
      </w:r>
    </w:p>
    <w:p w14:paraId="52E2D766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GLchar InfoLog[1024];</w:t>
      </w:r>
    </w:p>
    <w:p w14:paraId="636E393F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glGetShaderInfoLog(ShaderObj, 1024, NULL, InfoLog);</w:t>
      </w:r>
    </w:p>
    <w:p w14:paraId="169713E2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fprintf(stderr, "Error compiling shader type %d: '%s'\n", ShaderType, InfoLog);</w:t>
      </w:r>
    </w:p>
    <w:p w14:paraId="3CE29174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exit(1);</w:t>
      </w:r>
    </w:p>
    <w:p w14:paraId="5AF2EC80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467D0C7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C139D0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glAttachShader(ShaderProgram, ShaderObj);</w:t>
      </w:r>
    </w:p>
    <w:p w14:paraId="48D39A08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8C90AF5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B641FA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static void CompileShaders() {</w:t>
      </w:r>
    </w:p>
    <w:p w14:paraId="120E0018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GLuint ShaderProgram = glCreateProgram();</w:t>
      </w:r>
    </w:p>
    <w:p w14:paraId="3E265E41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FAACAB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if (ShaderProgram == 0) {</w:t>
      </w:r>
    </w:p>
    <w:p w14:paraId="0BBEF9C9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fprintf(stderr, "Error creating shader program\n");</w:t>
      </w:r>
    </w:p>
    <w:p w14:paraId="38814972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exit(1);</w:t>
      </w:r>
    </w:p>
    <w:p w14:paraId="52EB6172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B0633BF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FBFE5B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AddShader(ShaderProgram, pVS, GL_VERTEX_SHADER);</w:t>
      </w:r>
    </w:p>
    <w:p w14:paraId="0959A5FB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AddShader(ShaderProgram, pFS, GL_FRAGMENT_SHADER);</w:t>
      </w:r>
    </w:p>
    <w:p w14:paraId="4F413525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A0B7AB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GLint Success = 0;</w:t>
      </w:r>
    </w:p>
    <w:p w14:paraId="17B2CBD4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GLchar ErrorLog[1024] = { 0 };</w:t>
      </w:r>
    </w:p>
    <w:p w14:paraId="41423A0A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B96A0D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glLinkProgram(ShaderProgram);</w:t>
      </w:r>
    </w:p>
    <w:p w14:paraId="78263515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glGetProgramiv(ShaderProgram, GL_LINK_STATUS, &amp;Success);</w:t>
      </w:r>
    </w:p>
    <w:p w14:paraId="6CCF67F4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if (Success == 0) {</w:t>
      </w:r>
    </w:p>
    <w:p w14:paraId="6BD3E942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glGetProgramInfoLog(ShaderProgram, sizeof(ErrorLog), NULL, ErrorLog);</w:t>
      </w:r>
    </w:p>
    <w:p w14:paraId="3BA87F4A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fprintf(stderr, "Error linking shader program: '%s'\n", ErrorLog);</w:t>
      </w:r>
    </w:p>
    <w:p w14:paraId="4A280C87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exit(1);</w:t>
      </w:r>
    </w:p>
    <w:p w14:paraId="7D757E4A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F7AE8A0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3B12D3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glValidateProgram(ShaderProgram);</w:t>
      </w:r>
    </w:p>
    <w:p w14:paraId="7A4DF42D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glGetProgramiv(ShaderProgram, GL_VALIDATE_STATUS, &amp;Success);</w:t>
      </w:r>
    </w:p>
    <w:p w14:paraId="1B9D6626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if (!Success) {</w:t>
      </w:r>
    </w:p>
    <w:p w14:paraId="006486C4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glGetProgramInfoLog(ShaderProgram, sizeof(ErrorLog), NULL, ErrorLog);</w:t>
      </w:r>
    </w:p>
    <w:p w14:paraId="2B92C134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fprintf(stderr, "Invalid shader program: '%s'\n", ErrorLog);</w:t>
      </w:r>
    </w:p>
    <w:p w14:paraId="380AC3FB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exit(1);</w:t>
      </w:r>
    </w:p>
    <w:p w14:paraId="100D3F1D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73B0796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9EED57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glUseProgram(ShaderProgram);</w:t>
      </w:r>
    </w:p>
    <w:p w14:paraId="1204195F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4E012B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gWorldLocation6 = glGetUniformLocation(ShaderProgram, "gWorld");</w:t>
      </w:r>
    </w:p>
    <w:p w14:paraId="458F962D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assert(gWorldLocation6 != 0xFFFFFFFF);</w:t>
      </w:r>
    </w:p>
    <w:p w14:paraId="30812819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EC0233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1D446E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void invoke6(int argc, char** argv) {</w:t>
      </w:r>
    </w:p>
    <w:p w14:paraId="3FD70B00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glutInit(&amp;argc, argv);</w:t>
      </w:r>
    </w:p>
    <w:p w14:paraId="37CDCD13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glutInitDisplayMode(GLUT_DOUBLE | GLUT_RGBA);</w:t>
      </w:r>
    </w:p>
    <w:p w14:paraId="6D413614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glutInitWindowSize(1024, 768);</w:t>
      </w:r>
    </w:p>
    <w:p w14:paraId="79C497D8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glutInitWindowPosition(100, 100);</w:t>
      </w:r>
    </w:p>
    <w:p w14:paraId="06023FF8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glutCreateWindow("Tutorial 06");</w:t>
      </w:r>
    </w:p>
    <w:p w14:paraId="1F5CC25F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996F9B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InitializeGlutCallbacks();</w:t>
      </w:r>
    </w:p>
    <w:p w14:paraId="4D5B76E2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EC9351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// Must be done after glut is initialized!</w:t>
      </w:r>
    </w:p>
    <w:p w14:paraId="36DC74C0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GLenum res = glewInit();</w:t>
      </w:r>
    </w:p>
    <w:p w14:paraId="4277B9EC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if (res != GLEW_OK) {</w:t>
      </w:r>
    </w:p>
    <w:p w14:paraId="06247A37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fprintf(stderr, "Error: '%s'\n", glewGetErrorString(res));</w:t>
      </w:r>
    </w:p>
    <w:p w14:paraId="40713D8A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53529B64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3203760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F934DE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glClearColor(0.0f, 0.0f, 0.0f, 0.0f);</w:t>
      </w:r>
    </w:p>
    <w:p w14:paraId="646DFE11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B8AEB6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CreateVertexBuffer();</w:t>
      </w:r>
    </w:p>
    <w:p w14:paraId="4A136278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B57414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CompileShaders();</w:t>
      </w:r>
    </w:p>
    <w:p w14:paraId="2032FEFB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6CA33F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glutMainLoop();</w:t>
      </w:r>
    </w:p>
    <w:p w14:paraId="37057592" w14:textId="65BF8D56" w:rsidR="002864D9" w:rsidRPr="00451D9B" w:rsidRDefault="002864D9" w:rsidP="002864D9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451D9B">
        <w:rPr>
          <w:rFonts w:cs="Times New Roman"/>
          <w:sz w:val="24"/>
          <w:szCs w:val="24"/>
          <w:lang w:val="en-US"/>
        </w:rPr>
        <w:lastRenderedPageBreak/>
        <w:t>}</w:t>
      </w:r>
    </w:p>
    <w:p w14:paraId="00A24245" w14:textId="0FDDAA1E" w:rsidR="002864D9" w:rsidRPr="00451D9B" w:rsidRDefault="002864D9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017AEBAD" w14:textId="269AED7D" w:rsidR="002864D9" w:rsidRPr="00451D9B" w:rsidRDefault="002864D9" w:rsidP="00451D9B">
      <w:pPr>
        <w:pStyle w:val="a0"/>
        <w:ind w:firstLine="0"/>
        <w:jc w:val="left"/>
        <w:rPr>
          <w:rFonts w:cs="Times New Roman"/>
          <w:b/>
          <w:lang w:val="en-US"/>
        </w:rPr>
      </w:pPr>
      <w:r w:rsidRPr="00451D9B">
        <w:rPr>
          <w:rFonts w:cs="Times New Roman"/>
          <w:b/>
          <w:lang w:val="en-US"/>
        </w:rPr>
        <w:t>task7.cpp</w:t>
      </w:r>
    </w:p>
    <w:p w14:paraId="648AE217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3F106D8A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#include &lt;string.h&gt;</w:t>
      </w:r>
    </w:p>
    <w:p w14:paraId="74471129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#include &lt;assert.h&gt;</w:t>
      </w:r>
    </w:p>
    <w:p w14:paraId="656A3D6A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#include &lt;math.h&gt;</w:t>
      </w:r>
    </w:p>
    <w:p w14:paraId="37C2FE86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#include &lt;GL/glew.h&gt;</w:t>
      </w:r>
    </w:p>
    <w:p w14:paraId="4EAB2D8D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#include &lt;GL/freeglut.h&gt;</w:t>
      </w:r>
    </w:p>
    <w:p w14:paraId="17FF5005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#include "math_3d.h"</w:t>
      </w:r>
    </w:p>
    <w:p w14:paraId="38AD8278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#include "tasks.h"</w:t>
      </w:r>
    </w:p>
    <w:p w14:paraId="73730756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ED74F7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GLuint VBO7;</w:t>
      </w:r>
    </w:p>
    <w:p w14:paraId="16ACF1FD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GLuint gWorldLocation7;</w:t>
      </w:r>
    </w:p>
    <w:p w14:paraId="03CC2A9D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8B8940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1D2946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static const char* pVS = "                                                          \n\</w:t>
      </w:r>
    </w:p>
    <w:p w14:paraId="07C55825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#version 330                                                                        \n\</w:t>
      </w:r>
    </w:p>
    <w:p w14:paraId="38D344A1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\n\</w:t>
      </w:r>
    </w:p>
    <w:p w14:paraId="1BFCAF61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layout (location = 0) in vec3 Position;                                             \n\</w:t>
      </w:r>
    </w:p>
    <w:p w14:paraId="47E0DC60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\n\</w:t>
      </w:r>
    </w:p>
    <w:p w14:paraId="18733B4D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uniform mat4 gWorld;                                                                \n\</w:t>
      </w:r>
    </w:p>
    <w:p w14:paraId="17B6A615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\n\</w:t>
      </w:r>
    </w:p>
    <w:p w14:paraId="550E3471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void main()                                                                         \n\</w:t>
      </w:r>
    </w:p>
    <w:p w14:paraId="1CFEB177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{                                                                                   \n\</w:t>
      </w:r>
    </w:p>
    <w:p w14:paraId="71EAD09C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gl_Position = gWorld * vec4(Position, 1.0);                                     \n\</w:t>
      </w:r>
    </w:p>
    <w:p w14:paraId="5851DB38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}";</w:t>
      </w:r>
    </w:p>
    <w:p w14:paraId="5753D892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A84217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static const char* pFS = "                                                          \n\</w:t>
      </w:r>
    </w:p>
    <w:p w14:paraId="3FFC3928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#version 330                                                                        \n\</w:t>
      </w:r>
    </w:p>
    <w:p w14:paraId="4A299457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\n\</w:t>
      </w:r>
    </w:p>
    <w:p w14:paraId="382C9B28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out vec4 FragColor;                                                                 \n\</w:t>
      </w:r>
    </w:p>
    <w:p w14:paraId="2249274C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\n\</w:t>
      </w:r>
    </w:p>
    <w:p w14:paraId="6B755950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void main()                                                                         \n\</w:t>
      </w:r>
    </w:p>
    <w:p w14:paraId="0FF02F94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{                                                                                   \n\</w:t>
      </w:r>
    </w:p>
    <w:p w14:paraId="0C5DE842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FragColor = vec4(1.0, 0.0, 0.0, 1.0);                                           \n\</w:t>
      </w:r>
    </w:p>
    <w:p w14:paraId="09A3D4E4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}";</w:t>
      </w:r>
    </w:p>
    <w:p w14:paraId="6D2AE90C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3B505F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static void RenderSceneCB() {</w:t>
      </w:r>
    </w:p>
    <w:p w14:paraId="58870C46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glClear(GL_COLOR_BUFFER_BIT);</w:t>
      </w:r>
    </w:p>
    <w:p w14:paraId="4FEEC95F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B02997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static float Scale = 0.0f;</w:t>
      </w:r>
    </w:p>
    <w:p w14:paraId="7F3844CB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B40FC4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Scale += 0.01f;</w:t>
      </w:r>
    </w:p>
    <w:p w14:paraId="12CD9AF6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BE9127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Matrix4f World;</w:t>
      </w:r>
    </w:p>
    <w:p w14:paraId="4DD37170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B3C1A9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//z</w:t>
      </w:r>
    </w:p>
    <w:p w14:paraId="6219406B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/*World.m[0][0] = cosf(Scale); World.m[0][1] = -sinf(Scale); World.m[0][2] = 0.0f; World.m[0][3] = 0.0f;</w:t>
      </w:r>
    </w:p>
    <w:p w14:paraId="7DC92268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World.m[1][0] = sinf(Scale); World.m[1][1] = cosf(Scale);  World.m[1][2] = 0.0f; World.m[1][3] = 0.0f;</w:t>
      </w:r>
    </w:p>
    <w:p w14:paraId="2839F24F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World.m[2][0] = 0.0f;        World.m[2][1] = 0.0f;         World.m[2][2] = 1.0f; World.m[2][3] = 0.0f;</w:t>
      </w:r>
    </w:p>
    <w:p w14:paraId="5211845C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World.m[3][0] = 0.0f;        World.m[3][1] = 0.0f;         World.m[3][2] = 0.0f; World.m[3][3] = 1.0f;*/</w:t>
      </w:r>
    </w:p>
    <w:p w14:paraId="050F9817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4A5597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//y</w:t>
      </w:r>
    </w:p>
    <w:p w14:paraId="38C25447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World.m[0][0] = cosf(Scale); World.m[0][1] = 0.0f;         World.m[0][2] = -sinf(Scale); World.m[0][3] = 0.0f;</w:t>
      </w:r>
    </w:p>
    <w:p w14:paraId="1227FA24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World.m[1][0] = 0.0f;</w:t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World.m[1][1] = 1.0f;</w:t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World.m[1][2] = 0.0f;</w:t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World.m[1][3] = 0.0f;</w:t>
      </w:r>
    </w:p>
    <w:p w14:paraId="22B40275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World.m[2][0] = sinf(Scale); World.m[2][1] = 0.0f;</w:t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World.m[2][2] = cosf(Scale);  World.m[2][3] = 0.0f;</w:t>
      </w:r>
    </w:p>
    <w:p w14:paraId="6ECF1200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World.m[3][0] = 0.0f;        World.m[3][1] = 0.0f;         World.m[3][2] = 0.0f;</w:t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World.m[3][3] = 1.0f;</w:t>
      </w:r>
    </w:p>
    <w:p w14:paraId="18F27F7E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11B10F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//x</w:t>
      </w:r>
    </w:p>
    <w:p w14:paraId="03C24D57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/*World.m[0][0] = 1.0f; World.m[0][1] = 0.0f;</w:t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World.m[0][2] = 0.0f;</w:t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World.m[0][3] = 0.0f;</w:t>
      </w:r>
    </w:p>
    <w:p w14:paraId="501DC19F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World.m[1][0] = 0.0f; World.m[1][1] = cosf(Scale); World.m[1][2] = -sinf(Scale); World.m[1][3] = 0.0f;</w:t>
      </w:r>
    </w:p>
    <w:p w14:paraId="2099C163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World.m[2][0] = 0.0f; World.m[2][1] = sinf(Scale); World.m[2][2] = cosf(Scale);  World.m[2][3] = 0.0f;</w:t>
      </w:r>
    </w:p>
    <w:p w14:paraId="459CB786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World.m[3][0] = 0.0f; World.m[3][1] = 0.0f;        World.m[3][2] = 0.0f;</w:t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World.m[3][3] = 1.0f;*/</w:t>
      </w:r>
    </w:p>
    <w:p w14:paraId="2839713D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B9F7AB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glUniformMatrix4fv(gWorldLocation7, 1, GL_TRUE, &amp;World.m[0][0]);</w:t>
      </w:r>
    </w:p>
    <w:p w14:paraId="7F5F3209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0F7816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glEnableVertexAttribArray(0);</w:t>
      </w:r>
    </w:p>
    <w:p w14:paraId="267E9E5D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glBindBuffer(GL_ARRAY_BUFFER, VBO7);</w:t>
      </w:r>
    </w:p>
    <w:p w14:paraId="628E1C5E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glVertexAttribPointer(0, 3, GL_FLOAT, GL_FALSE, 0, 0);</w:t>
      </w:r>
    </w:p>
    <w:p w14:paraId="00E3370A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C33BE6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glDrawArrays(GL_TRIANGLES, 0, 3);</w:t>
      </w:r>
    </w:p>
    <w:p w14:paraId="07DDA20D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9E943E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glDisableVertexAttribArray(0);</w:t>
      </w:r>
    </w:p>
    <w:p w14:paraId="4AA9E39B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8D81A1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glutPostRedisplay(); // </w:t>
      </w:r>
      <w:r w:rsidRPr="00451D9B">
        <w:rPr>
          <w:rFonts w:ascii="Times New Roman" w:hAnsi="Times New Roman" w:cs="Times New Roman"/>
          <w:sz w:val="24"/>
          <w:szCs w:val="24"/>
        </w:rPr>
        <w:t>или</w:t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glutIdleFunc(RenderSceneCB)</w:t>
      </w:r>
    </w:p>
    <w:p w14:paraId="39B2F2E7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1D53AC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glutSwapBuffers();</w:t>
      </w:r>
    </w:p>
    <w:p w14:paraId="7D1FB975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1AC4C0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FACE58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CAE294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static void InitializeGlutCallbacks() {</w:t>
      </w:r>
    </w:p>
    <w:p w14:paraId="10633517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glutDisplayFunc(RenderSceneCB);</w:t>
      </w:r>
    </w:p>
    <w:p w14:paraId="48F8675B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D9B">
        <w:rPr>
          <w:rFonts w:ascii="Times New Roman" w:hAnsi="Times New Roman" w:cs="Times New Roman"/>
          <w:sz w:val="24"/>
          <w:szCs w:val="24"/>
        </w:rPr>
        <w:t>//glutIdleFunc(RenderSceneCB); // или постредисплей вызывать</w:t>
      </w:r>
    </w:p>
    <w:p w14:paraId="7CA1EA24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1D9B">
        <w:rPr>
          <w:rFonts w:ascii="Times New Roman" w:hAnsi="Times New Roman" w:cs="Times New Roman"/>
          <w:sz w:val="24"/>
          <w:szCs w:val="24"/>
        </w:rPr>
        <w:t>}</w:t>
      </w:r>
    </w:p>
    <w:p w14:paraId="6AA07058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02D72E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static void CreateVertexBuffer() {</w:t>
      </w:r>
    </w:p>
    <w:p w14:paraId="1005D92E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Vector3f Vertices[3];</w:t>
      </w:r>
    </w:p>
    <w:p w14:paraId="4B69688A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Vertices[0] = Vector3f(-1.0f, -1.0f, 0.0f);</w:t>
      </w:r>
    </w:p>
    <w:p w14:paraId="25DC6421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Vertices[1] = Vector3f(1.0f, -1.0f, 0.0f);</w:t>
      </w:r>
    </w:p>
    <w:p w14:paraId="12FA1258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Vertices[2] = Vector3f(0.0f, 1.0f, 0.0f);</w:t>
      </w:r>
    </w:p>
    <w:p w14:paraId="1E9E70F8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609A02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glGenBuffers(1, &amp;VBO7);</w:t>
      </w:r>
    </w:p>
    <w:p w14:paraId="7801163D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glBindBuffer(GL_ARRAY_BUFFER, VBO7);</w:t>
      </w:r>
    </w:p>
    <w:p w14:paraId="5CBF285B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glBufferData(GL_ARRAY_BUFFER, sizeof(Vertices), Vertices, GL_STATIC_DRAW);</w:t>
      </w:r>
    </w:p>
    <w:p w14:paraId="2C7C1130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EAC2805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880988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static void AddShader(GLuint ShaderProgram, const char* pShaderText, GLenum ShaderType) {</w:t>
      </w:r>
    </w:p>
    <w:p w14:paraId="06E2655A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GLuint ShaderObj = glCreateShader(ShaderType);</w:t>
      </w:r>
    </w:p>
    <w:p w14:paraId="3656D0FD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9C4297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if (ShaderObj == 0) {</w:t>
      </w:r>
    </w:p>
    <w:p w14:paraId="74B37C09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fprintf(stderr, "Error creating shader type %d\n", ShaderType);</w:t>
      </w:r>
    </w:p>
    <w:p w14:paraId="24AA55AA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exit(0);</w:t>
      </w:r>
    </w:p>
    <w:p w14:paraId="35A51FEB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AC646F3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9CA42E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const GLchar* p[1];</w:t>
      </w:r>
    </w:p>
    <w:p w14:paraId="6B53529F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p[0] = pShaderText;</w:t>
      </w:r>
    </w:p>
    <w:p w14:paraId="76959CC3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GLint Lengths[1];</w:t>
      </w:r>
    </w:p>
    <w:p w14:paraId="64ABE08B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Lengths[0] = strlen(pShaderText);</w:t>
      </w:r>
    </w:p>
    <w:p w14:paraId="30D23081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glShaderSource(ShaderObj, 1, p, Lengths);</w:t>
      </w:r>
    </w:p>
    <w:p w14:paraId="0A9B8FF2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glCompileShader(ShaderObj);</w:t>
      </w:r>
    </w:p>
    <w:p w14:paraId="0CEDEA8B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GLint success;</w:t>
      </w:r>
    </w:p>
    <w:p w14:paraId="1E4B8FBE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glGetShaderiv(ShaderObj, GL_COMPILE_STATUS, &amp;success);</w:t>
      </w:r>
    </w:p>
    <w:p w14:paraId="53D63D2B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if (!success) {</w:t>
      </w:r>
    </w:p>
    <w:p w14:paraId="5CF58FF5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GLchar InfoLog[1024];</w:t>
      </w:r>
    </w:p>
    <w:p w14:paraId="53A09513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glGetShaderInfoLog(ShaderObj, 1024, NULL, InfoLog);</w:t>
      </w:r>
    </w:p>
    <w:p w14:paraId="5283E965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fprintf(stderr, "Error compiling shader type %d: '%s'\n", ShaderType, InfoLog);</w:t>
      </w:r>
    </w:p>
    <w:p w14:paraId="299DAC52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exit(1);</w:t>
      </w:r>
    </w:p>
    <w:p w14:paraId="20E89D75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6ED58EA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78C075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glAttachShader(ShaderProgram, ShaderObj);</w:t>
      </w:r>
    </w:p>
    <w:p w14:paraId="757C0BDD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E00271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CA64EB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static void CompileShaders() {</w:t>
      </w:r>
    </w:p>
    <w:p w14:paraId="2D8E6A3B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GLuint ShaderProgram = glCreateProgram();</w:t>
      </w:r>
    </w:p>
    <w:p w14:paraId="4B8E31A0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1298F3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if (ShaderProgram == 0) {</w:t>
      </w:r>
    </w:p>
    <w:p w14:paraId="4982633D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fprintf(stderr, "Error creating shader program\n");</w:t>
      </w:r>
    </w:p>
    <w:p w14:paraId="2A260782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exit(1);</w:t>
      </w:r>
    </w:p>
    <w:p w14:paraId="0FFAD2BB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47314DF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F466AE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AddShader(ShaderProgram, pVS, GL_VERTEX_SHADER);</w:t>
      </w:r>
    </w:p>
    <w:p w14:paraId="54141FD7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AddShader(ShaderProgram, pFS, GL_FRAGMENT_SHADER);</w:t>
      </w:r>
    </w:p>
    <w:p w14:paraId="2316540C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A31B24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GLint Success = 0;</w:t>
      </w:r>
    </w:p>
    <w:p w14:paraId="4E54F231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GLchar ErrorLog[1024] = { 0 };</w:t>
      </w:r>
    </w:p>
    <w:p w14:paraId="2BDC31E5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72EDD7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glLinkProgram(ShaderProgram);</w:t>
      </w:r>
    </w:p>
    <w:p w14:paraId="091B2E2C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glGetProgramiv(ShaderProgram, GL_LINK_STATUS, &amp;Success);</w:t>
      </w:r>
    </w:p>
    <w:p w14:paraId="72C6F206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if (Success == 0) {</w:t>
      </w:r>
    </w:p>
    <w:p w14:paraId="553FB82E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glGetProgramInfoLog(ShaderProgram, sizeof(ErrorLog), NULL, ErrorLog);</w:t>
      </w:r>
    </w:p>
    <w:p w14:paraId="08899B0D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fprintf(stderr, "Error linking shader program: '%s'\n", ErrorLog);</w:t>
      </w:r>
    </w:p>
    <w:p w14:paraId="220DE923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exit(1);</w:t>
      </w:r>
    </w:p>
    <w:p w14:paraId="0AB5AC06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6952084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0D6CF3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glValidateProgram(ShaderProgram);</w:t>
      </w:r>
    </w:p>
    <w:p w14:paraId="68199000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glGetProgramiv(ShaderProgram, GL_VALIDATE_STATUS, &amp;Success);</w:t>
      </w:r>
    </w:p>
    <w:p w14:paraId="37B63527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if (!Success) {</w:t>
      </w:r>
    </w:p>
    <w:p w14:paraId="6421FB3F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glGetProgramInfoLog(ShaderProgram, sizeof(ErrorLog), NULL, ErrorLog);</w:t>
      </w:r>
    </w:p>
    <w:p w14:paraId="06B0972D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fprintf(stderr, "Invalid shader program: '%s'\n", ErrorLog);</w:t>
      </w:r>
    </w:p>
    <w:p w14:paraId="3FA4536B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exit(1);</w:t>
      </w:r>
    </w:p>
    <w:p w14:paraId="1E2100F2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32E0BEB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8C2591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glUseProgram(ShaderProgram);</w:t>
      </w:r>
    </w:p>
    <w:p w14:paraId="4389F46E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73081D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gWorldLocation7 = glGetUniformLocation(ShaderProgram, "gWorld");</w:t>
      </w:r>
    </w:p>
    <w:p w14:paraId="3E0B0672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assert(gWorldLocation7 != 0xFFFFFFFF);</w:t>
      </w:r>
    </w:p>
    <w:p w14:paraId="480308F3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7B1B55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D4698B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void invoke7(int argc, char** argv) {</w:t>
      </w:r>
    </w:p>
    <w:p w14:paraId="57E1AEEB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glutInit(&amp;argc, argv);</w:t>
      </w:r>
    </w:p>
    <w:p w14:paraId="08005AC5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glutInitDisplayMode(GLUT_DOUBLE | GLUT_RGBA);</w:t>
      </w:r>
    </w:p>
    <w:p w14:paraId="10A6F28A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glutInitWindowSize(1024, 768);</w:t>
      </w:r>
    </w:p>
    <w:p w14:paraId="6FB349BC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glutInitWindowPosition(100, 100);</w:t>
      </w:r>
    </w:p>
    <w:p w14:paraId="4C209494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glutCreateWindow("Tutorial 07");</w:t>
      </w:r>
    </w:p>
    <w:p w14:paraId="18F0BF2B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E2A072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InitializeGlutCallbacks();</w:t>
      </w:r>
    </w:p>
    <w:p w14:paraId="1F322EBA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374BF7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// Must be done after glut is initialized!</w:t>
      </w:r>
    </w:p>
    <w:p w14:paraId="5B6A3DFC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GLenum res = glewInit();</w:t>
      </w:r>
    </w:p>
    <w:p w14:paraId="15D8E509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if (res != GLEW_OK) {</w:t>
      </w:r>
    </w:p>
    <w:p w14:paraId="3CD740BE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fprintf(stderr, "Error: '%s'\n", glewGetErrorString(res));</w:t>
      </w:r>
    </w:p>
    <w:p w14:paraId="28DB94E3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14:paraId="0AEB9678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AF83072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673764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glClearColor(0.0f, 0.0f, 0.0f, 0.0f);</w:t>
      </w:r>
    </w:p>
    <w:p w14:paraId="08C4D717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7C463B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CreateVertexBuffer();</w:t>
      </w:r>
    </w:p>
    <w:p w14:paraId="749EF3BD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F97D3F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CompileShaders();</w:t>
      </w:r>
    </w:p>
    <w:p w14:paraId="4E468D5D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A9FA76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glutMainLoop();</w:t>
      </w:r>
    </w:p>
    <w:p w14:paraId="652AA508" w14:textId="2AFA33E5" w:rsidR="002864D9" w:rsidRPr="00451D9B" w:rsidRDefault="002864D9" w:rsidP="002864D9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451D9B">
        <w:rPr>
          <w:rFonts w:cs="Times New Roman"/>
          <w:sz w:val="24"/>
          <w:szCs w:val="24"/>
          <w:lang w:val="en-US"/>
        </w:rPr>
        <w:t>}</w:t>
      </w:r>
    </w:p>
    <w:p w14:paraId="0DC39474" w14:textId="54F7E661" w:rsidR="002864D9" w:rsidRPr="00451D9B" w:rsidRDefault="002864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6CE56E" w14:textId="4B1EF941" w:rsidR="002864D9" w:rsidRPr="00451D9B" w:rsidRDefault="002864D9" w:rsidP="00451D9B">
      <w:pPr>
        <w:pStyle w:val="a0"/>
        <w:ind w:firstLine="0"/>
        <w:jc w:val="left"/>
        <w:rPr>
          <w:rFonts w:cs="Times New Roman"/>
          <w:b/>
          <w:lang w:val="en-US"/>
        </w:rPr>
      </w:pPr>
      <w:r w:rsidRPr="00451D9B">
        <w:rPr>
          <w:rFonts w:cs="Times New Roman"/>
          <w:b/>
          <w:lang w:val="en-US"/>
        </w:rPr>
        <w:t>task8.cpp</w:t>
      </w:r>
    </w:p>
    <w:p w14:paraId="7BF0EB90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6489E32E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#include &lt;string.h&gt;</w:t>
      </w:r>
    </w:p>
    <w:p w14:paraId="18DD3CE5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#include &lt;assert.h&gt;</w:t>
      </w:r>
    </w:p>
    <w:p w14:paraId="7A75E738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#include &lt;math.h&gt;</w:t>
      </w:r>
    </w:p>
    <w:p w14:paraId="18343ADE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 &lt;GL/glew.h&gt;</w:t>
      </w:r>
    </w:p>
    <w:p w14:paraId="26C3234D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#include &lt;GL/freeglut.h&gt;</w:t>
      </w:r>
    </w:p>
    <w:p w14:paraId="272E13D8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#include "math_3d.h"</w:t>
      </w:r>
    </w:p>
    <w:p w14:paraId="2DBC1B43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#include "tasks.h"</w:t>
      </w:r>
    </w:p>
    <w:p w14:paraId="246EB25B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BD1ECE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GLuint VBO8;</w:t>
      </w:r>
    </w:p>
    <w:p w14:paraId="0353A533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GLuint gWorldLocation8;</w:t>
      </w:r>
    </w:p>
    <w:p w14:paraId="3AF53945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A2D832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4CD5A0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static const char* pVS = "                                                          \n\</w:t>
      </w:r>
    </w:p>
    <w:p w14:paraId="24AC1E7D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#version 330                                                                        \n\</w:t>
      </w:r>
    </w:p>
    <w:p w14:paraId="7A1A6032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\n\</w:t>
      </w:r>
    </w:p>
    <w:p w14:paraId="60E9669B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layout (location = 0) in vec3 Position;                                             \n\</w:t>
      </w:r>
    </w:p>
    <w:p w14:paraId="75123FAB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\n\</w:t>
      </w:r>
    </w:p>
    <w:p w14:paraId="58216A85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uniform mat4 gWorld;                                                                \n\</w:t>
      </w:r>
    </w:p>
    <w:p w14:paraId="150063A2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\n\</w:t>
      </w:r>
    </w:p>
    <w:p w14:paraId="4AFB063B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void main()                                                                         \n\</w:t>
      </w:r>
    </w:p>
    <w:p w14:paraId="1B2AF11C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{                                                                                   \n\</w:t>
      </w:r>
    </w:p>
    <w:p w14:paraId="59707352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gl_Position = gWorld * vec4(Position, 1.0);                                     \n\</w:t>
      </w:r>
    </w:p>
    <w:p w14:paraId="4A04FAD0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}";</w:t>
      </w:r>
    </w:p>
    <w:p w14:paraId="3C16D83A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71FAAB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static const char* pFS = "                                                          \n\</w:t>
      </w:r>
    </w:p>
    <w:p w14:paraId="56AA448B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#version 330                                                                        \n\</w:t>
      </w:r>
    </w:p>
    <w:p w14:paraId="5D145AD7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\n\</w:t>
      </w:r>
    </w:p>
    <w:p w14:paraId="70EDDBD8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out vec4 FragColor;                                                                 \n\</w:t>
      </w:r>
    </w:p>
    <w:p w14:paraId="7017E354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\n\</w:t>
      </w:r>
    </w:p>
    <w:p w14:paraId="5F790314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void main()                                                                         \n\</w:t>
      </w:r>
    </w:p>
    <w:p w14:paraId="4077EFF5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{                                                                                   \n\</w:t>
      </w:r>
    </w:p>
    <w:p w14:paraId="543D4DBD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FragColor = vec4(1.0, 0.0, 0.0, 1.0);                                           \n\</w:t>
      </w:r>
    </w:p>
    <w:p w14:paraId="4EDC2D4B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}";</w:t>
      </w:r>
    </w:p>
    <w:p w14:paraId="6FC263B8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788302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static void RenderSceneCB() {</w:t>
      </w:r>
    </w:p>
    <w:p w14:paraId="1D468C44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glClear(GL_COLOR_BUFFER_BIT);</w:t>
      </w:r>
    </w:p>
    <w:p w14:paraId="367FCA72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8644AA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static float Scale = 0.0f;</w:t>
      </w:r>
    </w:p>
    <w:p w14:paraId="3D051203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90D848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Scale += 0.01f;</w:t>
      </w:r>
    </w:p>
    <w:p w14:paraId="7DC5F7CD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C075C6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if (Scale &gt;= 1.0f) {</w:t>
      </w:r>
    </w:p>
    <w:p w14:paraId="287301FA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Scale = 0.0f;</w:t>
      </w:r>
    </w:p>
    <w:p w14:paraId="5F1F8D83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884D58C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013878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Matrix4f World;</w:t>
      </w:r>
    </w:p>
    <w:p w14:paraId="78E040E9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272B72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Matrix4f Translation;</w:t>
      </w:r>
    </w:p>
    <w:p w14:paraId="4FBA978B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Translation.m[0][0] = 1.0f; Translation.m[0][1] = 0.0f; Translation.m[0][2] = 0.0f; Translation.m[0][3] = sinf(Scale);</w:t>
      </w:r>
    </w:p>
    <w:p w14:paraId="44549540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Translation.m[1][0] = 0.0f; Translation.m[1][1] = 1.0f; Translation.m[1][2] = 0.0f; Translation.m[1][3] = 0.0f;</w:t>
      </w:r>
    </w:p>
    <w:p w14:paraId="7BEE8559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Translation.m[2][0] = 0.0f; Translation.m[2][1] = 0.0f; Translation.m[2][2] = 1.0f; Translation.m[2][3] = 0.0f;</w:t>
      </w:r>
    </w:p>
    <w:p w14:paraId="087EA404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Translation.m[3][0] = 0.0f; Translation.m[3][1] = 0.0f; Translation.m[3][2] = 0.0f; Translation.m[3][3] = 1.0f;</w:t>
      </w:r>
    </w:p>
    <w:p w14:paraId="7D66EA84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3FCB94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Matrix4f Scaling;</w:t>
      </w:r>
    </w:p>
    <w:p w14:paraId="5A71CFE5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Scaling.m[0][0] = Scale; Scaling.m[0][1] = 0.0f;   Scaling.m[0][2] = 0.0f;        Scaling.m[0][3] = 0.0f;</w:t>
      </w:r>
    </w:p>
    <w:p w14:paraId="5B416A05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Scaling.m[1][0] = 0.0f;  Scaling.m[1][1] = Scale;  Scaling.m[1][2] = 0.0f;        Scaling.m[1][3] = 0.0f;</w:t>
      </w:r>
    </w:p>
    <w:p w14:paraId="778D15E2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Scaling.m[2][0] = 0.0f;  Scaling.m[2][1] = 0.0f;   Scaling.m[2][2] = Scale;       Scaling.m[2][3] = 0.0f;</w:t>
      </w:r>
    </w:p>
    <w:p w14:paraId="7A8D77A8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Scaling.m[3][0] = 0.0f;  Scaling.m[3][1] = 0.0f;   Scaling.m[3][2] = 0.0f;        Scaling.m[3][3] = 1.0f;</w:t>
      </w:r>
    </w:p>
    <w:p w14:paraId="20347247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10C638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//World = Translation * Scaling;</w:t>
      </w:r>
    </w:p>
    <w:p w14:paraId="7990FD33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World = Scaling;</w:t>
      </w:r>
    </w:p>
    <w:p w14:paraId="4A4E89D5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0A9768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glUniformMatrix4fv(gWorldLocation8, 1, GL_TRUE, &amp;World.m[0][0]);</w:t>
      </w:r>
    </w:p>
    <w:p w14:paraId="2B5F4141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57379A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glEnableVertexAttribArray(0);</w:t>
      </w:r>
    </w:p>
    <w:p w14:paraId="2CFCD262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glBindBuffer(GL_ARRAY_BUFFER, VBO8);</w:t>
      </w:r>
    </w:p>
    <w:p w14:paraId="7A1FBF5C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glVertexAttribPointer(0, 3, GL_FLOAT, GL_FALSE, 0, 0);</w:t>
      </w:r>
    </w:p>
    <w:p w14:paraId="2EFD18C5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AC0A38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glDrawArrays(GL_TRIANGLES, 0, 3);</w:t>
      </w:r>
    </w:p>
    <w:p w14:paraId="6910D936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69E8C6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glDisableVertexAttribArray(0);</w:t>
      </w:r>
    </w:p>
    <w:p w14:paraId="6813CCF1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AA31A9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glutSwapBuffers();</w:t>
      </w:r>
    </w:p>
    <w:p w14:paraId="4E4000C0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869B639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804E78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4F406B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static void InitializeGlutCallbacks() {</w:t>
      </w:r>
    </w:p>
    <w:p w14:paraId="0666EECA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glutDisplayFunc(RenderSceneCB);</w:t>
      </w:r>
    </w:p>
    <w:p w14:paraId="35E36B6A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glutIdleFunc(RenderSceneCB);</w:t>
      </w:r>
    </w:p>
    <w:p w14:paraId="709C858A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FBBFCA3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D7DCA5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static void CreateVertexBuffer() {</w:t>
      </w:r>
    </w:p>
    <w:p w14:paraId="59388134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Vector3f Vertices[3];</w:t>
      </w:r>
    </w:p>
    <w:p w14:paraId="67C18ADE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Vertices[0] = Vector3f(-1.0f, -1.0f, 0.0f);</w:t>
      </w:r>
    </w:p>
    <w:p w14:paraId="06F964D5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Vertices[1] = Vector3f(0.0f, 1.0f, 0.0f);</w:t>
      </w:r>
    </w:p>
    <w:p w14:paraId="289DEE5C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Vertices[2] = Vector3f(1.0f, -1.0f, 0.0f);</w:t>
      </w:r>
    </w:p>
    <w:p w14:paraId="4DCE14FD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081861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glGenBuffers(1, &amp;VBO8);</w:t>
      </w:r>
    </w:p>
    <w:p w14:paraId="2F9C45B6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glBindBuffer(GL_ARRAY_BUFFER, VBO8);</w:t>
      </w:r>
    </w:p>
    <w:p w14:paraId="192B365B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glBufferData(GL_ARRAY_BUFFER, sizeof(Vertices), Vertices, GL_STATIC_DRAW);</w:t>
      </w:r>
    </w:p>
    <w:p w14:paraId="29D0EF5E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F7BA65D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AA26FC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static void AddShader(GLuint ShaderProgram, const char* pShaderText, GLenum ShaderType) {</w:t>
      </w:r>
    </w:p>
    <w:p w14:paraId="7BA66C48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GLuint ShaderObj = glCreateShader(ShaderType);</w:t>
      </w:r>
    </w:p>
    <w:p w14:paraId="3A950516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F0EB72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if (ShaderObj == 0) {</w:t>
      </w:r>
    </w:p>
    <w:p w14:paraId="12852EB6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fprintf(stderr, "Error creating shader type %d\n", ShaderType);</w:t>
      </w:r>
    </w:p>
    <w:p w14:paraId="1A5DBBBC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exit(0);</w:t>
      </w:r>
    </w:p>
    <w:p w14:paraId="18F7EDF2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A701DCC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3426DA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const GLchar* p[1];</w:t>
      </w:r>
    </w:p>
    <w:p w14:paraId="7DC349E4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p[0] = pShaderText;</w:t>
      </w:r>
    </w:p>
    <w:p w14:paraId="47F6A1B8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GLint Lengths[1];</w:t>
      </w:r>
    </w:p>
    <w:p w14:paraId="5BA6ED47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Lengths[0] = strlen(pShaderText);</w:t>
      </w:r>
    </w:p>
    <w:p w14:paraId="2DE9AA0A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glShaderSource(ShaderObj, 1, p, Lengths);</w:t>
      </w:r>
    </w:p>
    <w:p w14:paraId="782D1506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glCompileShader(ShaderObj);</w:t>
      </w:r>
    </w:p>
    <w:p w14:paraId="748C8DBF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GLint success;</w:t>
      </w:r>
    </w:p>
    <w:p w14:paraId="4F26E148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glGetShaderiv(ShaderObj, GL_COMPILE_STATUS, &amp;success);</w:t>
      </w:r>
    </w:p>
    <w:p w14:paraId="219D5B9A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if (!success) {</w:t>
      </w:r>
    </w:p>
    <w:p w14:paraId="2CCFF19F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GLchar InfoLog[1024];</w:t>
      </w:r>
    </w:p>
    <w:p w14:paraId="40752FF6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glGetShaderInfoLog(ShaderObj, 1024, NULL, InfoLog);</w:t>
      </w:r>
    </w:p>
    <w:p w14:paraId="6ABDC9FB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fprintf(stderr, "Error compiling shader type %d: '%s'\n", ShaderType, InfoLog);</w:t>
      </w:r>
    </w:p>
    <w:p w14:paraId="0DFA8551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exit(1);</w:t>
      </w:r>
    </w:p>
    <w:p w14:paraId="5ED933D0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DA5A607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DF30DC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glAttachShader(ShaderProgram, ShaderObj);</w:t>
      </w:r>
    </w:p>
    <w:p w14:paraId="1B624B5B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4F196F6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3917FB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static void CompileShaders() {</w:t>
      </w:r>
    </w:p>
    <w:p w14:paraId="2059F65D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GLuint ShaderProgram = glCreateProgram();</w:t>
      </w:r>
    </w:p>
    <w:p w14:paraId="364D2321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497E8E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if (ShaderProgram == 0) {</w:t>
      </w:r>
    </w:p>
    <w:p w14:paraId="4688F80F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fprintf(stderr, "Error creating shader program\n");</w:t>
      </w:r>
    </w:p>
    <w:p w14:paraId="0FA13590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exit(1);</w:t>
      </w:r>
    </w:p>
    <w:p w14:paraId="36908E2F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2AB75BE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D0DD9A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AddShader(ShaderProgram, pVS, GL_VERTEX_SHADER);</w:t>
      </w:r>
    </w:p>
    <w:p w14:paraId="75D24624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AddShader(ShaderProgram, pFS, GL_FRAGMENT_SHADER);</w:t>
      </w:r>
    </w:p>
    <w:p w14:paraId="1ED9D42F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ADC15A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GLint Success = 0;</w:t>
      </w:r>
    </w:p>
    <w:p w14:paraId="15DF6EF7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GLchar ErrorLog[1024] = { 0 };</w:t>
      </w:r>
    </w:p>
    <w:p w14:paraId="37B0C855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022D1D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glLinkProgram(ShaderProgram);</w:t>
      </w:r>
    </w:p>
    <w:p w14:paraId="328968E9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glGetProgramiv(ShaderProgram, GL_LINK_STATUS, &amp;Success);</w:t>
      </w:r>
    </w:p>
    <w:p w14:paraId="5C8A6F09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if (Success == 0) {</w:t>
      </w:r>
    </w:p>
    <w:p w14:paraId="45D2958B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glGetProgramInfoLog(ShaderProgram, sizeof(ErrorLog), NULL, ErrorLog);</w:t>
      </w:r>
    </w:p>
    <w:p w14:paraId="3ABFD734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fprintf(stderr, "Error linking shader program: '%s'\n", ErrorLog);</w:t>
      </w:r>
    </w:p>
    <w:p w14:paraId="6CAFBA55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exit(1);</w:t>
      </w:r>
    </w:p>
    <w:p w14:paraId="2C8C43EB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C165DB9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164366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glValidateProgram(ShaderProgram);</w:t>
      </w:r>
    </w:p>
    <w:p w14:paraId="6E245494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glGetProgramiv(ShaderProgram, GL_VALIDATE_STATUS, &amp;Success);</w:t>
      </w:r>
    </w:p>
    <w:p w14:paraId="02CD9846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if (!Success) {</w:t>
      </w:r>
    </w:p>
    <w:p w14:paraId="24575520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glGetProgramInfoLog(ShaderProgram, sizeof(ErrorLog), NULL, ErrorLog);</w:t>
      </w:r>
    </w:p>
    <w:p w14:paraId="45698019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fprintf(stderr, "Invalid shader program: '%s'\n", ErrorLog);</w:t>
      </w:r>
    </w:p>
    <w:p w14:paraId="7B6416E5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exit(1);</w:t>
      </w:r>
    </w:p>
    <w:p w14:paraId="49CF4AE6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0792F33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14829B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glUseProgram(ShaderProgram);</w:t>
      </w:r>
    </w:p>
    <w:p w14:paraId="11E34E4D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3F9937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gWorldLocation8 = glGetUniformLocation(ShaderProgram, "gWorld");</w:t>
      </w:r>
    </w:p>
    <w:p w14:paraId="1AE5CA7E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assert(gWorldLocation8 != 0xFFFFFFFF);</w:t>
      </w:r>
    </w:p>
    <w:p w14:paraId="7C9612BF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45A1476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CFBC13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void invoke8(int argc, char** argv) {</w:t>
      </w:r>
    </w:p>
    <w:p w14:paraId="726EEA22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glutInit(&amp;argc, argv);</w:t>
      </w:r>
    </w:p>
    <w:p w14:paraId="24191443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glutInitDisplayMode(GLUT_DOUBLE | GLUT_RGBA);</w:t>
      </w:r>
    </w:p>
    <w:p w14:paraId="712B1632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glutInitWindowSize(1024, 768);</w:t>
      </w:r>
    </w:p>
    <w:p w14:paraId="1CFF5D6C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glutInitWindowPosition(100, 100);</w:t>
      </w:r>
    </w:p>
    <w:p w14:paraId="0BAFC963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glutCreateWindow("Tutorial 08");</w:t>
      </w:r>
    </w:p>
    <w:p w14:paraId="71CD8393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3D8979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InitializeGlutCallbacks();</w:t>
      </w:r>
    </w:p>
    <w:p w14:paraId="77CFD686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65BE59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// Must be done after glut is initialized!</w:t>
      </w:r>
    </w:p>
    <w:p w14:paraId="09445D4A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GLenum res = glewInit();</w:t>
      </w:r>
    </w:p>
    <w:p w14:paraId="1EBB843A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if (res != GLEW_OK) {</w:t>
      </w:r>
    </w:p>
    <w:p w14:paraId="1ACC5C38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fprintf(stderr, "Error: '%s'\n", glewGetErrorString(res));</w:t>
      </w:r>
    </w:p>
    <w:p w14:paraId="2CFA9E32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14:paraId="2593B371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E57B045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122613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glClearColor(0.0f, 0.0f, 0.0f, 0.0f);</w:t>
      </w:r>
    </w:p>
    <w:p w14:paraId="544B8D07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6E358F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CreateVertexBuffer();</w:t>
      </w:r>
    </w:p>
    <w:p w14:paraId="2C099DFF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FEFA9C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CompileShaders();</w:t>
      </w:r>
    </w:p>
    <w:p w14:paraId="5BE0E446" w14:textId="77777777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B3581B" w14:textId="77777777" w:rsidR="00283462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ab/>
        <w:t>glutMainLoop();</w:t>
      </w:r>
    </w:p>
    <w:p w14:paraId="0AC6F6CA" w14:textId="105A6A79" w:rsidR="002864D9" w:rsidRPr="00451D9B" w:rsidRDefault="002864D9" w:rsidP="00286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59F1C33" w14:textId="2C40D644" w:rsidR="00E12D96" w:rsidRPr="00451D9B" w:rsidRDefault="00E12D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A974D0" w14:textId="612C69F7" w:rsidR="002864D9" w:rsidRPr="00451D9B" w:rsidRDefault="002864D9" w:rsidP="00451D9B">
      <w:pPr>
        <w:pStyle w:val="a0"/>
        <w:ind w:firstLine="0"/>
        <w:jc w:val="left"/>
        <w:rPr>
          <w:rFonts w:cs="Times New Roman"/>
          <w:b/>
          <w:lang w:val="en-US"/>
        </w:rPr>
      </w:pPr>
      <w:r w:rsidRPr="00451D9B">
        <w:rPr>
          <w:rFonts w:cs="Times New Roman"/>
          <w:b/>
          <w:lang w:val="en-US"/>
        </w:rPr>
        <w:t>task12.cpp</w:t>
      </w:r>
    </w:p>
    <w:p w14:paraId="0896E387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1FA37448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#include &lt;string.h&gt;</w:t>
      </w:r>
    </w:p>
    <w:p w14:paraId="5CB0B782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#include &lt;assert.h&gt;</w:t>
      </w:r>
    </w:p>
    <w:p w14:paraId="027CEFC4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#include &lt;math.h&gt;</w:t>
      </w:r>
    </w:p>
    <w:p w14:paraId="0E06D725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#include &lt;GL/glew.h&gt;</w:t>
      </w:r>
    </w:p>
    <w:p w14:paraId="37786EFA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#include &lt;GL/freeglut.h&gt;</w:t>
      </w:r>
    </w:p>
    <w:p w14:paraId="224630B5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#include "pipeline.h"</w:t>
      </w:r>
    </w:p>
    <w:p w14:paraId="79C758F5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#include "tasks.h"</w:t>
      </w:r>
    </w:p>
    <w:p w14:paraId="6FAC9A99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B3D97D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#define WINDOW_WIDTH 1024</w:t>
      </w:r>
    </w:p>
    <w:p w14:paraId="4DAB7EA1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#define WINDOW_HEIGHT 768</w:t>
      </w:r>
    </w:p>
    <w:p w14:paraId="4725C7BF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6CBB63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GLuint VBO12;</w:t>
      </w:r>
    </w:p>
    <w:p w14:paraId="595D8600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GLuint IBO12;</w:t>
      </w:r>
    </w:p>
    <w:p w14:paraId="73EAA150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GLuint gWorldLocation12;</w:t>
      </w:r>
    </w:p>
    <w:p w14:paraId="0B3B68CF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3092A9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771F7B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static const char* pVS = "                                                          \n\</w:t>
      </w:r>
    </w:p>
    <w:p w14:paraId="57FF9377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lastRenderedPageBreak/>
        <w:t>#version 330                                                                        \n\</w:t>
      </w:r>
    </w:p>
    <w:p w14:paraId="02C9231C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\n\</w:t>
      </w:r>
    </w:p>
    <w:p w14:paraId="7954ABB4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layout (location = 0) in vec3 Position;                                             \n\</w:t>
      </w:r>
    </w:p>
    <w:p w14:paraId="404C23FC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\n\</w:t>
      </w:r>
    </w:p>
    <w:p w14:paraId="440D543C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uniform mat4 gWorld;                                                                \n\</w:t>
      </w:r>
    </w:p>
    <w:p w14:paraId="4E656BE5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\n\</w:t>
      </w:r>
    </w:p>
    <w:p w14:paraId="23E911D3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out vec4 Color;                                                                     \n\</w:t>
      </w:r>
    </w:p>
    <w:p w14:paraId="3F5D9921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\n\</w:t>
      </w:r>
    </w:p>
    <w:p w14:paraId="04C859CA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void main()                                                                         \n\</w:t>
      </w:r>
    </w:p>
    <w:p w14:paraId="152942D9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{                                                                                   \n\</w:t>
      </w:r>
    </w:p>
    <w:p w14:paraId="6AF6359A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gl_Position = gWorld * vec4(Position, 1.0);                                     \n\</w:t>
      </w:r>
    </w:p>
    <w:p w14:paraId="02734CAF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Color = vec4(clamp(Position, 0.0, 1.0), 1.0);                                   \n\</w:t>
      </w:r>
    </w:p>
    <w:p w14:paraId="1C51933E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}";</w:t>
      </w:r>
    </w:p>
    <w:p w14:paraId="008A77D0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231936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static const char* pFS = "                                                          \n\</w:t>
      </w:r>
    </w:p>
    <w:p w14:paraId="6C8B24BA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#version 330                                                                        \n\</w:t>
      </w:r>
    </w:p>
    <w:p w14:paraId="310CDF65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\n\</w:t>
      </w:r>
    </w:p>
    <w:p w14:paraId="55E2E7DA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in vec4 Color;                                                                      \n\</w:t>
      </w:r>
    </w:p>
    <w:p w14:paraId="7CE57EF1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\n\</w:t>
      </w:r>
    </w:p>
    <w:p w14:paraId="0B43E136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out vec4 FragColor;                                                                 \n\</w:t>
      </w:r>
    </w:p>
    <w:p w14:paraId="46237942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\n\</w:t>
      </w:r>
    </w:p>
    <w:p w14:paraId="59EFABFF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void main()                                                                         \n\</w:t>
      </w:r>
    </w:p>
    <w:p w14:paraId="5AA6395D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{                                                                                   \n\</w:t>
      </w:r>
    </w:p>
    <w:p w14:paraId="35F39BEC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FragColor = Color;                                                              \n\</w:t>
      </w:r>
    </w:p>
    <w:p w14:paraId="5DB17F3B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}";</w:t>
      </w:r>
    </w:p>
    <w:p w14:paraId="7D6AD3BF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4A3403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static void RenderSceneCB() {</w:t>
      </w:r>
    </w:p>
    <w:p w14:paraId="67BA00AC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glClear(GL_COLOR_BUFFER_BIT);</w:t>
      </w:r>
    </w:p>
    <w:p w14:paraId="65B8BF6B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944C27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static float Scale = 0.0f;</w:t>
      </w:r>
    </w:p>
    <w:p w14:paraId="033A5DAC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28395E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Scale += 0.1f;</w:t>
      </w:r>
    </w:p>
    <w:p w14:paraId="2F2DB999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35E319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Pipeline p;</w:t>
      </w:r>
    </w:p>
    <w:p w14:paraId="1655F89F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p.Rotate(Scale,0.0f, 0.0f);</w:t>
      </w:r>
    </w:p>
    <w:p w14:paraId="7B2FAAA0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p.WorldPos(0.0f, 0.0f, 5.0f);</w:t>
      </w:r>
    </w:p>
    <w:p w14:paraId="6EB1A52C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p.SetPerspectiveProj(40.0f, WINDOW_WIDTH, WINDOW_HEIGHT, 1.0f, 100.0f);</w:t>
      </w:r>
    </w:p>
    <w:p w14:paraId="301A7C4D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1F5E6F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glUniformMatrix4fv(gWorldLocation12, 1, GL_TRUE, (const GLfloat*)p.GetTrans());</w:t>
      </w:r>
    </w:p>
    <w:p w14:paraId="65766E3C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6FF08F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glEnableVertexAttribArray(0);</w:t>
      </w:r>
    </w:p>
    <w:p w14:paraId="606C529F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glBindBuffer(GL_ARRAY_BUFFER, VBO12);</w:t>
      </w:r>
    </w:p>
    <w:p w14:paraId="36AA9234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glVertexAttribPointer(0, 3, GL_FLOAT, GL_FALSE, 0, 0);</w:t>
      </w:r>
    </w:p>
    <w:p w14:paraId="48B792B5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glBindBuffer(GL_ELEMENT_ARRAY_BUFFER, IBO12);</w:t>
      </w:r>
    </w:p>
    <w:p w14:paraId="4583FDF9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B31996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glDrawElements(GL_TRIANGLES, 12, GL_UNSIGNED_INT, 0);</w:t>
      </w:r>
    </w:p>
    <w:p w14:paraId="38E9916B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7C8E82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glDisableVertexAttribArray(0);</w:t>
      </w:r>
    </w:p>
    <w:p w14:paraId="0C740CDD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1E22AC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glutSwapBuffers();</w:t>
      </w:r>
    </w:p>
    <w:p w14:paraId="2E24F6A7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B173A29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1F1A67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449D49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static void InitializeGlutCallbacks() {</w:t>
      </w:r>
    </w:p>
    <w:p w14:paraId="2452D861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glutDisplayFunc(RenderSceneCB);</w:t>
      </w:r>
    </w:p>
    <w:p w14:paraId="1943D96E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glutIdleFunc(RenderSceneCB);</w:t>
      </w:r>
    </w:p>
    <w:p w14:paraId="5AF922C8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2B839FC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953E88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static void CreateVertexBuffer() {</w:t>
      </w:r>
    </w:p>
    <w:p w14:paraId="488CB3E8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Vector3f Vertices[4];</w:t>
      </w:r>
    </w:p>
    <w:p w14:paraId="58DEB694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Vertices[0] = Vector3f(-1.0f, -1.0f, 0.5773f);</w:t>
      </w:r>
    </w:p>
    <w:p w14:paraId="730F29CC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Vertices[1] = Vector3f(0.0f, -1.0f, -1.15475);</w:t>
      </w:r>
    </w:p>
    <w:p w14:paraId="27C375BD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Vertices[2] = Vector3f(1.0f, -1.0f, 0.5773f);</w:t>
      </w:r>
    </w:p>
    <w:p w14:paraId="1088AC9A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Vertices[3] = Vector3f(0.0f, 1.0f, 0.0f);</w:t>
      </w:r>
    </w:p>
    <w:p w14:paraId="66525AB9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6F4FB1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glGenBuffers(1, &amp;VBO12);</w:t>
      </w:r>
    </w:p>
    <w:p w14:paraId="4950DCAB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glBindBuffer(GL_ARRAY_BUFFER, VBO12);</w:t>
      </w:r>
    </w:p>
    <w:p w14:paraId="3E2E5BC5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glBufferData(GL_ARRAY_BUFFER, sizeof(Vertices), Vertices, GL_STATIC_DRAW);</w:t>
      </w:r>
    </w:p>
    <w:p w14:paraId="13837D18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662C41B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0A171B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static void CreateIndexBuffer() {</w:t>
      </w:r>
    </w:p>
    <w:p w14:paraId="4C250B60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unsigned int Indices[] = { 0, 3, 1,</w:t>
      </w:r>
    </w:p>
    <w:p w14:paraId="44322DED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1, 3, 2,</w:t>
      </w:r>
    </w:p>
    <w:p w14:paraId="5418C4F3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2, 3, 0,</w:t>
      </w:r>
    </w:p>
    <w:p w14:paraId="55486EAD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0, 2, 1 };</w:t>
      </w:r>
    </w:p>
    <w:p w14:paraId="56CAB8DD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22E435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glGenBuffers(1, &amp;IBO12);</w:t>
      </w:r>
    </w:p>
    <w:p w14:paraId="67998AA3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glBindBuffer(GL_ELEMENT_ARRAY_BUFFER, IBO12);</w:t>
      </w:r>
    </w:p>
    <w:p w14:paraId="086870B3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glBufferData(GL_ELEMENT_ARRAY_BUFFER, sizeof(Indices), Indices, GL_STATIC_DRAW);</w:t>
      </w:r>
    </w:p>
    <w:p w14:paraId="29B84291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DE8FB7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3C2D8F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static void AddShader(GLuint ShaderProgram, const char* pShaderText, GLenum ShaderType) {</w:t>
      </w:r>
    </w:p>
    <w:p w14:paraId="1CAC84C4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GLuint ShaderObj = glCreateShader(ShaderType);</w:t>
      </w:r>
    </w:p>
    <w:p w14:paraId="216E276D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EB3A5F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if (ShaderObj == 0) {</w:t>
      </w:r>
    </w:p>
    <w:p w14:paraId="702B03B5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fprintf(stderr, "Error creating shader type %d\n", ShaderType);</w:t>
      </w:r>
    </w:p>
    <w:p w14:paraId="3D3A359C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exit(0);</w:t>
      </w:r>
    </w:p>
    <w:p w14:paraId="7D276913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BF70213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177C9F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const GLchar* p[1];</w:t>
      </w:r>
    </w:p>
    <w:p w14:paraId="6614EB5A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p[0] = pShaderText;</w:t>
      </w:r>
    </w:p>
    <w:p w14:paraId="4B95C4D2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GLint Lengths[1];</w:t>
      </w:r>
    </w:p>
    <w:p w14:paraId="4BAC800F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Lengths[0] = strlen(pShaderText);</w:t>
      </w:r>
    </w:p>
    <w:p w14:paraId="33B99C23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glShaderSource(ShaderObj, 1, p, Lengths);</w:t>
      </w:r>
    </w:p>
    <w:p w14:paraId="72A7B8A3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glCompileShader(ShaderObj);</w:t>
      </w:r>
    </w:p>
    <w:p w14:paraId="276341D3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GLint success;</w:t>
      </w:r>
    </w:p>
    <w:p w14:paraId="25E0F1D4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glGetShaderiv(ShaderObj, GL_COMPILE_STATUS, &amp;success);</w:t>
      </w:r>
    </w:p>
    <w:p w14:paraId="41AA1201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if (!success) {</w:t>
      </w:r>
    </w:p>
    <w:p w14:paraId="34818ED9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GLchar InfoLog[1024];</w:t>
      </w:r>
    </w:p>
    <w:p w14:paraId="6951F68B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glGetShaderInfoLog(ShaderObj, 1024, NULL, InfoLog);</w:t>
      </w:r>
    </w:p>
    <w:p w14:paraId="086C18ED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fprintf(stderr, "Error compiling shader type %d: '%s'\n", ShaderType, InfoLog);</w:t>
      </w:r>
    </w:p>
    <w:p w14:paraId="3604FB30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exit(1);</w:t>
      </w:r>
    </w:p>
    <w:p w14:paraId="78253807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46E34B58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CE50E7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glAttachShader(ShaderProgram, ShaderObj);</w:t>
      </w:r>
    </w:p>
    <w:p w14:paraId="3E0270E8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B23697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E5358B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static void CompileShaders() {</w:t>
      </w:r>
    </w:p>
    <w:p w14:paraId="1543E48C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GLuint ShaderProgram = glCreateProgram();</w:t>
      </w:r>
    </w:p>
    <w:p w14:paraId="68A39A89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6C6524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if (ShaderProgram == 0) {</w:t>
      </w:r>
    </w:p>
    <w:p w14:paraId="4470FB15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fprintf(stderr, "Error creating shader program\n");</w:t>
      </w:r>
    </w:p>
    <w:p w14:paraId="3D5D28C6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exit(1);</w:t>
      </w:r>
    </w:p>
    <w:p w14:paraId="39F20D18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5ED3168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8D1489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AddShader(ShaderProgram, pVS, GL_VERTEX_SHADER);</w:t>
      </w:r>
    </w:p>
    <w:p w14:paraId="0A5996A0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AddShader(ShaderProgram, pFS, GL_FRAGMENT_SHADER);</w:t>
      </w:r>
    </w:p>
    <w:p w14:paraId="29F43D36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DD063A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GLint Success = 0;</w:t>
      </w:r>
    </w:p>
    <w:p w14:paraId="4F44AF18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GLchar ErrorLog[1024] = { 0 };</w:t>
      </w:r>
    </w:p>
    <w:p w14:paraId="18FE0543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1C9123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glLinkProgram(ShaderProgram);</w:t>
      </w:r>
    </w:p>
    <w:p w14:paraId="36F8D597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glGetProgramiv(ShaderProgram, GL_LINK_STATUS, &amp;Success);</w:t>
      </w:r>
    </w:p>
    <w:p w14:paraId="0326CE96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if (Success == 0) {</w:t>
      </w:r>
    </w:p>
    <w:p w14:paraId="02D003F9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glGetProgramInfoLog(ShaderProgram, sizeof(ErrorLog), NULL, ErrorLog);</w:t>
      </w:r>
    </w:p>
    <w:p w14:paraId="013512C6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fprintf(stderr, "Error linking shader program: '%s'\n", ErrorLog);</w:t>
      </w:r>
    </w:p>
    <w:p w14:paraId="6C1DD997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exit(1);</w:t>
      </w:r>
    </w:p>
    <w:p w14:paraId="503159C0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04CF57E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7294F9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glValidateProgram(ShaderProgram);</w:t>
      </w:r>
    </w:p>
    <w:p w14:paraId="0DCA0920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glGetProgramiv(ShaderProgram, GL_VALIDATE_STATUS, &amp;Success);</w:t>
      </w:r>
    </w:p>
    <w:p w14:paraId="1ACCBD0F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if (!Success) {</w:t>
      </w:r>
    </w:p>
    <w:p w14:paraId="3B7DB746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glGetProgramInfoLog(ShaderProgram, sizeof(ErrorLog), NULL, ErrorLog);</w:t>
      </w:r>
    </w:p>
    <w:p w14:paraId="60ECD590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fprintf(stderr, "Invalid shader program: '%s'\n", ErrorLog);</w:t>
      </w:r>
    </w:p>
    <w:p w14:paraId="78C9ED0B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exit(1);</w:t>
      </w:r>
    </w:p>
    <w:p w14:paraId="7597C93C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B1007F1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0DA037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glUseProgram(ShaderProgram);</w:t>
      </w:r>
    </w:p>
    <w:p w14:paraId="52C81487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C861DF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gWorldLocation12 = glGetUniformLocation(ShaderProgram, "gWorld");</w:t>
      </w:r>
    </w:p>
    <w:p w14:paraId="025F9842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assert(gWorldLocation12 != 0xFFFFFFFF);</w:t>
      </w:r>
    </w:p>
    <w:p w14:paraId="2860D333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593205A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4CD87E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void invoke12(int argc, char** argv) {</w:t>
      </w:r>
    </w:p>
    <w:p w14:paraId="571A0B4D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glutInit(&amp;argc, argv);</w:t>
      </w:r>
    </w:p>
    <w:p w14:paraId="1D306549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glutInitDisplayMode(GLUT_DOUBLE | GLUT_RGBA);</w:t>
      </w:r>
    </w:p>
    <w:p w14:paraId="64AA72F7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glutInitWindowSize(WINDOW_WIDTH, WINDOW_HEIGHT);</w:t>
      </w:r>
    </w:p>
    <w:p w14:paraId="7A095893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glutInitWindowPosition(100, 100);</w:t>
      </w:r>
    </w:p>
    <w:p w14:paraId="5398005A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glutCreateWindow("Tutorial 12");</w:t>
      </w:r>
    </w:p>
    <w:p w14:paraId="09526DC4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49AF5A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InitializeGlutCallbacks();</w:t>
      </w:r>
    </w:p>
    <w:p w14:paraId="37D8DD8C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B81323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// Must be done after glut is initialized!</w:t>
      </w:r>
    </w:p>
    <w:p w14:paraId="51C2DFEF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GLenum res = glewInit();</w:t>
      </w:r>
    </w:p>
    <w:p w14:paraId="3C15B2D5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if (res != GLEW_OK) {</w:t>
      </w:r>
    </w:p>
    <w:p w14:paraId="277A7B82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fprintf(stderr, "Error: '%s'\n", glewGetErrorString(res));</w:t>
      </w:r>
    </w:p>
    <w:p w14:paraId="20E0F3CF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70F60DE9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A8088F3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129BEF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glClearColor(0.0f, 0.0f, 0.0f, 0.0f);</w:t>
      </w:r>
    </w:p>
    <w:p w14:paraId="04F4E882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887E0C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CreateVertexBuffer();</w:t>
      </w:r>
    </w:p>
    <w:p w14:paraId="09585C64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CreateIndexBuffer();</w:t>
      </w:r>
    </w:p>
    <w:p w14:paraId="1DDD2D7D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26E0FD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CompileShaders();</w:t>
      </w:r>
    </w:p>
    <w:p w14:paraId="739215CF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5BA67A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glutMainLoop();</w:t>
      </w:r>
    </w:p>
    <w:p w14:paraId="7FEA1765" w14:textId="461431F0" w:rsidR="00E12D96" w:rsidRPr="00451D9B" w:rsidRDefault="00E12D96" w:rsidP="00E12D96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451D9B">
        <w:rPr>
          <w:rFonts w:cs="Times New Roman"/>
          <w:sz w:val="24"/>
          <w:szCs w:val="24"/>
          <w:lang w:val="en-US"/>
        </w:rPr>
        <w:t>}</w:t>
      </w:r>
    </w:p>
    <w:p w14:paraId="0FCC945D" w14:textId="5529D920" w:rsidR="00E12D96" w:rsidRPr="00451D9B" w:rsidRDefault="00E12D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DBAD90" w14:textId="239FBFF3" w:rsidR="00E12D96" w:rsidRPr="00451D9B" w:rsidRDefault="00E12D96" w:rsidP="00451D9B">
      <w:pPr>
        <w:pStyle w:val="a0"/>
        <w:ind w:firstLine="0"/>
        <w:jc w:val="left"/>
        <w:rPr>
          <w:rFonts w:cs="Times New Roman"/>
          <w:b/>
          <w:lang w:val="en-US"/>
        </w:rPr>
      </w:pPr>
      <w:r w:rsidRPr="00451D9B">
        <w:rPr>
          <w:rFonts w:cs="Times New Roman"/>
          <w:b/>
          <w:lang w:val="en-US"/>
        </w:rPr>
        <w:t>task13.cpp</w:t>
      </w:r>
    </w:p>
    <w:p w14:paraId="5AEE29E9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7DCAA609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#include &lt;string.h&gt;</w:t>
      </w:r>
    </w:p>
    <w:p w14:paraId="6250A8AB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#include &lt;assert.h&gt;</w:t>
      </w:r>
    </w:p>
    <w:p w14:paraId="4B639CA2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#include &lt;math.h&gt;</w:t>
      </w:r>
    </w:p>
    <w:p w14:paraId="477CDE00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#include &lt;GL/glew.h&gt;</w:t>
      </w:r>
    </w:p>
    <w:p w14:paraId="1C5D761A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#include &lt;GL/freeglut.h&gt;</w:t>
      </w:r>
    </w:p>
    <w:p w14:paraId="48887D97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#include "math_3d.h"</w:t>
      </w:r>
    </w:p>
    <w:p w14:paraId="3746E1E6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#include "pipeline.h"</w:t>
      </w:r>
    </w:p>
    <w:p w14:paraId="3554F871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#include "tasks.h"</w:t>
      </w:r>
    </w:p>
    <w:p w14:paraId="17CBD042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013937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#define WINDOW_WIDTH 1000</w:t>
      </w:r>
    </w:p>
    <w:p w14:paraId="26FCA02A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#define WINDOW_HEIGHT 1000</w:t>
      </w:r>
    </w:p>
    <w:p w14:paraId="4499330A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47EC6C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GLuint VBO13;</w:t>
      </w:r>
    </w:p>
    <w:p w14:paraId="1645CF0B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GLuint IBO13;</w:t>
      </w:r>
    </w:p>
    <w:p w14:paraId="0F248A61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GLuint gWVPLocation13;</w:t>
      </w:r>
    </w:p>
    <w:p w14:paraId="07DD5341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CF97F0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04BC49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static const char* pVS = "                                                          \n\</w:t>
      </w:r>
    </w:p>
    <w:p w14:paraId="1BB81E27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#version 330                                                                        \n\</w:t>
      </w:r>
    </w:p>
    <w:p w14:paraId="01698BA6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\n\</w:t>
      </w:r>
    </w:p>
    <w:p w14:paraId="491F0BBD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layout (location = 0) in vec3 Position;                                             \n\</w:t>
      </w:r>
    </w:p>
    <w:p w14:paraId="4712207C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\n\</w:t>
      </w:r>
    </w:p>
    <w:p w14:paraId="1D751DA6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uniform mat4 gWVP;                                                                  \n\</w:t>
      </w:r>
    </w:p>
    <w:p w14:paraId="30FF32A9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\n\</w:t>
      </w:r>
    </w:p>
    <w:p w14:paraId="49475091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out vec4 Color;                                                                     \n\</w:t>
      </w:r>
    </w:p>
    <w:p w14:paraId="4FEA95FA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\n\</w:t>
      </w:r>
    </w:p>
    <w:p w14:paraId="758886B6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void main()                                                                         \n\</w:t>
      </w:r>
    </w:p>
    <w:p w14:paraId="11A4EDBB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{                                                                                   \n\</w:t>
      </w:r>
    </w:p>
    <w:p w14:paraId="7F40CAEA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gl_Position = gWVP * vec4(Position, 1.0);                                       \n\</w:t>
      </w:r>
    </w:p>
    <w:p w14:paraId="73B564BF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Color = vec4(clamp(Position, 0.0, 1.0), 1.0);                                   \n\</w:t>
      </w:r>
    </w:p>
    <w:p w14:paraId="10E6E967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}";</w:t>
      </w:r>
    </w:p>
    <w:p w14:paraId="0594CB32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43E82C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static const char* pFS = "                                                          \n\</w:t>
      </w:r>
    </w:p>
    <w:p w14:paraId="202EC3DE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#version 330                                                                        \n\</w:t>
      </w:r>
    </w:p>
    <w:p w14:paraId="3D1CD3FF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\n\</w:t>
      </w:r>
    </w:p>
    <w:p w14:paraId="15FDA7E5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in vec4 Color;                                                                      \n\</w:t>
      </w:r>
    </w:p>
    <w:p w14:paraId="3F1EAFE4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\n\</w:t>
      </w:r>
    </w:p>
    <w:p w14:paraId="174EA468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out vec4 FragColor;                                                                 \n\</w:t>
      </w:r>
    </w:p>
    <w:p w14:paraId="3F05F6CF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\n\</w:t>
      </w:r>
    </w:p>
    <w:p w14:paraId="62DA328C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void main()                                                                         \n\</w:t>
      </w:r>
    </w:p>
    <w:p w14:paraId="67D20C68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{                                                                                   \n\</w:t>
      </w:r>
    </w:p>
    <w:p w14:paraId="0032F309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FragColor = Color;                                                              \n\</w:t>
      </w:r>
    </w:p>
    <w:p w14:paraId="3DA26069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}";</w:t>
      </w:r>
    </w:p>
    <w:p w14:paraId="19596235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1946C0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static void RenderSceneCB() {</w:t>
      </w:r>
    </w:p>
    <w:p w14:paraId="05BBEFC5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glClear(GL_COLOR_BUFFER_BIT);</w:t>
      </w:r>
    </w:p>
    <w:p w14:paraId="15EA1F00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B412F3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static float Scale = 0.0f;</w:t>
      </w:r>
    </w:p>
    <w:p w14:paraId="0447C6DA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A4531D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Scale += 0.1f;</w:t>
      </w:r>
    </w:p>
    <w:p w14:paraId="4B156909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6B4E85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static float movement = 0.0f;</w:t>
      </w:r>
    </w:p>
    <w:p w14:paraId="22B00C66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static bool flag = true;</w:t>
      </w:r>
    </w:p>
    <w:p w14:paraId="56D874DA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if (movement &gt;= 5.0f) {</w:t>
      </w:r>
    </w:p>
    <w:p w14:paraId="4907BA31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flag = false;</w:t>
      </w:r>
    </w:p>
    <w:p w14:paraId="487ED253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457A2E7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else if (movement &lt;= -5.0f) {</w:t>
      </w:r>
    </w:p>
    <w:p w14:paraId="71114F35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flag = true;</w:t>
      </w:r>
    </w:p>
    <w:p w14:paraId="4018958C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A2DE7EA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if (flag)</w:t>
      </w:r>
    </w:p>
    <w:p w14:paraId="1E26BD7F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movement += 0.001f;</w:t>
      </w:r>
    </w:p>
    <w:p w14:paraId="4F408189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78B63AC9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movement -= 0.001f;</w:t>
      </w:r>
    </w:p>
    <w:p w14:paraId="01FA1EF2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81C902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Pipeline p;</w:t>
      </w:r>
    </w:p>
    <w:p w14:paraId="55093A2E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p.Rotate(Scale, Scale, Scale);</w:t>
      </w:r>
    </w:p>
    <w:p w14:paraId="5E09C935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p.WorldPos(movement, 0.0f, 3.0f);</w:t>
      </w:r>
    </w:p>
    <w:p w14:paraId="3878CF92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Vector3f CameraPos(0.0f, 0.0f, -3.0f);</w:t>
      </w:r>
    </w:p>
    <w:p w14:paraId="0DBFDB4D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Vector3f CameraTarget(0.0f, 0.0f, 1.0f);</w:t>
      </w:r>
    </w:p>
    <w:p w14:paraId="144CC27C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Vector3f CameraUp(0.0f, 1.0f, 0.0f);</w:t>
      </w:r>
    </w:p>
    <w:p w14:paraId="5FCDDAA6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p.SetCamera(CameraPos, CameraTarget, CameraUp);</w:t>
      </w:r>
    </w:p>
    <w:p w14:paraId="7749F6B5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p.SetPerspectiveProj(60.0f, WINDOW_WIDTH, WINDOW_HEIGHT, 1.0f, 100.0f);</w:t>
      </w:r>
    </w:p>
    <w:p w14:paraId="6B8A66E0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999995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glUniformMatrix4fv(gWVPLocation13, 1, GL_TRUE, (const GLfloat*)p.GetTrans());</w:t>
      </w:r>
    </w:p>
    <w:p w14:paraId="1AA5CCDC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B0E4B1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glEnableVertexAttribArray(0);</w:t>
      </w:r>
    </w:p>
    <w:p w14:paraId="4E425329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glBindBuffer(GL_ARRAY_BUFFER, VBO13);</w:t>
      </w:r>
    </w:p>
    <w:p w14:paraId="617D2535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glVertexAttribPointer(0, 3, GL_FLOAT, GL_FALSE, 0, 0);</w:t>
      </w:r>
    </w:p>
    <w:p w14:paraId="19094FE0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glBindBuffer(GL_ELEMENT_ARRAY_BUFFER, IBO13);</w:t>
      </w:r>
    </w:p>
    <w:p w14:paraId="154A1440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F7A6DA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glDrawElements(GL_TRIANGLES, 12, GL_UNSIGNED_INT, 0);</w:t>
      </w:r>
    </w:p>
    <w:p w14:paraId="18C8DD9A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EA1FB4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glDisableVertexAttribArray(0);</w:t>
      </w:r>
    </w:p>
    <w:p w14:paraId="6CCF3685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6B8F84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glutSwapBuffers();</w:t>
      </w:r>
    </w:p>
    <w:p w14:paraId="0D6D96E5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0427DCC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E0D433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39813E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static void InitializeGlutCallbacks() {</w:t>
      </w:r>
    </w:p>
    <w:p w14:paraId="6E2003C2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glutDisplayFunc(RenderSceneCB);</w:t>
      </w:r>
    </w:p>
    <w:p w14:paraId="5D3D1A51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glutIdleFunc(RenderSceneCB);</w:t>
      </w:r>
    </w:p>
    <w:p w14:paraId="0C27848C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314B0A5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C99637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static void CreateVertexBuffer() {</w:t>
      </w:r>
    </w:p>
    <w:p w14:paraId="6F948183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Vector3f Vertices[4];</w:t>
      </w:r>
    </w:p>
    <w:p w14:paraId="2F396E02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Vertices[0] = Vector3f(-1.0f, -1.0f, 0.5773f);</w:t>
      </w:r>
    </w:p>
    <w:p w14:paraId="493E2076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Vertices[1] = Vector3f(0.0f, -1.0f, -1.15475);</w:t>
      </w:r>
    </w:p>
    <w:p w14:paraId="6F70319F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Vertices[2] = Vector3f(1.0f, -1.0f, 0.5773f);</w:t>
      </w:r>
    </w:p>
    <w:p w14:paraId="3E2C8A09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Vertices[3] = Vector3f(0.0f, 1.0f, 0.0f);</w:t>
      </w:r>
    </w:p>
    <w:p w14:paraId="4DB85D0D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D69723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glGenBuffers(1, &amp;VBO13);</w:t>
      </w:r>
    </w:p>
    <w:p w14:paraId="2770E445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glBindBuffer(GL_ARRAY_BUFFER, VBO13);</w:t>
      </w:r>
    </w:p>
    <w:p w14:paraId="30F1FAA4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glBufferData(GL_ARRAY_BUFFER, sizeof(Vertices), Vertices, GL_STATIC_DRAW);</w:t>
      </w:r>
    </w:p>
    <w:p w14:paraId="4E293BAC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E30403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1DA85B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static void CreateIndexBuffer() {</w:t>
      </w:r>
    </w:p>
    <w:p w14:paraId="3AD0668D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unsigned int Indices[] = { 0, 3, 1,</w:t>
      </w:r>
    </w:p>
    <w:p w14:paraId="67FB119A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1, 3, 2,</w:t>
      </w:r>
    </w:p>
    <w:p w14:paraId="25DF2DBE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2, 3, 0,</w:t>
      </w:r>
    </w:p>
    <w:p w14:paraId="7DEAA1F8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0, 2, 1 };</w:t>
      </w:r>
    </w:p>
    <w:p w14:paraId="2D54A008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8C0CFA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glGenBuffers(1, &amp;IBO13);</w:t>
      </w:r>
    </w:p>
    <w:p w14:paraId="71DAA3E4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glBindBuffer(GL_ELEMENT_ARRAY_BUFFER, IBO13);</w:t>
      </w:r>
    </w:p>
    <w:p w14:paraId="6BCE5032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glBufferData(GL_ELEMENT_ARRAY_BUFFER, sizeof(Indices), Indices, GL_STATIC_DRAW);</w:t>
      </w:r>
    </w:p>
    <w:p w14:paraId="64E77D6E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C3DB20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BA1F43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static void AddShader(GLuint ShaderProgram, const char* pShaderText, GLenum ShaderType) {</w:t>
      </w:r>
    </w:p>
    <w:p w14:paraId="7A4E0F80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GLuint ShaderObj = glCreateShader(ShaderType);</w:t>
      </w:r>
    </w:p>
    <w:p w14:paraId="1FB58A41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8590B2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if (ShaderObj == 0) {</w:t>
      </w:r>
    </w:p>
    <w:p w14:paraId="290CAF2B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fprintf(stderr, "Error creating shader type %d\n", ShaderType);</w:t>
      </w:r>
    </w:p>
    <w:p w14:paraId="66A8C86E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exit(0);</w:t>
      </w:r>
    </w:p>
    <w:p w14:paraId="741E0C8F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FD4B9AB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E3A85D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const GLchar* p[1];</w:t>
      </w:r>
    </w:p>
    <w:p w14:paraId="5EBEF06B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p[0] = pShaderText;</w:t>
      </w:r>
    </w:p>
    <w:p w14:paraId="5E1A23A4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GLint Lengths[1];</w:t>
      </w:r>
    </w:p>
    <w:p w14:paraId="2BD64490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Lengths[0] = strlen(pShaderText);</w:t>
      </w:r>
    </w:p>
    <w:p w14:paraId="56111710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glShaderSource(ShaderObj, 1, p, Lengths);</w:t>
      </w:r>
    </w:p>
    <w:p w14:paraId="68AE96FA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glCompileShader(ShaderObj);</w:t>
      </w:r>
    </w:p>
    <w:p w14:paraId="0CE2F0AE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GLint success;</w:t>
      </w:r>
    </w:p>
    <w:p w14:paraId="79380059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glGetShaderiv(ShaderObj, GL_COMPILE_STATUS, &amp;success);</w:t>
      </w:r>
    </w:p>
    <w:p w14:paraId="74725EEC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if (!success) {</w:t>
      </w:r>
    </w:p>
    <w:p w14:paraId="62B08908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GLchar InfoLog[1024];</w:t>
      </w:r>
    </w:p>
    <w:p w14:paraId="2985D724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glGetShaderInfoLog(ShaderObj, 1024, NULL, InfoLog);</w:t>
      </w:r>
    </w:p>
    <w:p w14:paraId="0E9B54C0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fprintf(stderr, "Error compiling shader type %d: '%s'\n", ShaderType, InfoLog);</w:t>
      </w:r>
    </w:p>
    <w:p w14:paraId="780F06F7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exit(1);</w:t>
      </w:r>
    </w:p>
    <w:p w14:paraId="738B1AED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A94F733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DC382A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glAttachShader(ShaderProgram, ShaderObj);</w:t>
      </w:r>
    </w:p>
    <w:p w14:paraId="3E639EE4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ED35F95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0686EF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static void CompileShaders() {</w:t>
      </w:r>
    </w:p>
    <w:p w14:paraId="3B735451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GLuint ShaderProgram = glCreateProgram();</w:t>
      </w:r>
    </w:p>
    <w:p w14:paraId="52768AEE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BCAEB2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if (ShaderProgram == 0) {</w:t>
      </w:r>
    </w:p>
    <w:p w14:paraId="69869B28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fprintf(stderr, "Error creating shader program\n");</w:t>
      </w:r>
    </w:p>
    <w:p w14:paraId="6BFB4C15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exit(1);</w:t>
      </w:r>
    </w:p>
    <w:p w14:paraId="22A2B9D1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7BF47E3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35BBCF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AddShader(ShaderProgram, pVS, GL_VERTEX_SHADER);</w:t>
      </w:r>
    </w:p>
    <w:p w14:paraId="0872E711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AddShader(ShaderProgram, pFS, GL_FRAGMENT_SHADER);</w:t>
      </w:r>
    </w:p>
    <w:p w14:paraId="3B173C1C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69DC36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GLint Success = 0;</w:t>
      </w:r>
    </w:p>
    <w:p w14:paraId="4931B585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GLchar ErrorLog[1024] = { 0 };</w:t>
      </w:r>
    </w:p>
    <w:p w14:paraId="130D881C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2B5704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glLinkProgram(ShaderProgram);</w:t>
      </w:r>
    </w:p>
    <w:p w14:paraId="5EB5FACF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glGetProgramiv(ShaderProgram, GL_LINK_STATUS, &amp;Success);</w:t>
      </w:r>
    </w:p>
    <w:p w14:paraId="0663C68C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if (Success == 0) {</w:t>
      </w:r>
    </w:p>
    <w:p w14:paraId="3CC49930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glGetProgramInfoLog(ShaderProgram, sizeof(ErrorLog), NULL, ErrorLog);</w:t>
      </w:r>
    </w:p>
    <w:p w14:paraId="5D35A658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fprintf(stderr, "Error linking shader program: '%s'\n", ErrorLog);</w:t>
      </w:r>
    </w:p>
    <w:p w14:paraId="6E3B6AFD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exit(1);</w:t>
      </w:r>
    </w:p>
    <w:p w14:paraId="788450C3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71B3591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E29E5E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glValidateProgram(ShaderProgram);</w:t>
      </w:r>
    </w:p>
    <w:p w14:paraId="45E259CF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glGetProgramiv(ShaderProgram, GL_VALIDATE_STATUS, &amp;Success);</w:t>
      </w:r>
    </w:p>
    <w:p w14:paraId="179C35FD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if (!Success) {</w:t>
      </w:r>
    </w:p>
    <w:p w14:paraId="5ECFF1F1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glGetProgramInfoLog(ShaderProgram, sizeof(ErrorLog), NULL, ErrorLog);</w:t>
      </w:r>
    </w:p>
    <w:p w14:paraId="6A818BE1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fprintf(stderr, "Invalid shader program: '%s'\n", ErrorLog);</w:t>
      </w:r>
    </w:p>
    <w:p w14:paraId="06E03512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exit(1);</w:t>
      </w:r>
    </w:p>
    <w:p w14:paraId="6260B074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25E45D5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A9C13C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glUseProgram(ShaderProgram);</w:t>
      </w:r>
    </w:p>
    <w:p w14:paraId="3C67183A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194575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gWVPLocation13 = glGetUniformLocation(ShaderProgram, "gWVP");</w:t>
      </w:r>
    </w:p>
    <w:p w14:paraId="168A71EC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assert(gWVPLocation13 != 0xFFFFFFFF);</w:t>
      </w:r>
    </w:p>
    <w:p w14:paraId="58412B19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71F390B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DC4877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void invoke13(int argc, char** argv) {</w:t>
      </w:r>
    </w:p>
    <w:p w14:paraId="14D4E589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glutInit(&amp;argc, argv);</w:t>
      </w:r>
    </w:p>
    <w:p w14:paraId="46766640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glutInitDisplayMode(GLUT_DOUBLE | GLUT_RGBA);</w:t>
      </w:r>
    </w:p>
    <w:p w14:paraId="473D88E8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glutInitWindowSize(WINDOW_WIDTH, WINDOW_HEIGHT);</w:t>
      </w:r>
    </w:p>
    <w:p w14:paraId="1EB9F617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glutInitWindowPosition(100, 100);</w:t>
      </w:r>
    </w:p>
    <w:p w14:paraId="5F22809C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glutCreateWindow("Tutorial 13");</w:t>
      </w:r>
    </w:p>
    <w:p w14:paraId="49ACB99D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5986D1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InitializeGlutCallbacks();</w:t>
      </w:r>
    </w:p>
    <w:p w14:paraId="3F95BE0B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A875BA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// Must be done after glut is initialized!</w:t>
      </w:r>
    </w:p>
    <w:p w14:paraId="4FB94739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GLenum res = glewInit();</w:t>
      </w:r>
    </w:p>
    <w:p w14:paraId="11EE29DB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if (res != GLEW_OK) {</w:t>
      </w:r>
    </w:p>
    <w:p w14:paraId="78C8695B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fprintf(stderr, "Error: '%s'\n", glewGetErrorString(res));</w:t>
      </w:r>
    </w:p>
    <w:p w14:paraId="3B7ECE1B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0AB5BA01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8AD63D2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DB569E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glClearColor(0.0f, 0.0f, 0.0f, 0.0f);</w:t>
      </w:r>
    </w:p>
    <w:p w14:paraId="2F96B175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22A8F9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CreateVertexBuffer();</w:t>
      </w:r>
    </w:p>
    <w:p w14:paraId="23B93FA3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CreateIndexBuffer();</w:t>
      </w:r>
    </w:p>
    <w:p w14:paraId="14CB0844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08C715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CompileShaders();</w:t>
      </w:r>
    </w:p>
    <w:p w14:paraId="07CA5B2E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18B26C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glutMainLoop();</w:t>
      </w:r>
    </w:p>
    <w:p w14:paraId="429381F4" w14:textId="1113EEB7" w:rsidR="00E12D96" w:rsidRPr="00451D9B" w:rsidRDefault="00E12D96" w:rsidP="00E12D96">
      <w:pPr>
        <w:pStyle w:val="a0"/>
        <w:ind w:firstLine="0"/>
        <w:jc w:val="left"/>
        <w:rPr>
          <w:rFonts w:cs="Times New Roman"/>
          <w:sz w:val="24"/>
          <w:szCs w:val="24"/>
          <w:lang w:val="en-US"/>
        </w:rPr>
      </w:pPr>
      <w:r w:rsidRPr="00451D9B">
        <w:rPr>
          <w:rFonts w:cs="Times New Roman"/>
          <w:sz w:val="24"/>
          <w:szCs w:val="24"/>
          <w:lang w:val="en-US"/>
        </w:rPr>
        <w:t>}</w:t>
      </w:r>
    </w:p>
    <w:p w14:paraId="44B999B4" w14:textId="0142D1C9" w:rsidR="00E12D96" w:rsidRPr="00451D9B" w:rsidRDefault="00E12D96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2EAC3135" w14:textId="04CC5AE6" w:rsidR="00E12D96" w:rsidRPr="00451D9B" w:rsidRDefault="00E12D96" w:rsidP="00451D9B">
      <w:pPr>
        <w:pStyle w:val="a0"/>
        <w:ind w:firstLine="0"/>
        <w:jc w:val="left"/>
        <w:rPr>
          <w:rFonts w:cs="Times New Roman"/>
          <w:b/>
          <w:lang w:val="en-US"/>
        </w:rPr>
      </w:pPr>
      <w:r w:rsidRPr="00451D9B">
        <w:rPr>
          <w:rFonts w:cs="Times New Roman"/>
          <w:b/>
          <w:lang w:val="en-US"/>
        </w:rPr>
        <w:t>pipeline.cpp</w:t>
      </w:r>
    </w:p>
    <w:p w14:paraId="7F92E905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#include "pipeline.h"</w:t>
      </w:r>
    </w:p>
    <w:p w14:paraId="42025330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3E2157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91FCB1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>const Matrix4f* Pipeline::GetTrans() {</w:t>
      </w:r>
    </w:p>
    <w:p w14:paraId="5B97F654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Matrix4f ScaleTrans, RotateTrans, TranslationTrans, CameraTranslationTrans, CameraRotateTrans, PersProjTrans;</w:t>
      </w:r>
    </w:p>
    <w:p w14:paraId="6FD1E129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B7CA45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ScaleTrans.InitScaleTransform(m_scale.x, m_scale.y, m_scale.z);</w:t>
      </w:r>
    </w:p>
    <w:p w14:paraId="62D793F4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RotateTrans.InitRotateTransform(m_rotateInfo.x, m_rotateInfo.y, m_rotateInfo.z);</w:t>
      </w:r>
    </w:p>
    <w:p w14:paraId="0353DE26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TranslationTrans.InitTranslationTransform(m_worldPos.x, m_worldPos.y, m_worldPos.z);</w:t>
      </w:r>
    </w:p>
    <w:p w14:paraId="437DF780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CameraTranslationTrans.InitTranslationTransform(-m_camera.Pos.x, -m_camera.Pos.y, -m_camera.Pos.z);</w:t>
      </w:r>
    </w:p>
    <w:p w14:paraId="528CBCF9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CameraRotateTrans.InitCameraTransform(m_camera.Target, m_camera.Up);</w:t>
      </w:r>
    </w:p>
    <w:p w14:paraId="7C3A7445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PersProjTrans.InitPersProjTransform(m_persProj.FOV, m_persProj.Width, m_persProj.Height, m_persProj.zNear, m_persProj.zFar);</w:t>
      </w:r>
    </w:p>
    <w:p w14:paraId="698B76C5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585F93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m_transformation = PersProjTrans * CameraRotateTrans * CameraTranslationTrans * TranslationTrans * RotateTrans * ScaleTrans;</w:t>
      </w:r>
    </w:p>
    <w:p w14:paraId="2757557B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1D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51D9B">
        <w:rPr>
          <w:rFonts w:ascii="Times New Roman" w:hAnsi="Times New Roman" w:cs="Times New Roman"/>
          <w:sz w:val="24"/>
          <w:szCs w:val="24"/>
        </w:rPr>
        <w:t>return &amp;m_transformation;</w:t>
      </w:r>
    </w:p>
    <w:p w14:paraId="5C7729AC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1D9B">
        <w:rPr>
          <w:rFonts w:ascii="Times New Roman" w:hAnsi="Times New Roman" w:cs="Times New Roman"/>
          <w:sz w:val="24"/>
          <w:szCs w:val="24"/>
        </w:rPr>
        <w:t>}</w:t>
      </w:r>
    </w:p>
    <w:p w14:paraId="62868B17" w14:textId="77777777" w:rsidR="00E12D96" w:rsidRPr="00451D9B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009B70" w14:textId="77777777" w:rsidR="00E12D96" w:rsidRPr="00451D9B" w:rsidRDefault="00E12D96" w:rsidP="00E12D96">
      <w:pPr>
        <w:pStyle w:val="a0"/>
        <w:ind w:firstLine="0"/>
        <w:rPr>
          <w:rFonts w:cs="Times New Roman"/>
          <w:sz w:val="24"/>
          <w:szCs w:val="24"/>
          <w:lang w:val="en-US"/>
        </w:rPr>
      </w:pPr>
    </w:p>
    <w:p w14:paraId="108CCDCD" w14:textId="77777777" w:rsidR="00E12D96" w:rsidRPr="00451D9B" w:rsidRDefault="00E12D96" w:rsidP="00E12D96">
      <w:pPr>
        <w:pStyle w:val="a0"/>
        <w:ind w:firstLine="0"/>
        <w:jc w:val="right"/>
        <w:rPr>
          <w:rFonts w:cs="Times New Roman"/>
          <w:lang w:val="en-US"/>
        </w:rPr>
      </w:pPr>
    </w:p>
    <w:sectPr w:rsidR="00E12D96" w:rsidRPr="00451D9B" w:rsidSect="00536EDA">
      <w:footerReference w:type="default" r:id="rId14"/>
      <w:pgSz w:w="11906" w:h="16838"/>
      <w:pgMar w:top="851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88DD52" w14:textId="77777777" w:rsidR="000A740D" w:rsidRDefault="000A740D" w:rsidP="00B620B3">
      <w:pPr>
        <w:spacing w:after="0" w:line="240" w:lineRule="auto"/>
      </w:pPr>
      <w:r>
        <w:separator/>
      </w:r>
    </w:p>
  </w:endnote>
  <w:endnote w:type="continuationSeparator" w:id="0">
    <w:p w14:paraId="7DAA759A" w14:textId="77777777" w:rsidR="000A740D" w:rsidRDefault="000A740D" w:rsidP="00B62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C00C23" w14:textId="19157006" w:rsidR="00E12D96" w:rsidRDefault="00E12D96" w:rsidP="00B620B3">
    <w:pPr>
      <w:pStyle w:val="a7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624655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E1B385" w14:textId="77777777" w:rsidR="000A740D" w:rsidRDefault="000A740D" w:rsidP="00B620B3">
      <w:pPr>
        <w:spacing w:after="0" w:line="240" w:lineRule="auto"/>
      </w:pPr>
      <w:r>
        <w:separator/>
      </w:r>
    </w:p>
  </w:footnote>
  <w:footnote w:type="continuationSeparator" w:id="0">
    <w:p w14:paraId="6E7849AB" w14:textId="77777777" w:rsidR="000A740D" w:rsidRDefault="000A740D" w:rsidP="00B62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0763A"/>
    <w:multiLevelType w:val="hybridMultilevel"/>
    <w:tmpl w:val="D5CC7262"/>
    <w:lvl w:ilvl="0" w:tplc="AD54080C">
      <w:start w:val="1"/>
      <w:numFmt w:val="decimal"/>
      <w:lvlText w:val="%1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" w15:restartNumberingAfterBreak="0">
    <w:nsid w:val="358748DD"/>
    <w:multiLevelType w:val="multilevel"/>
    <w:tmpl w:val="4BBCF30C"/>
    <w:lvl w:ilvl="0">
      <w:start w:val="1"/>
      <w:numFmt w:val="decimal"/>
      <w:pStyle w:val="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5906481"/>
    <w:multiLevelType w:val="hybridMultilevel"/>
    <w:tmpl w:val="1A86D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FD"/>
    <w:rsid w:val="000A740D"/>
    <w:rsid w:val="001A5FCD"/>
    <w:rsid w:val="001C6D56"/>
    <w:rsid w:val="00283462"/>
    <w:rsid w:val="002864D9"/>
    <w:rsid w:val="00422C68"/>
    <w:rsid w:val="00451D9B"/>
    <w:rsid w:val="004C163D"/>
    <w:rsid w:val="00536EDA"/>
    <w:rsid w:val="00546E69"/>
    <w:rsid w:val="00624655"/>
    <w:rsid w:val="00642ED7"/>
    <w:rsid w:val="00676C11"/>
    <w:rsid w:val="006A26FA"/>
    <w:rsid w:val="00866DDD"/>
    <w:rsid w:val="009979E8"/>
    <w:rsid w:val="009A5483"/>
    <w:rsid w:val="00A51C9F"/>
    <w:rsid w:val="00A805E4"/>
    <w:rsid w:val="00AA2159"/>
    <w:rsid w:val="00B620B3"/>
    <w:rsid w:val="00BA66FD"/>
    <w:rsid w:val="00CA76D6"/>
    <w:rsid w:val="00CC6CEB"/>
    <w:rsid w:val="00D078C0"/>
    <w:rsid w:val="00E12D96"/>
    <w:rsid w:val="00E5544B"/>
    <w:rsid w:val="00E84762"/>
    <w:rsid w:val="00F5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F133A"/>
  <w15:chartTrackingRefBased/>
  <w15:docId w15:val="{C15F8DAF-1A64-4DC9-AFB3-ACCFC8F0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0"/>
    <w:link w:val="10"/>
    <w:uiPriority w:val="9"/>
    <w:qFormat/>
    <w:rsid w:val="00F5025F"/>
    <w:pPr>
      <w:keepNext/>
      <w:keepLines/>
      <w:pageBreakBefore/>
      <w:numPr>
        <w:numId w:val="2"/>
      </w:numPr>
      <w:suppressAutoHyphens/>
      <w:spacing w:after="400"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next w:val="a0"/>
    <w:link w:val="20"/>
    <w:uiPriority w:val="9"/>
    <w:unhideWhenUsed/>
    <w:qFormat/>
    <w:rsid w:val="00F5025F"/>
    <w:pPr>
      <w:keepNext/>
      <w:keepLines/>
      <w:numPr>
        <w:ilvl w:val="1"/>
        <w:numId w:val="2"/>
      </w:numPr>
      <w:suppressAutoHyphens/>
      <w:spacing w:before="24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Текст_Сергеев"/>
    <w:qFormat/>
    <w:rsid w:val="00536EDA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customStyle="1" w:styleId="a4">
    <w:name w:val="Формула_Сергеев"/>
    <w:basedOn w:val="a0"/>
    <w:next w:val="a0"/>
    <w:qFormat/>
    <w:rsid w:val="00536EDA"/>
    <w:pPr>
      <w:tabs>
        <w:tab w:val="center" w:pos="4820"/>
        <w:tab w:val="right" w:pos="9923"/>
      </w:tabs>
      <w:spacing w:before="60" w:after="60"/>
      <w:ind w:firstLine="0"/>
    </w:pPr>
  </w:style>
  <w:style w:type="character" w:customStyle="1" w:styleId="10">
    <w:name w:val="Заголовок 1 Знак"/>
    <w:basedOn w:val="a1"/>
    <w:link w:val="1"/>
    <w:uiPriority w:val="9"/>
    <w:rsid w:val="00F5025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F5025F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header"/>
    <w:basedOn w:val="a"/>
    <w:link w:val="a6"/>
    <w:uiPriority w:val="99"/>
    <w:unhideWhenUsed/>
    <w:rsid w:val="00B620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620B3"/>
  </w:style>
  <w:style w:type="paragraph" w:styleId="a7">
    <w:name w:val="footer"/>
    <w:basedOn w:val="a"/>
    <w:link w:val="a8"/>
    <w:uiPriority w:val="99"/>
    <w:unhideWhenUsed/>
    <w:rsid w:val="00B620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620B3"/>
  </w:style>
  <w:style w:type="paragraph" w:styleId="a9">
    <w:name w:val="TOC Heading"/>
    <w:basedOn w:val="1"/>
    <w:next w:val="a"/>
    <w:uiPriority w:val="39"/>
    <w:unhideWhenUsed/>
    <w:qFormat/>
    <w:rsid w:val="00BA66FD"/>
    <w:pPr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A66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A66FD"/>
    <w:pPr>
      <w:spacing w:after="100"/>
      <w:ind w:left="220"/>
    </w:pPr>
  </w:style>
  <w:style w:type="character" w:styleId="aa">
    <w:name w:val="Hyperlink"/>
    <w:basedOn w:val="a1"/>
    <w:uiPriority w:val="99"/>
    <w:unhideWhenUsed/>
    <w:rsid w:val="00BA66FD"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BA66FD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BA66FD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BA66FD"/>
    <w:rPr>
      <w:vertAlign w:val="superscript"/>
    </w:rPr>
  </w:style>
  <w:style w:type="character" w:customStyle="1" w:styleId="UnresolvedMention">
    <w:name w:val="Unresolved Mention"/>
    <w:basedOn w:val="a1"/>
    <w:uiPriority w:val="99"/>
    <w:semiHidden/>
    <w:unhideWhenUsed/>
    <w:rsid w:val="00BA6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iplepointfive.github.io/ogltutor/" TargetMode="External"/><Relationship Id="rId13" Type="http://schemas.openxmlformats.org/officeDocument/2006/relationships/hyperlink" Target="https://github.com/VerVyle/LW_ECG/tree/master/LW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wwdo\OneDrive\&#1056;&#1072;&#1073;&#1086;&#1095;&#1080;&#1081;%20&#1089;&#1090;&#1086;&#1083;\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18FDF-E9C4-4592-9B2A-7CC25789C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42</TotalTime>
  <Pages>24</Pages>
  <Words>5529</Words>
  <Characters>31518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Терегулов</dc:creator>
  <cp:keywords/>
  <dc:description/>
  <cp:lastModifiedBy>Иван Ермолов</cp:lastModifiedBy>
  <cp:revision>16</cp:revision>
  <dcterms:created xsi:type="dcterms:W3CDTF">2023-04-28T14:22:00Z</dcterms:created>
  <dcterms:modified xsi:type="dcterms:W3CDTF">2023-05-06T09:52:00Z</dcterms:modified>
</cp:coreProperties>
</file>