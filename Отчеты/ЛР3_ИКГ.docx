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06D95" w14:textId="77777777" w:rsidR="00546E69" w:rsidRPr="00FB6743" w:rsidRDefault="00546E69" w:rsidP="001A5FCD">
      <w:pPr>
        <w:pStyle w:val="a0"/>
        <w:ind w:firstLine="0"/>
        <w:rPr>
          <w:rFonts w:cs="Times New Roman"/>
        </w:rPr>
      </w:pPr>
    </w:p>
    <w:p w14:paraId="1748BDE8" w14:textId="77777777" w:rsidR="00546E69" w:rsidRPr="00FB6743" w:rsidRDefault="00546E69" w:rsidP="00546E69">
      <w:pPr>
        <w:pStyle w:val="a0"/>
        <w:jc w:val="center"/>
        <w:rPr>
          <w:rFonts w:cs="Times New Roman"/>
        </w:rPr>
      </w:pPr>
      <w:r w:rsidRPr="00FB6743">
        <w:rPr>
          <w:rFonts w:cs="Times New Roman"/>
        </w:rPr>
        <w:t>Министерство науки и высшего образования Российской Федерации</w:t>
      </w:r>
    </w:p>
    <w:p w14:paraId="5CAA196A" w14:textId="77777777" w:rsidR="00546E69" w:rsidRPr="00FB6743" w:rsidRDefault="00546E69" w:rsidP="00546E69">
      <w:pPr>
        <w:pStyle w:val="a0"/>
        <w:spacing w:line="240" w:lineRule="auto"/>
        <w:jc w:val="center"/>
        <w:rPr>
          <w:rFonts w:cs="Times New Roman"/>
        </w:rPr>
      </w:pPr>
      <w:r w:rsidRPr="00FB6743">
        <w:rPr>
          <w:rFonts w:cs="Times New Roman"/>
        </w:rPr>
        <w:t>Федеральное государственное бюджетное</w:t>
      </w:r>
    </w:p>
    <w:p w14:paraId="049DD0D4" w14:textId="77777777" w:rsidR="00546E69" w:rsidRPr="00FB6743" w:rsidRDefault="00546E69" w:rsidP="00546E69">
      <w:pPr>
        <w:pStyle w:val="a0"/>
        <w:spacing w:line="240" w:lineRule="auto"/>
        <w:jc w:val="center"/>
        <w:rPr>
          <w:rFonts w:cs="Times New Roman"/>
        </w:rPr>
      </w:pPr>
      <w:r w:rsidRPr="00FB6743">
        <w:rPr>
          <w:rFonts w:cs="Times New Roman"/>
        </w:rPr>
        <w:t>Образовательное учреждение высшего образования</w:t>
      </w:r>
    </w:p>
    <w:p w14:paraId="3560F5E9" w14:textId="77777777" w:rsidR="00546E69" w:rsidRPr="00FB6743" w:rsidRDefault="00546E69" w:rsidP="00546E69">
      <w:pPr>
        <w:pStyle w:val="a0"/>
        <w:spacing w:line="240" w:lineRule="auto"/>
        <w:jc w:val="center"/>
        <w:rPr>
          <w:rFonts w:cs="Times New Roman"/>
        </w:rPr>
      </w:pPr>
      <w:r w:rsidRPr="00FB6743">
        <w:rPr>
          <w:rFonts w:cs="Times New Roman"/>
        </w:rPr>
        <w:t>«</w:t>
      </w:r>
      <w:r w:rsidR="001A5FCD" w:rsidRPr="00FB6743">
        <w:rPr>
          <w:rFonts w:cs="Times New Roman"/>
        </w:rPr>
        <w:t xml:space="preserve">Уфимский </w:t>
      </w:r>
      <w:r w:rsidR="00676C11" w:rsidRPr="00FB6743">
        <w:rPr>
          <w:rFonts w:cs="Times New Roman"/>
        </w:rPr>
        <w:t>университет науки и технологий</w:t>
      </w:r>
      <w:r w:rsidRPr="00FB6743">
        <w:rPr>
          <w:rFonts w:cs="Times New Roman"/>
        </w:rPr>
        <w:t>»</w:t>
      </w:r>
    </w:p>
    <w:p w14:paraId="63C6BB84" w14:textId="77777777" w:rsidR="001A5FCD" w:rsidRPr="00FB6743" w:rsidRDefault="001A5FCD" w:rsidP="00A51C9F">
      <w:pPr>
        <w:pStyle w:val="a0"/>
        <w:jc w:val="center"/>
        <w:rPr>
          <w:rFonts w:cs="Times New Roman"/>
        </w:rPr>
      </w:pPr>
    </w:p>
    <w:p w14:paraId="5A14A8EB" w14:textId="77777777" w:rsidR="001A5FCD" w:rsidRPr="00FB6743" w:rsidRDefault="001A5FCD" w:rsidP="00A51C9F">
      <w:pPr>
        <w:pStyle w:val="a0"/>
        <w:jc w:val="center"/>
        <w:rPr>
          <w:rFonts w:cs="Times New Roman"/>
        </w:rPr>
      </w:pPr>
    </w:p>
    <w:p w14:paraId="65A123C6" w14:textId="77777777" w:rsidR="001A5FCD" w:rsidRPr="00FB6743" w:rsidRDefault="001A5FCD" w:rsidP="00A51C9F">
      <w:pPr>
        <w:pStyle w:val="a0"/>
        <w:jc w:val="center"/>
        <w:rPr>
          <w:rFonts w:cs="Times New Roman"/>
        </w:rPr>
      </w:pPr>
    </w:p>
    <w:p w14:paraId="71E64C0D" w14:textId="77777777" w:rsidR="001A5FCD" w:rsidRPr="00FB6743" w:rsidRDefault="001A5FCD" w:rsidP="00A51C9F">
      <w:pPr>
        <w:pStyle w:val="a0"/>
        <w:ind w:firstLine="3402"/>
        <w:rPr>
          <w:rFonts w:cs="Times New Roman"/>
        </w:rPr>
      </w:pPr>
      <w:r w:rsidRPr="00FB6743">
        <w:rPr>
          <w:rFonts w:cs="Times New Roman"/>
        </w:rPr>
        <w:t>Факультет информатики и робототехники</w:t>
      </w:r>
    </w:p>
    <w:p w14:paraId="2B0088DB" w14:textId="77777777" w:rsidR="001A5FCD" w:rsidRPr="00FB6743" w:rsidRDefault="001A5FCD" w:rsidP="00A51C9F">
      <w:pPr>
        <w:pStyle w:val="a0"/>
        <w:ind w:firstLine="3402"/>
        <w:rPr>
          <w:rFonts w:cs="Times New Roman"/>
        </w:rPr>
      </w:pPr>
    </w:p>
    <w:p w14:paraId="4E8F1665" w14:textId="77777777" w:rsidR="001A5FCD" w:rsidRPr="00FB6743" w:rsidRDefault="001A5FCD" w:rsidP="00A51C9F">
      <w:pPr>
        <w:pStyle w:val="a0"/>
        <w:ind w:firstLine="3402"/>
        <w:rPr>
          <w:rFonts w:cs="Times New Roman"/>
        </w:rPr>
      </w:pPr>
      <w:r w:rsidRPr="00FB6743">
        <w:rPr>
          <w:rFonts w:cs="Times New Roman"/>
        </w:rPr>
        <w:t>Кафедра Информатики</w:t>
      </w:r>
    </w:p>
    <w:p w14:paraId="625AFC8D" w14:textId="77777777" w:rsidR="001A5FCD" w:rsidRPr="00FB6743" w:rsidRDefault="001A5FCD" w:rsidP="00A51C9F">
      <w:pPr>
        <w:pStyle w:val="a0"/>
        <w:ind w:firstLine="3402"/>
        <w:rPr>
          <w:rFonts w:cs="Times New Roman"/>
        </w:rPr>
      </w:pPr>
    </w:p>
    <w:p w14:paraId="5797A196" w14:textId="77777777" w:rsidR="001A5FCD" w:rsidRPr="00FB6743" w:rsidRDefault="001A5FCD" w:rsidP="00A51C9F">
      <w:pPr>
        <w:pStyle w:val="a0"/>
        <w:ind w:firstLine="3402"/>
        <w:rPr>
          <w:rFonts w:cs="Times New Roman"/>
        </w:rPr>
      </w:pPr>
    </w:p>
    <w:p w14:paraId="6F1ED4B3" w14:textId="77777777" w:rsidR="001A5FCD" w:rsidRPr="00FB6743" w:rsidRDefault="001A5FCD" w:rsidP="00A51C9F">
      <w:pPr>
        <w:pStyle w:val="a0"/>
        <w:ind w:firstLine="3402"/>
        <w:rPr>
          <w:rFonts w:cs="Times New Roman"/>
        </w:rPr>
      </w:pPr>
    </w:p>
    <w:p w14:paraId="0CD2D5BC" w14:textId="2D59285D" w:rsidR="001A5FCD" w:rsidRPr="00FB6743" w:rsidRDefault="001A5FCD" w:rsidP="00A51C9F">
      <w:pPr>
        <w:pStyle w:val="a0"/>
        <w:ind w:firstLine="709"/>
        <w:jc w:val="center"/>
        <w:rPr>
          <w:rFonts w:cs="Times New Roman"/>
        </w:rPr>
      </w:pPr>
      <w:r w:rsidRPr="00FB6743">
        <w:rPr>
          <w:rFonts w:cs="Times New Roman"/>
        </w:rPr>
        <w:t xml:space="preserve">Отчет по лабораторной работе № </w:t>
      </w:r>
      <w:r w:rsidR="0017555F" w:rsidRPr="00FB6743">
        <w:rPr>
          <w:rFonts w:cs="Times New Roman"/>
        </w:rPr>
        <w:t>3</w:t>
      </w:r>
    </w:p>
    <w:p w14:paraId="0F5E46C5" w14:textId="60C5B53B" w:rsidR="001A5FCD" w:rsidRPr="00FB6743" w:rsidRDefault="001A5FCD" w:rsidP="00A51C9F">
      <w:pPr>
        <w:pStyle w:val="a0"/>
        <w:ind w:firstLine="709"/>
        <w:jc w:val="center"/>
        <w:rPr>
          <w:rFonts w:cs="Times New Roman"/>
        </w:rPr>
      </w:pPr>
      <w:r w:rsidRPr="00FB6743">
        <w:rPr>
          <w:rFonts w:cs="Times New Roman"/>
        </w:rPr>
        <w:t>на тему: «</w:t>
      </w:r>
      <w:r w:rsidR="0017555F" w:rsidRPr="00FB6743">
        <w:rPr>
          <w:rFonts w:cs="Times New Roman"/>
        </w:rPr>
        <w:t xml:space="preserve">Управление камерой и освещение в </w:t>
      </w:r>
      <w:r w:rsidR="0017555F" w:rsidRPr="00FB6743">
        <w:rPr>
          <w:rFonts w:cs="Times New Roman"/>
          <w:lang w:val="en-US"/>
        </w:rPr>
        <w:t>OpenGL</w:t>
      </w:r>
      <w:r w:rsidRPr="00FB6743">
        <w:rPr>
          <w:rFonts w:cs="Times New Roman"/>
        </w:rPr>
        <w:t>»</w:t>
      </w:r>
    </w:p>
    <w:p w14:paraId="2ECDB342" w14:textId="77777777" w:rsidR="001A5FCD" w:rsidRPr="00FB6743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2462AD97" w14:textId="77777777" w:rsidR="001A5FCD" w:rsidRPr="00FB6743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78AA3FAF" w14:textId="77777777" w:rsidR="001A5FCD" w:rsidRPr="00FB6743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365A27DE" w14:textId="77777777" w:rsidR="001A5FCD" w:rsidRPr="00FB6743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3BB83CE6" w14:textId="77777777" w:rsidR="001A5FCD" w:rsidRPr="00FB6743" w:rsidRDefault="001A5FCD" w:rsidP="00A51C9F">
      <w:pPr>
        <w:pStyle w:val="a0"/>
        <w:ind w:firstLine="709"/>
        <w:jc w:val="left"/>
        <w:rPr>
          <w:rFonts w:cs="Times New Roman"/>
        </w:rPr>
      </w:pPr>
      <w:r w:rsidRPr="00FB6743">
        <w:rPr>
          <w:rFonts w:cs="Times New Roman"/>
        </w:rPr>
        <w:t>Выполнил:</w:t>
      </w:r>
    </w:p>
    <w:p w14:paraId="260527D0" w14:textId="759DE27E" w:rsidR="001A5FCD" w:rsidRPr="00FB6743" w:rsidRDefault="005D41F5" w:rsidP="00A51C9F">
      <w:pPr>
        <w:pStyle w:val="a0"/>
        <w:tabs>
          <w:tab w:val="left" w:pos="6237"/>
        </w:tabs>
        <w:rPr>
          <w:rFonts w:cs="Times New Roman"/>
        </w:rPr>
      </w:pPr>
      <w:r>
        <w:rPr>
          <w:rFonts w:cs="Times New Roman"/>
        </w:rPr>
        <w:t>Студент группы ПРО-2</w:t>
      </w:r>
      <w:r w:rsidR="001A5FCD" w:rsidRPr="00FB6743">
        <w:rPr>
          <w:rFonts w:cs="Times New Roman"/>
        </w:rPr>
        <w:t>33Б</w:t>
      </w:r>
      <w:r w:rsidR="001A5FCD" w:rsidRPr="00FB6743">
        <w:rPr>
          <w:rFonts w:cs="Times New Roman"/>
        </w:rPr>
        <w:tab/>
      </w:r>
      <w:r>
        <w:rPr>
          <w:rFonts w:cs="Times New Roman"/>
        </w:rPr>
        <w:t>Ермолов И О</w:t>
      </w:r>
    </w:p>
    <w:p w14:paraId="2ED50B63" w14:textId="77777777" w:rsidR="00A51C9F" w:rsidRPr="00FB6743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3E22B0FA" w14:textId="77777777" w:rsidR="00A51C9F" w:rsidRPr="00FB6743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53EC42C2" w14:textId="77777777" w:rsidR="00A51C9F" w:rsidRPr="00FB6743" w:rsidRDefault="00A51C9F" w:rsidP="00A51C9F">
      <w:pPr>
        <w:pStyle w:val="a0"/>
        <w:tabs>
          <w:tab w:val="left" w:pos="6237"/>
        </w:tabs>
        <w:rPr>
          <w:rFonts w:cs="Times New Roman"/>
        </w:rPr>
      </w:pPr>
      <w:r w:rsidRPr="00FB6743">
        <w:rPr>
          <w:rFonts w:cs="Times New Roman"/>
        </w:rPr>
        <w:t>Проверил:</w:t>
      </w:r>
    </w:p>
    <w:p w14:paraId="29C9E172" w14:textId="77777777" w:rsidR="00A51C9F" w:rsidRPr="00FB6743" w:rsidRDefault="00A51C9F" w:rsidP="00A51C9F">
      <w:pPr>
        <w:pStyle w:val="a0"/>
        <w:tabs>
          <w:tab w:val="left" w:pos="6237"/>
        </w:tabs>
        <w:rPr>
          <w:rFonts w:cs="Times New Roman"/>
        </w:rPr>
      </w:pPr>
      <w:r w:rsidRPr="00FB6743">
        <w:rPr>
          <w:rFonts w:cs="Times New Roman"/>
        </w:rPr>
        <w:t>канд. техн. наук</w:t>
      </w:r>
      <w:r w:rsidRPr="00FB6743">
        <w:rPr>
          <w:rFonts w:cs="Times New Roman"/>
        </w:rPr>
        <w:tab/>
      </w:r>
      <w:r w:rsidR="00676C11" w:rsidRPr="00FB6743">
        <w:rPr>
          <w:rFonts w:cs="Times New Roman"/>
        </w:rPr>
        <w:t>В.А. Котельников</w:t>
      </w:r>
    </w:p>
    <w:p w14:paraId="40DAAB81" w14:textId="77777777" w:rsidR="00A51C9F" w:rsidRPr="00FB6743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1FF24C95" w14:textId="77777777" w:rsidR="00A51C9F" w:rsidRPr="00FB6743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2D70A601" w14:textId="77777777" w:rsidR="00A51C9F" w:rsidRPr="00FB6743" w:rsidRDefault="00A51C9F" w:rsidP="00B620B3">
      <w:pPr>
        <w:pStyle w:val="a0"/>
        <w:tabs>
          <w:tab w:val="left" w:pos="6237"/>
        </w:tabs>
        <w:jc w:val="center"/>
        <w:rPr>
          <w:rFonts w:cs="Times New Roman"/>
        </w:rPr>
        <w:sectPr w:rsidR="00A51C9F" w:rsidRPr="00FB6743" w:rsidSect="00A51C9F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  <w:r w:rsidRPr="00FB6743">
        <w:rPr>
          <w:rFonts w:cs="Times New Roman"/>
        </w:rPr>
        <w:t>Уфа</w:t>
      </w:r>
      <w:r w:rsidR="00B620B3" w:rsidRPr="00FB6743">
        <w:rPr>
          <w:rFonts w:cs="Times New Roman"/>
        </w:rPr>
        <w:t xml:space="preserve"> - 202</w:t>
      </w:r>
      <w:r w:rsidR="00676C11" w:rsidRPr="00FB6743">
        <w:rPr>
          <w:rFonts w:cs="Times New Roman"/>
        </w:rPr>
        <w:t>3</w:t>
      </w:r>
    </w:p>
    <w:p w14:paraId="010B24EA" w14:textId="7C8F2CE3" w:rsidR="00BA66FD" w:rsidRPr="00FB6743" w:rsidRDefault="00BA66FD" w:rsidP="00642ED7">
      <w:pPr>
        <w:pStyle w:val="a0"/>
        <w:ind w:firstLine="0"/>
        <w:rPr>
          <w:rFonts w:cs="Times New Roman"/>
          <w:b/>
          <w:szCs w:val="28"/>
        </w:rPr>
      </w:pPr>
      <w:bookmarkStart w:id="0" w:name="_Toc133656742"/>
      <w:r w:rsidRPr="00FB6743">
        <w:rPr>
          <w:rFonts w:cs="Times New Roman"/>
          <w:b/>
          <w:szCs w:val="28"/>
        </w:rPr>
        <w:lastRenderedPageBreak/>
        <w:t>Цель работы</w:t>
      </w:r>
      <w:bookmarkEnd w:id="0"/>
    </w:p>
    <w:p w14:paraId="514F5461" w14:textId="5B34EC17" w:rsidR="00BB3762" w:rsidRPr="00FB6743" w:rsidRDefault="00BB3762" w:rsidP="00BA66FD">
      <w:pPr>
        <w:pStyle w:val="a0"/>
        <w:ind w:firstLine="0"/>
        <w:rPr>
          <w:rFonts w:cs="Times New Roman"/>
          <w:szCs w:val="28"/>
        </w:rPr>
      </w:pPr>
      <w:r w:rsidRPr="00FB6743">
        <w:rPr>
          <w:rFonts w:cs="Times New Roman"/>
          <w:szCs w:val="28"/>
        </w:rPr>
        <w:t>Изучение управления камерой и освещения в OpenGL.</w:t>
      </w:r>
    </w:p>
    <w:p w14:paraId="134ACBD0" w14:textId="3F87A19A" w:rsidR="00451D9B" w:rsidRPr="00FB6743" w:rsidRDefault="00451D9B" w:rsidP="00BA66FD">
      <w:pPr>
        <w:pStyle w:val="a0"/>
        <w:ind w:firstLine="0"/>
        <w:rPr>
          <w:rFonts w:cs="Times New Roman"/>
          <w:b/>
          <w:szCs w:val="28"/>
        </w:rPr>
      </w:pPr>
      <w:r w:rsidRPr="00FB6743">
        <w:rPr>
          <w:rFonts w:cs="Times New Roman"/>
          <w:b/>
          <w:szCs w:val="28"/>
        </w:rPr>
        <w:t>Задание</w:t>
      </w:r>
    </w:p>
    <w:p w14:paraId="6F6BF45F" w14:textId="332EFB83" w:rsidR="00451D9B" w:rsidRPr="00FB6743" w:rsidRDefault="00BB3762" w:rsidP="00BA66FD">
      <w:pPr>
        <w:pStyle w:val="a0"/>
        <w:ind w:firstLine="0"/>
        <w:rPr>
          <w:rFonts w:cs="Times New Roman"/>
          <w:szCs w:val="28"/>
        </w:rPr>
      </w:pPr>
      <w:r w:rsidRPr="00FB6743">
        <w:rPr>
          <w:rFonts w:cs="Times New Roman"/>
          <w:szCs w:val="28"/>
          <w:shd w:val="clear" w:color="auto" w:fill="FFFFFF"/>
        </w:rPr>
        <w:t xml:space="preserve">Выполнить 14-21 уроки по OpenGL </w:t>
      </w:r>
      <w:hyperlink r:id="rId8" w:tgtFrame="_blank" w:history="1">
        <w:r w:rsidR="00451D9B" w:rsidRPr="00FB6743">
          <w:rPr>
            <w:rStyle w:val="aa"/>
            <w:rFonts w:cs="Times New Roman"/>
            <w:color w:val="auto"/>
            <w:szCs w:val="28"/>
            <w:shd w:val="clear" w:color="auto" w:fill="FFFFFF"/>
          </w:rPr>
          <w:t>https://triplepointfive.github.io/ogltutor/</w:t>
        </w:r>
      </w:hyperlink>
    </w:p>
    <w:p w14:paraId="39EDA96A" w14:textId="652256A7" w:rsidR="00BA66FD" w:rsidRDefault="00BA66FD" w:rsidP="00451D9B">
      <w:pPr>
        <w:pStyle w:val="a0"/>
        <w:ind w:firstLine="0"/>
        <w:rPr>
          <w:rFonts w:cs="Times New Roman"/>
          <w:b/>
        </w:rPr>
      </w:pPr>
      <w:bookmarkStart w:id="1" w:name="_Toc133656743"/>
      <w:r w:rsidRPr="00FB6743">
        <w:rPr>
          <w:rFonts w:cs="Times New Roman"/>
          <w:b/>
        </w:rPr>
        <w:t>Ход работы</w:t>
      </w:r>
      <w:bookmarkEnd w:id="1"/>
    </w:p>
    <w:p w14:paraId="71633907" w14:textId="76910945" w:rsidR="00B15367" w:rsidRDefault="00B15367" w:rsidP="00B15367">
      <w:pPr>
        <w:pStyle w:val="a0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В уроках 14-15 я научился управлять перемещением камеры с помощью клавиатуры и мыши.</w:t>
      </w:r>
    </w:p>
    <w:p w14:paraId="351D9A06" w14:textId="2455ED0B" w:rsidR="00B15367" w:rsidRDefault="00B15367" w:rsidP="00B15367">
      <w:pPr>
        <w:pStyle w:val="a0"/>
        <w:ind w:firstLine="0"/>
        <w:jc w:val="center"/>
        <w:rPr>
          <w:rFonts w:cs="Times New Roman"/>
        </w:rPr>
      </w:pPr>
      <w:r w:rsidRPr="00B15367">
        <w:rPr>
          <w:rFonts w:cs="Times New Roman"/>
          <w:noProof/>
          <w:lang w:eastAsia="ru-RU"/>
        </w:rPr>
        <w:drawing>
          <wp:inline distT="0" distB="0" distL="0" distR="0" wp14:anchorId="4F6049EC" wp14:editId="0BBF6FBE">
            <wp:extent cx="3668233" cy="28614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536" cy="28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83C9" w14:textId="08546DA3" w:rsidR="00B15367" w:rsidRDefault="00B15367" w:rsidP="00B15367">
      <w:pPr>
        <w:pStyle w:val="a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1. Движения камеры стрелками и мышью.</w:t>
      </w:r>
    </w:p>
    <w:p w14:paraId="29FEBAAB" w14:textId="0402CF18" w:rsidR="00B15367" w:rsidRDefault="00B15367" w:rsidP="00B15367">
      <w:pPr>
        <w:pStyle w:val="a0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В 16 уроке я изучил способ наложения текстур на 3-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объекты в </w:t>
      </w:r>
      <w:r>
        <w:rPr>
          <w:rFonts w:cs="Times New Roman"/>
          <w:lang w:val="en-US"/>
        </w:rPr>
        <w:t>OpenGL</w:t>
      </w:r>
      <w:r>
        <w:rPr>
          <w:rFonts w:cs="Times New Roman"/>
        </w:rPr>
        <w:t xml:space="preserve"> с помощью библиотеки </w:t>
      </w:r>
      <w:r>
        <w:rPr>
          <w:rFonts w:cs="Times New Roman"/>
          <w:lang w:val="en-US"/>
        </w:rPr>
        <w:t>Magick</w:t>
      </w:r>
      <w:r>
        <w:rPr>
          <w:rFonts w:cs="Times New Roman"/>
        </w:rPr>
        <w:t>.</w:t>
      </w:r>
    </w:p>
    <w:p w14:paraId="7ACF8855" w14:textId="7081E7E3" w:rsidR="00B15367" w:rsidRDefault="00B15367" w:rsidP="00B15367">
      <w:pPr>
        <w:pStyle w:val="a0"/>
        <w:ind w:left="720" w:firstLine="0"/>
        <w:jc w:val="center"/>
        <w:rPr>
          <w:rFonts w:cs="Times New Roman"/>
        </w:rPr>
      </w:pPr>
      <w:r w:rsidRPr="00B15367">
        <w:rPr>
          <w:rFonts w:cs="Times New Roman"/>
          <w:noProof/>
          <w:lang w:eastAsia="ru-RU"/>
        </w:rPr>
        <w:drawing>
          <wp:inline distT="0" distB="0" distL="0" distR="0" wp14:anchorId="264C46BE" wp14:editId="6A94B6E7">
            <wp:extent cx="4035017" cy="2685537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104" cy="26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F237" w14:textId="4978FEFD" w:rsidR="00B15367" w:rsidRDefault="00B15367" w:rsidP="00B15367">
      <w:pPr>
        <w:pStyle w:val="a0"/>
        <w:ind w:left="720" w:firstLine="0"/>
        <w:jc w:val="center"/>
        <w:rPr>
          <w:rFonts w:cs="Times New Roman"/>
        </w:rPr>
      </w:pPr>
      <w:r>
        <w:rPr>
          <w:rFonts w:cs="Times New Roman"/>
        </w:rPr>
        <w:t>Рисунок 2. Наложение текстур.</w:t>
      </w:r>
    </w:p>
    <w:p w14:paraId="350033A4" w14:textId="32F065BE" w:rsidR="00B15367" w:rsidRPr="00B15367" w:rsidRDefault="00B15367" w:rsidP="00B15367">
      <w:pPr>
        <w:pStyle w:val="a0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lastRenderedPageBreak/>
        <w:t xml:space="preserve">В уроках 17-19 я изучил основные виды моделей освещения </w:t>
      </w:r>
    </w:p>
    <w:p w14:paraId="22B4737B" w14:textId="2C2520F1" w:rsidR="00B15367" w:rsidRDefault="00B15367" w:rsidP="00B15367">
      <w:pPr>
        <w:pStyle w:val="a0"/>
        <w:ind w:left="708" w:firstLine="0"/>
        <w:jc w:val="center"/>
        <w:rPr>
          <w:rFonts w:cs="Times New Roman"/>
        </w:rPr>
      </w:pPr>
      <w:r w:rsidRPr="00B15367">
        <w:rPr>
          <w:rFonts w:cs="Times New Roman"/>
          <w:noProof/>
          <w:lang w:eastAsia="ru-RU"/>
        </w:rPr>
        <w:drawing>
          <wp:inline distT="0" distB="0" distL="0" distR="0" wp14:anchorId="1564244F" wp14:editId="04B7C35A">
            <wp:extent cx="3848838" cy="24204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654" cy="24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8569" w14:textId="3046DE0F" w:rsidR="00B15367" w:rsidRDefault="00B15367" w:rsidP="00B15367">
      <w:pPr>
        <w:pStyle w:val="a0"/>
        <w:ind w:left="708" w:firstLine="0"/>
        <w:jc w:val="center"/>
        <w:rPr>
          <w:rFonts w:cs="Times New Roman"/>
        </w:rPr>
      </w:pPr>
      <w:r>
        <w:rPr>
          <w:rFonts w:cs="Times New Roman"/>
        </w:rPr>
        <w:t>Рисунок 3. Фоновое освещение.</w:t>
      </w:r>
    </w:p>
    <w:p w14:paraId="29C1B985" w14:textId="5404848F" w:rsidR="00B15367" w:rsidRDefault="00B15367" w:rsidP="00B15367">
      <w:pPr>
        <w:pStyle w:val="a0"/>
        <w:ind w:left="708" w:firstLine="0"/>
        <w:jc w:val="center"/>
        <w:rPr>
          <w:rFonts w:cs="Times New Roman"/>
        </w:rPr>
      </w:pPr>
      <w:r w:rsidRPr="00B15367">
        <w:rPr>
          <w:rFonts w:cs="Times New Roman"/>
          <w:noProof/>
          <w:lang w:eastAsia="ru-RU"/>
        </w:rPr>
        <w:drawing>
          <wp:inline distT="0" distB="0" distL="0" distR="0" wp14:anchorId="508A9BFD" wp14:editId="301CDF73">
            <wp:extent cx="3689497" cy="2486440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305" cy="24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441B" w14:textId="7B531222" w:rsidR="00B15367" w:rsidRDefault="00B15367" w:rsidP="00B15367">
      <w:pPr>
        <w:pStyle w:val="a0"/>
        <w:ind w:left="708" w:firstLine="0"/>
        <w:jc w:val="center"/>
        <w:rPr>
          <w:rFonts w:cs="Times New Roman"/>
        </w:rPr>
      </w:pPr>
      <w:r>
        <w:rPr>
          <w:rFonts w:cs="Times New Roman"/>
        </w:rPr>
        <w:t>Рисунок 4. Рассеяное освещение.</w:t>
      </w:r>
    </w:p>
    <w:p w14:paraId="3CEB9B10" w14:textId="580B9292" w:rsidR="00B15367" w:rsidRDefault="00B15367" w:rsidP="00B15367">
      <w:pPr>
        <w:pStyle w:val="a0"/>
        <w:ind w:left="708" w:firstLine="0"/>
        <w:jc w:val="center"/>
        <w:rPr>
          <w:rFonts w:cs="Times New Roman"/>
        </w:rPr>
      </w:pPr>
      <w:r w:rsidRPr="00B15367">
        <w:rPr>
          <w:rFonts w:cs="Times New Roman"/>
          <w:noProof/>
          <w:lang w:eastAsia="ru-RU"/>
        </w:rPr>
        <w:drawing>
          <wp:inline distT="0" distB="0" distL="0" distR="0" wp14:anchorId="3B1BC297" wp14:editId="352097E1">
            <wp:extent cx="3682715" cy="2542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657" cy="25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E28D" w14:textId="1205DBD4" w:rsidR="00B15367" w:rsidRDefault="00B15367" w:rsidP="00B15367">
      <w:pPr>
        <w:pStyle w:val="a0"/>
        <w:ind w:left="708" w:firstLine="0"/>
        <w:jc w:val="center"/>
        <w:rPr>
          <w:rFonts w:cs="Times New Roman"/>
        </w:rPr>
      </w:pPr>
      <w:r>
        <w:rPr>
          <w:rFonts w:cs="Times New Roman"/>
        </w:rPr>
        <w:t>Рисунок 5. Отраженный свет.</w:t>
      </w:r>
    </w:p>
    <w:p w14:paraId="05CF1B5A" w14:textId="55D9B67F" w:rsidR="00B15367" w:rsidRDefault="00B15367" w:rsidP="00B15367">
      <w:pPr>
        <w:pStyle w:val="a0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lastRenderedPageBreak/>
        <w:t>В уроках 21-22 я изучил способ создания точечных источников света и прожектора.</w:t>
      </w:r>
    </w:p>
    <w:p w14:paraId="1C3B12B6" w14:textId="2D021112" w:rsidR="00B15367" w:rsidRDefault="00B15367" w:rsidP="00B15367">
      <w:pPr>
        <w:pStyle w:val="a0"/>
        <w:ind w:firstLine="0"/>
        <w:jc w:val="center"/>
        <w:rPr>
          <w:rFonts w:cs="Times New Roman"/>
        </w:rPr>
      </w:pPr>
      <w:r w:rsidRPr="00B15367">
        <w:rPr>
          <w:rFonts w:cs="Times New Roman"/>
          <w:noProof/>
          <w:lang w:eastAsia="ru-RU"/>
        </w:rPr>
        <w:drawing>
          <wp:inline distT="0" distB="0" distL="0" distR="0" wp14:anchorId="0AB3CCC8" wp14:editId="274B2330">
            <wp:extent cx="3588021" cy="2726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433" cy="27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E41" w14:textId="4CC90EC4" w:rsidR="00B15367" w:rsidRDefault="00B15367" w:rsidP="00B15367">
      <w:pPr>
        <w:pStyle w:val="a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6. Точечные источники света.</w:t>
      </w:r>
    </w:p>
    <w:p w14:paraId="58484AEC" w14:textId="6D8D94D6" w:rsidR="00B15367" w:rsidRDefault="00B15367" w:rsidP="00B15367">
      <w:pPr>
        <w:pStyle w:val="a0"/>
        <w:ind w:firstLine="0"/>
        <w:jc w:val="center"/>
        <w:rPr>
          <w:rFonts w:cs="Times New Roman"/>
        </w:rPr>
      </w:pPr>
      <w:r w:rsidRPr="00B15367">
        <w:rPr>
          <w:rFonts w:cs="Times New Roman"/>
          <w:noProof/>
          <w:lang w:eastAsia="ru-RU"/>
        </w:rPr>
        <w:drawing>
          <wp:inline distT="0" distB="0" distL="0" distR="0" wp14:anchorId="6097D947" wp14:editId="16064946">
            <wp:extent cx="3397146" cy="240002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875" cy="24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4E96" w14:textId="0B43686E" w:rsidR="00B15367" w:rsidRPr="00B15367" w:rsidRDefault="00B15367" w:rsidP="00B15367">
      <w:pPr>
        <w:pStyle w:val="a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7. Прожекторы.</w:t>
      </w:r>
    </w:p>
    <w:p w14:paraId="743ECE6B" w14:textId="0C422552" w:rsidR="00BA66FD" w:rsidRPr="00FB6743" w:rsidRDefault="00BA66FD" w:rsidP="00451D9B">
      <w:pPr>
        <w:pStyle w:val="a0"/>
        <w:ind w:firstLine="0"/>
        <w:rPr>
          <w:rFonts w:cs="Times New Roman"/>
          <w:b/>
        </w:rPr>
      </w:pPr>
      <w:bookmarkStart w:id="2" w:name="_Toc133656744"/>
      <w:r w:rsidRPr="00FB6743">
        <w:rPr>
          <w:rFonts w:cs="Times New Roman"/>
          <w:b/>
        </w:rPr>
        <w:t>Выводы к работе</w:t>
      </w:r>
      <w:bookmarkEnd w:id="2"/>
    </w:p>
    <w:p w14:paraId="04E7053B" w14:textId="4A5855AD" w:rsidR="00283462" w:rsidRPr="00FB6743" w:rsidRDefault="00BA66FD" w:rsidP="00283462">
      <w:pPr>
        <w:pStyle w:val="a0"/>
        <w:ind w:firstLine="0"/>
        <w:rPr>
          <w:rStyle w:val="aa"/>
          <w:rFonts w:cs="Times New Roman"/>
          <w:color w:val="auto"/>
        </w:rPr>
      </w:pPr>
      <w:r w:rsidRPr="00FB6743">
        <w:rPr>
          <w:rFonts w:cs="Times New Roman"/>
        </w:rPr>
        <w:t>При выполнении данной лабор</w:t>
      </w:r>
      <w:r w:rsidR="00BB3762" w:rsidRPr="00FB6743">
        <w:rPr>
          <w:rFonts w:cs="Times New Roman"/>
        </w:rPr>
        <w:t xml:space="preserve">аторной работы я познакомился со способами управления камерой и способами освещения. Полный код программ по ссылке: </w:t>
      </w:r>
      <w:bookmarkStart w:id="3" w:name="_Toc133656745"/>
      <w:r w:rsidR="00BB3762" w:rsidRPr="00FB6743">
        <w:rPr>
          <w:rFonts w:cs="Times New Roman"/>
        </w:rPr>
        <w:fldChar w:fldCharType="begin"/>
      </w:r>
      <w:r w:rsidR="00BB3762" w:rsidRPr="00FB6743">
        <w:rPr>
          <w:rFonts w:cs="Times New Roman"/>
        </w:rPr>
        <w:instrText xml:space="preserve"> HYPERLINK "https://github.com/VerVyle/LW_ECG/tree/master/LW3" </w:instrText>
      </w:r>
      <w:r w:rsidR="00BB3762" w:rsidRPr="00FB6743">
        <w:rPr>
          <w:rFonts w:cs="Times New Roman"/>
        </w:rPr>
        <w:fldChar w:fldCharType="separate"/>
      </w:r>
      <w:r w:rsidR="00186333" w:rsidRPr="00186333">
        <w:rPr>
          <w:rStyle w:val="aa"/>
          <w:rFonts w:cs="Times New Roman"/>
          <w:color w:val="auto"/>
        </w:rPr>
        <w:t>https://github.com/Ivan122727/EKG</w:t>
      </w:r>
      <w:bookmarkStart w:id="4" w:name="_GoBack"/>
      <w:bookmarkEnd w:id="4"/>
      <w:r w:rsidR="00BB3762" w:rsidRPr="00FB6743">
        <w:rPr>
          <w:rStyle w:val="aa"/>
          <w:rFonts w:cs="Times New Roman"/>
          <w:color w:val="auto"/>
        </w:rPr>
        <w:t>/tree/master/LW3</w:t>
      </w:r>
      <w:r w:rsidR="00BB3762" w:rsidRPr="00FB6743">
        <w:rPr>
          <w:rFonts w:cs="Times New Roman"/>
        </w:rPr>
        <w:fldChar w:fldCharType="end"/>
      </w:r>
      <w:r w:rsidR="00BB3762" w:rsidRPr="00FB6743">
        <w:rPr>
          <w:rFonts w:cs="Times New Roman"/>
        </w:rPr>
        <w:t xml:space="preserve"> </w:t>
      </w:r>
    </w:p>
    <w:p w14:paraId="4239D681" w14:textId="146BC165" w:rsidR="00BA66FD" w:rsidRPr="00FB6743" w:rsidRDefault="00BA66FD" w:rsidP="00AA2159">
      <w:pPr>
        <w:pStyle w:val="a0"/>
        <w:ind w:firstLine="0"/>
        <w:jc w:val="right"/>
        <w:rPr>
          <w:rFonts w:cs="Times New Roman"/>
          <w:b/>
          <w:lang w:val="en-US"/>
        </w:rPr>
      </w:pPr>
      <w:r w:rsidRPr="00FB6743">
        <w:rPr>
          <w:rFonts w:cs="Times New Roman"/>
          <w:b/>
        </w:rPr>
        <w:t>Приложение</w:t>
      </w:r>
      <w:bookmarkEnd w:id="3"/>
      <w:r w:rsidR="00451D9B" w:rsidRPr="00FB6743">
        <w:rPr>
          <w:rFonts w:cs="Times New Roman"/>
          <w:b/>
          <w:lang w:val="en-US"/>
        </w:rPr>
        <w:t xml:space="preserve"> 1</w:t>
      </w:r>
    </w:p>
    <w:p w14:paraId="108CCDCD" w14:textId="2E710635" w:rsidR="00E12D96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callbacks.h</w:t>
      </w:r>
    </w:p>
    <w:p w14:paraId="44CCBFA3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>#ifndef CALLBACKS_H</w:t>
      </w:r>
    </w:p>
    <w:p w14:paraId="7DE0A794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>#define CALLBACKS_H</w:t>
      </w:r>
    </w:p>
    <w:p w14:paraId="2E89D107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</w:p>
    <w:p w14:paraId="7824C18C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>class ICallbacks</w:t>
      </w:r>
    </w:p>
    <w:p w14:paraId="3522070E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>{</w:t>
      </w:r>
    </w:p>
    <w:p w14:paraId="75756CD7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 xml:space="preserve">    public:</w:t>
      </w:r>
    </w:p>
    <w:p w14:paraId="34DD5C42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 xml:space="preserve">        virtual void SpecialKeyboardCB(int Key, int x, int y) = 0;</w:t>
      </w:r>
    </w:p>
    <w:p w14:paraId="2B291609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 xml:space="preserve">        virtual void KeyboardCB(unsigned char Key, int x, int y) = 0;</w:t>
      </w:r>
    </w:p>
    <w:p w14:paraId="623F2ABD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 xml:space="preserve">        virtual void PassiveMouseCB(int x, int y) = 0;</w:t>
      </w:r>
    </w:p>
    <w:p w14:paraId="2C577BD7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 xml:space="preserve">        virtual void RenderSceneCB() = 0;</w:t>
      </w:r>
    </w:p>
    <w:p w14:paraId="33369F27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 xml:space="preserve">        virtual void IdleCB() = 0;</w:t>
      </w:r>
    </w:p>
    <w:p w14:paraId="51846FE9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>};</w:t>
      </w:r>
    </w:p>
    <w:p w14:paraId="60C62831" w14:textId="77777777" w:rsidR="00FB6743" w:rsidRPr="00FB6743" w:rsidRDefault="00FB6743" w:rsidP="00FB6743">
      <w:pPr>
        <w:pStyle w:val="a0"/>
        <w:rPr>
          <w:rFonts w:cs="Times New Roman"/>
          <w:sz w:val="24"/>
          <w:lang w:val="en-US"/>
        </w:rPr>
      </w:pPr>
    </w:p>
    <w:p w14:paraId="4107FDD0" w14:textId="51882911" w:rsidR="00FB6743" w:rsidRPr="00FB6743" w:rsidRDefault="00FB6743" w:rsidP="00FB6743">
      <w:pPr>
        <w:pStyle w:val="a0"/>
        <w:ind w:firstLine="0"/>
        <w:jc w:val="left"/>
        <w:rPr>
          <w:rFonts w:cs="Times New Roman"/>
          <w:sz w:val="24"/>
          <w:lang w:val="en-US"/>
        </w:rPr>
      </w:pPr>
      <w:r w:rsidRPr="00FB6743">
        <w:rPr>
          <w:rFonts w:cs="Times New Roman"/>
          <w:sz w:val="24"/>
          <w:lang w:val="en-US"/>
        </w:rPr>
        <w:t>#endif /* CALLBACKS_H */</w:t>
      </w:r>
    </w:p>
    <w:p w14:paraId="6F9C4205" w14:textId="47665CDE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camera.cpp</w:t>
      </w:r>
    </w:p>
    <w:p w14:paraId="6703C97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175595E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4A2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"camera.h"</w:t>
      </w:r>
    </w:p>
    <w:p w14:paraId="34B7EB7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D1131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const static float STEP_SCALE = 0.1f;</w:t>
      </w:r>
    </w:p>
    <w:p w14:paraId="05D631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const static int MARGIN = 10;</w:t>
      </w:r>
    </w:p>
    <w:p w14:paraId="053799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0F8F8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Camera::Camera(int WindowWidth, int WindowHeight)</w:t>
      </w:r>
    </w:p>
    <w:p w14:paraId="0D02671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3AB66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m_windowWidth  = WindowWidth;</w:t>
      </w:r>
    </w:p>
    <w:p w14:paraId="5774525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m_windowHeight = WindowHeight;</w:t>
      </w:r>
    </w:p>
    <w:p w14:paraId="248824B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m_pos          = Vector3f(0.0f, 0.0f, 0.0f);</w:t>
      </w:r>
    </w:p>
    <w:p w14:paraId="15F5F23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m_target       = Vector3f(0.0f, 0.0f, 1.0f);</w:t>
      </w:r>
    </w:p>
    <w:p w14:paraId="175967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m_target.Normalize();</w:t>
      </w:r>
    </w:p>
    <w:p w14:paraId="5BDD71A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m_up           = Vector3f(0.0f, 1.0f, 0.0f);</w:t>
      </w:r>
    </w:p>
    <w:p w14:paraId="595D1A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C3529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Init();</w:t>
      </w:r>
    </w:p>
    <w:p w14:paraId="57448E4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12F35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0E17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9F4A4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Camera::Camera(int WindowWidth, int WindowHeight, const Vector3f&amp; Pos, const Vector3f&amp; Target, const Vector3f&amp; Up)</w:t>
      </w:r>
    </w:p>
    <w:p w14:paraId="62F1065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8C35C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m_windowWidth  = WindowWidth;</w:t>
      </w:r>
    </w:p>
    <w:p w14:paraId="44F70F4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m_windowHeight = WindowHeight;</w:t>
      </w:r>
    </w:p>
    <w:p w14:paraId="5511A1F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m_pos = Pos;</w:t>
      </w:r>
    </w:p>
    <w:p w14:paraId="207F105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1C4D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m_target = Target;</w:t>
      </w:r>
    </w:p>
    <w:p w14:paraId="6A0A89D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m_target.Normalize();</w:t>
      </w:r>
    </w:p>
    <w:p w14:paraId="315797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5C473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m_up = Up;</w:t>
      </w:r>
    </w:p>
    <w:p w14:paraId="572505E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m_up.Normalize();</w:t>
      </w:r>
    </w:p>
    <w:p w14:paraId="425FA77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A7429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Init();</w:t>
      </w:r>
    </w:p>
    <w:p w14:paraId="2DB258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FDB2D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279A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C1170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Camera::Init()</w:t>
      </w:r>
    </w:p>
    <w:p w14:paraId="259DB6B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7793C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HTarget(m_target.x, 0.0, m_target.z);</w:t>
      </w:r>
    </w:p>
    <w:p w14:paraId="3C6BFD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HTarget.Normalize();</w:t>
      </w:r>
    </w:p>
    <w:p w14:paraId="15ECB0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A918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(HTarget.z &gt;= 0.0f)</w:t>
      </w:r>
    </w:p>
    <w:p w14:paraId="601EBC3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6277CB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if (HTarget.x &gt;= 0.0f)</w:t>
      </w:r>
    </w:p>
    <w:p w14:paraId="03E7960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6734A7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m_AngleH = 360.0f - ToDegree(asin(HTarget.z));</w:t>
      </w:r>
    </w:p>
    <w:p w14:paraId="6FFC420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B6743">
        <w:rPr>
          <w:rFonts w:ascii="Times New Roman" w:hAnsi="Times New Roman" w:cs="Times New Roman"/>
          <w:sz w:val="24"/>
          <w:szCs w:val="24"/>
        </w:rPr>
        <w:t>}</w:t>
      </w:r>
    </w:p>
    <w:p w14:paraId="3B7D99A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C7C5B6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CC7AE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m_AngleH = 180.0f + ToDegree(asin(HTarget.z));</w:t>
      </w:r>
    </w:p>
    <w:p w14:paraId="2493D7F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6D210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D2C76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83942E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7C8EC3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if (HTarget.x &gt;= 0.0f)</w:t>
      </w:r>
    </w:p>
    <w:p w14:paraId="6219DDD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55FF98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m_AngleH = ToDegree(asin(-HTarget.z));</w:t>
      </w:r>
    </w:p>
    <w:p w14:paraId="1DF4EFB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89CE50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160ACAB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71040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m_AngleH = 90.0f + ToDegree(asin(-HTarget.z));</w:t>
      </w:r>
    </w:p>
    <w:p w14:paraId="058A1CA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E7AC11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4E313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C3357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m_AngleV = -ToDegree(asin(m_target.y));</w:t>
      </w:r>
    </w:p>
    <w:p w14:paraId="3BE612C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6C521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m_mousePos.x  = m_windowWidth / 2;</w:t>
      </w:r>
    </w:p>
    <w:p w14:paraId="4A96DDE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m_mousePos.y  = m_windowHeight / 2;</w:t>
      </w:r>
    </w:p>
    <w:p w14:paraId="18CAD52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613AC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glutWarpPointer(m_mousePos.x, m_mousePos.y);</w:t>
      </w:r>
    </w:p>
    <w:p w14:paraId="0517A6F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6C91E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25BAF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822ED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bool Camera::OnKeyboard(int Key)</w:t>
      </w:r>
    </w:p>
    <w:p w14:paraId="4A4B757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E58EF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bool Ret = false;</w:t>
      </w:r>
    </w:p>
    <w:p w14:paraId="40AACA4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1E441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switch (Key) {</w:t>
      </w:r>
    </w:p>
    <w:p w14:paraId="6B26A80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08083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case GLUT_KEY_UP:</w:t>
      </w:r>
    </w:p>
    <w:p w14:paraId="602F84A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A0041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m_pos += (m_target * STEP_SCALE);</w:t>
      </w:r>
    </w:p>
    <w:p w14:paraId="16E06E8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 = true;</w:t>
      </w:r>
    </w:p>
    <w:p w14:paraId="3AFC3D5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CA94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6BB0583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5A5F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case GLUT_KEY_DOWN:</w:t>
      </w:r>
    </w:p>
    <w:p w14:paraId="102D39D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211CF8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m_pos -= (m_target * STEP_SCALE);</w:t>
      </w:r>
    </w:p>
    <w:p w14:paraId="7052DAE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Ret = true;</w:t>
      </w:r>
    </w:p>
    <w:p w14:paraId="35A5F6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FA6A4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3CCAC3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6B1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case GLUT_KEY_LEFT:</w:t>
      </w:r>
    </w:p>
    <w:p w14:paraId="0C0B774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EEB4CB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Vector3f Left = m_target.Cross(m_up);</w:t>
      </w:r>
    </w:p>
    <w:p w14:paraId="13EBAAC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Left.Normalize();</w:t>
      </w:r>
    </w:p>
    <w:p w14:paraId="53027B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Left *= STEP_SCALE;</w:t>
      </w:r>
    </w:p>
    <w:p w14:paraId="214942C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m_pos += Left;</w:t>
      </w:r>
    </w:p>
    <w:p w14:paraId="1293C59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Ret = true;</w:t>
      </w:r>
    </w:p>
    <w:p w14:paraId="4A1081B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4CD1A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7C139F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D7F57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case GLUT_KEY_RIGHT:</w:t>
      </w:r>
    </w:p>
    <w:p w14:paraId="52EF7F4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8F2024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Vector3f Right = m_up.Cross(m_target);</w:t>
      </w:r>
    </w:p>
    <w:p w14:paraId="074F69C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Right.Normalize();</w:t>
      </w:r>
    </w:p>
    <w:p w14:paraId="0C9A431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Right *= STEP_SCALE;</w:t>
      </w:r>
    </w:p>
    <w:p w14:paraId="150CF2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m_pos += Right;</w:t>
      </w:r>
    </w:p>
    <w:p w14:paraId="2CB8FE4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Ret = true;</w:t>
      </w:r>
    </w:p>
    <w:p w14:paraId="4FFF65A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EC51B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6C070E2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B7BF7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3A3B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Ret;</w:t>
      </w:r>
    </w:p>
    <w:p w14:paraId="36050D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D2552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9CA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7B859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Camera::OnMouse(int x, int y)</w:t>
      </w:r>
    </w:p>
    <w:p w14:paraId="37BFF48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13B0C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(( x == m_mousePos.x)&amp;&amp;(y == m_mousePos.y)) return;</w:t>
      </w:r>
    </w:p>
    <w:p w14:paraId="4070EFA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A67FB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int DeltaX = x - m_mousePos.x;</w:t>
      </w:r>
    </w:p>
    <w:p w14:paraId="597F0D4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int DeltaY = y - m_mousePos.y;</w:t>
      </w:r>
    </w:p>
    <w:p w14:paraId="7A2CA57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5D10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m_AngleH += (float)DeltaX / 20.0f;</w:t>
      </w:r>
    </w:p>
    <w:p w14:paraId="2EC0D5E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m_AngleV += (float)DeltaY / 20.0f;</w:t>
      </w:r>
    </w:p>
    <w:p w14:paraId="36DBE3E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C1EF1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Update();</w:t>
      </w:r>
    </w:p>
    <w:p w14:paraId="26FE936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glutWarpPointer(m_mousePos.x, m_mousePos.y);</w:t>
      </w:r>
    </w:p>
    <w:p w14:paraId="0F69EA4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4C818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12D21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11B9E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Camera::OnRender()</w:t>
      </w:r>
    </w:p>
    <w:p w14:paraId="1F15CA0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F54D9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bool ShouldUpdate = false;</w:t>
      </w:r>
    </w:p>
    <w:p w14:paraId="5AAE267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05AAA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(ShouldUpdate) {</w:t>
      </w:r>
    </w:p>
    <w:p w14:paraId="0271585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Update();</w:t>
      </w:r>
    </w:p>
    <w:p w14:paraId="51578D0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CA039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F86B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378D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Camera::Update()</w:t>
      </w:r>
    </w:p>
    <w:p w14:paraId="6D4329B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A46C0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Vector3f Vaxis(0.0f, 1.0f, 0.0f);</w:t>
      </w:r>
    </w:p>
    <w:p w14:paraId="72D24AC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C5BA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// Rotate the view vector by the horizontal angle around the vertical axis</w:t>
      </w:r>
    </w:p>
    <w:p w14:paraId="0BA53D7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View(1.0f, 0.0f, 0.0f);</w:t>
      </w:r>
    </w:p>
    <w:p w14:paraId="5D32996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View.Rotate(m_AngleH, Vaxis);</w:t>
      </w:r>
    </w:p>
    <w:p w14:paraId="7933C23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View.Normalize();</w:t>
      </w:r>
    </w:p>
    <w:p w14:paraId="51AF4C0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04159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// Rotate the view vector by the vertical angle around the horizontal axis</w:t>
      </w:r>
    </w:p>
    <w:p w14:paraId="30BCF70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Haxis = Vaxis.Cross(View);</w:t>
      </w:r>
    </w:p>
    <w:p w14:paraId="5C5EAC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Haxis.Normalize();</w:t>
      </w:r>
    </w:p>
    <w:p w14:paraId="370F711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View.Rotate(m_AngleV, Haxis);</w:t>
      </w:r>
    </w:p>
    <w:p w14:paraId="6672A2E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1259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m_target = View;</w:t>
      </w:r>
    </w:p>
    <w:p w14:paraId="166B838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m_target.Normalize();</w:t>
      </w:r>
    </w:p>
    <w:p w14:paraId="35A2511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E119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m_up = m_target.Cross(Haxis);</w:t>
      </w:r>
    </w:p>
    <w:p w14:paraId="49C66C3B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5367">
        <w:rPr>
          <w:rFonts w:ascii="Times New Roman" w:hAnsi="Times New Roman" w:cs="Times New Roman"/>
          <w:sz w:val="24"/>
          <w:szCs w:val="24"/>
          <w:lang w:val="en-US"/>
        </w:rPr>
        <w:t>m_up.Normalize();</w:t>
      </w:r>
    </w:p>
    <w:p w14:paraId="3D05902F" w14:textId="7ACF5895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8645BC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14:paraId="02CB71CE" w14:textId="47C00DBE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camera.h</w:t>
      </w:r>
    </w:p>
    <w:p w14:paraId="10E9D6C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#ifndef CAMERA_H</w:t>
      </w:r>
    </w:p>
    <w:p w14:paraId="75E0AEC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CAMERA_H</w:t>
      </w:r>
    </w:p>
    <w:p w14:paraId="479F2F5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7E51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1B4B631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253FC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0B6CC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class Camera</w:t>
      </w:r>
    </w:p>
    <w:p w14:paraId="2759322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E6324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122958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CFDC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Camera(int WindowWidth, int WindowHeight);</w:t>
      </w:r>
    </w:p>
    <w:p w14:paraId="5F4EB10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A0C0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Camera(int WindowWidth, int WindowHeight, const Vector3f&amp; Pos, const Vector3f&amp; Target, const Vector3f&amp; Up);</w:t>
      </w:r>
    </w:p>
    <w:p w14:paraId="75DCEC2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D163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bool OnKeyboard(int Key);</w:t>
      </w:r>
    </w:p>
    <w:p w14:paraId="092A521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9B02F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OnMouse(int x, int y);</w:t>
      </w:r>
    </w:p>
    <w:p w14:paraId="50CE48D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D9BB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OnRender();</w:t>
      </w:r>
    </w:p>
    <w:p w14:paraId="2EDC01D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3E813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Vector3f&amp; GetPos() const</w:t>
      </w:r>
    </w:p>
    <w:p w14:paraId="7DEF45E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F5ADBC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m_pos;</w:t>
      </w:r>
    </w:p>
    <w:p w14:paraId="3BAF62F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73DA7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901CE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Vector3f&amp; GetTarget() const</w:t>
      </w:r>
    </w:p>
    <w:p w14:paraId="50B1D3C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116A84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m_target;</w:t>
      </w:r>
    </w:p>
    <w:p w14:paraId="6D417E1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8FD05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3951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Vector3f&amp; GetUp() const</w:t>
      </w:r>
    </w:p>
    <w:p w14:paraId="5DFF6E8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B3F331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m_up;</w:t>
      </w:r>
    </w:p>
    <w:p w14:paraId="3297C63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9CAD3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ADBA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FC7388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CF4D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Init();</w:t>
      </w:r>
    </w:p>
    <w:p w14:paraId="03E3FB7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Update();</w:t>
      </w:r>
    </w:p>
    <w:p w14:paraId="5C336D6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F912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m_pos;</w:t>
      </w:r>
    </w:p>
    <w:p w14:paraId="5D537BD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m_target;</w:t>
      </w:r>
    </w:p>
    <w:p w14:paraId="66C2F5D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m_up;</w:t>
      </w:r>
    </w:p>
    <w:p w14:paraId="605E3A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EEBBB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int m_windowWidth;</w:t>
      </w:r>
    </w:p>
    <w:p w14:paraId="76A33F7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int m_windowHeight;</w:t>
      </w:r>
    </w:p>
    <w:p w14:paraId="6FC724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DAD11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m_AngleH;</w:t>
      </w:r>
    </w:p>
    <w:p w14:paraId="76934CD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m_AngleV;</w:t>
      </w:r>
    </w:p>
    <w:p w14:paraId="0BF8DCB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38C3F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Vector2i m_mousePos;</w:t>
      </w:r>
    </w:p>
    <w:p w14:paraId="4DC34A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7FCB4B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AD51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#endif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/* CAMERA_H */</w:t>
      </w:r>
    </w:p>
    <w:p w14:paraId="2DDC051F" w14:textId="475AD095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491CC1E4" w14:textId="69F34C13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glut_backend.cpp</w:t>
      </w:r>
    </w:p>
    <w:p w14:paraId="5472D14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3D42C3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0DB24C5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0C27B58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6C6CB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"glut_backend.h"</w:t>
      </w:r>
    </w:p>
    <w:p w14:paraId="5C936C7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B3FB3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static ICallbacks* s_pCallbacks = NULL;</w:t>
      </w:r>
    </w:p>
    <w:p w14:paraId="79B9A12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695BF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static void SpecialKeyboardCB(int Key, int x, int y){</w:t>
      </w:r>
    </w:p>
    <w:p w14:paraId="21FB09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s_pCallbacks-&gt;SpecialKeyboardCB(Key, x, y);</w:t>
      </w:r>
    </w:p>
    <w:p w14:paraId="36B7823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0C352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5FEE9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static void KeyboardCB(unsigned char Key, int x, int y){</w:t>
      </w:r>
    </w:p>
    <w:p w14:paraId="0F50CD0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s_pCallbacks-&gt;KeyboardCB(Key, x, y);</w:t>
      </w:r>
    </w:p>
    <w:p w14:paraId="29D66B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F60EA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DDE8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static void PassiveMouseCB(int x, int y){</w:t>
      </w:r>
    </w:p>
    <w:p w14:paraId="7E6FFA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s_pCallbacks-&gt;PassiveMouseCB(x, y);</w:t>
      </w:r>
    </w:p>
    <w:p w14:paraId="28E51A6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32C0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E9C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static void RenderSceneCB(){</w:t>
      </w:r>
    </w:p>
    <w:p w14:paraId="3BC1C6D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s_pCallbacks-&gt;RenderSceneCB();</w:t>
      </w:r>
    </w:p>
    <w:p w14:paraId="13F6409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1968F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DD23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static void IdleCB(){</w:t>
      </w:r>
    </w:p>
    <w:p w14:paraId="54A8AA5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s_pCallbacks-&gt;IdleCB();</w:t>
      </w:r>
    </w:p>
    <w:p w14:paraId="659AA8B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472C4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B6C2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static void InitCallbacks(){</w:t>
      </w:r>
    </w:p>
    <w:p w14:paraId="2BF1CA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glutDisplayFunc(RenderSceneCB);</w:t>
      </w:r>
    </w:p>
    <w:p w14:paraId="7601972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glutIdleFunc(IdleCB);</w:t>
      </w:r>
    </w:p>
    <w:p w14:paraId="36104C1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glutSpecialFunc(SpecialKeyboardCB);</w:t>
      </w:r>
    </w:p>
    <w:p w14:paraId="2A45077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glutPassiveMotionFunc(PassiveMouseCB);</w:t>
      </w:r>
    </w:p>
    <w:p w14:paraId="353C680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glutKeyboardFunc(KeyboardCB);</w:t>
      </w:r>
    </w:p>
    <w:p w14:paraId="696EA6E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06FDF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A7A4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GLUTBackendInit(int argc, char** argv){</w:t>
      </w:r>
    </w:p>
    <w:p w14:paraId="2C40AA9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glutInit(&amp;argc, argv);</w:t>
      </w:r>
    </w:p>
    <w:p w14:paraId="47DD255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glutInitDisplayMode(GLUT_DOUBLE|GLUT_RGBA);</w:t>
      </w:r>
    </w:p>
    <w:p w14:paraId="09ED72B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glutSetOption(GLUT_ACTION_ON_WINDOW_CLOSE, GLUT_ACTION_GLUTMAINLOOP_RETURNS);</w:t>
      </w:r>
    </w:p>
    <w:p w14:paraId="755590B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9EBB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97FEE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bool GLUTBackendCreateWindow(unsigned int Width, unsigned int Height, unsigned int bpp, bool isFullScreen, const char* pTitle){</w:t>
      </w:r>
    </w:p>
    <w:p w14:paraId="141A531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(isFullScreen){</w:t>
      </w:r>
    </w:p>
    <w:p w14:paraId="50F1454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char ModeString[64] = {0};</w:t>
      </w:r>
    </w:p>
    <w:p w14:paraId="52FCBFE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snprintf(ModeString, sizeof(ModeString), "%dx%d@%d", Width, Height, bpp);</w:t>
      </w:r>
    </w:p>
    <w:p w14:paraId="455A5FA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glutGameModeString(ModeString);</w:t>
      </w:r>
    </w:p>
    <w:p w14:paraId="37144AA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glutEnterGameMode();</w:t>
      </w:r>
    </w:p>
    <w:p w14:paraId="207FEED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FA543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2C7EB9D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glutInitWindowSize(Width, Height);</w:t>
      </w:r>
    </w:p>
    <w:p w14:paraId="14AB8B5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glutCreateWindow(pTitle);</w:t>
      </w:r>
    </w:p>
    <w:p w14:paraId="140CC7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4B2CA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FD32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GLenum res = glewInit();</w:t>
      </w:r>
    </w:p>
    <w:p w14:paraId="038B044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(res != GLEW_OK){</w:t>
      </w:r>
    </w:p>
    <w:p w14:paraId="0730ED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"Error: '%s'\n", glewGetErrorString(res));</w:t>
      </w:r>
    </w:p>
    <w:p w14:paraId="7B0D131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3FA345C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B9DCD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5AA26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true;</w:t>
      </w:r>
    </w:p>
    <w:p w14:paraId="0E1582D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4A47B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DA2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GLUTBackendRun(ICallbacks* pCallbacks){</w:t>
      </w:r>
    </w:p>
    <w:p w14:paraId="262EA8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(!pCallbacks){</w:t>
      </w:r>
    </w:p>
    <w:p w14:paraId="6703709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"%s : callbacks not specified!\n", __FUNCTION__);</w:t>
      </w:r>
    </w:p>
    <w:p w14:paraId="0A04651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65A721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C419D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20B3E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glClearColor(0.0f, 0.0f, 0.0f, 0.0f);</w:t>
      </w:r>
    </w:p>
    <w:p w14:paraId="16A1D05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glFrontFace(GL_CW);</w:t>
      </w:r>
    </w:p>
    <w:p w14:paraId="58C1D73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glCullFace(GL_BACK);</w:t>
      </w:r>
    </w:p>
    <w:p w14:paraId="1F6A5BB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glEnable(GL_CULL_FACE);</w:t>
      </w:r>
    </w:p>
    <w:p w14:paraId="4E4DED5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97561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s_pCallbacks = pCallbacks;</w:t>
      </w:r>
    </w:p>
    <w:p w14:paraId="2ECD586A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5367">
        <w:rPr>
          <w:rFonts w:ascii="Times New Roman" w:hAnsi="Times New Roman" w:cs="Times New Roman"/>
          <w:sz w:val="24"/>
          <w:szCs w:val="24"/>
          <w:lang w:val="en-US"/>
        </w:rPr>
        <w:t>InitCallbacks();</w:t>
      </w:r>
    </w:p>
    <w:p w14:paraId="16C5A19E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 xml:space="preserve">    glutMainLoop();</w:t>
      </w:r>
    </w:p>
    <w:p w14:paraId="36D5EC56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BA5A22" w14:textId="77777777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7215583F" w14:textId="19C3FF19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glut_backend.h</w:t>
      </w:r>
    </w:p>
    <w:p w14:paraId="679DCB9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#ifndef GLUT_BACKEND_H</w:t>
      </w:r>
    </w:p>
    <w:p w14:paraId="2B99658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 GLUT_BACKEND_H</w:t>
      </w:r>
    </w:p>
    <w:p w14:paraId="36D9EDC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3A21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"callbacks.h"</w:t>
      </w:r>
    </w:p>
    <w:p w14:paraId="11ED37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8D9B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GLUTBackendInit(int argc, char** argv);</w:t>
      </w:r>
    </w:p>
    <w:p w14:paraId="3B4606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6F34C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bool GLUTBackendCreateWindow(unsigned int Width, unsigned int Height, unsigned int bpp, bool isFullScreen, const char* pTitle);</w:t>
      </w:r>
    </w:p>
    <w:p w14:paraId="2D481D4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97A0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GLUTBackendRun(ICallbacks* pCallbacks);</w:t>
      </w:r>
    </w:p>
    <w:p w14:paraId="4DECB72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3C556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#endif /* GLUT_BACKEND_H */</w:t>
      </w:r>
    </w:p>
    <w:p w14:paraId="0F1E1D0E" w14:textId="77777777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sz w:val="24"/>
          <w:szCs w:val="24"/>
          <w:lang w:val="en-US"/>
        </w:rPr>
      </w:pPr>
    </w:p>
    <w:p w14:paraId="251A0D3D" w14:textId="6087F34F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lighting_technique.cpp</w:t>
      </w:r>
    </w:p>
    <w:p w14:paraId="0867B55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DA4C2A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#include &lt;limits.h&gt;</w:t>
      </w:r>
    </w:p>
    <w:p w14:paraId="04CBE6F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#include &lt;string.h&gt;</w:t>
      </w:r>
    </w:p>
    <w:p w14:paraId="1D68865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4DF5C38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#include "lighting_technique.h"</w:t>
      </w:r>
    </w:p>
    <w:p w14:paraId="685B777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#include "util.h"</w:t>
      </w:r>
    </w:p>
    <w:p w14:paraId="18033DD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4F6835A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static const char* pVS = "                                                          \n\</w:t>
      </w:r>
    </w:p>
    <w:p w14:paraId="6BDE10C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413620A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48F341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layout (location = 0) in vec3 Position;                                             \n\</w:t>
      </w:r>
    </w:p>
    <w:p w14:paraId="14CDD0D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>layout (location = 1) in vec2 TexCoord;                                             \n\</w:t>
      </w:r>
    </w:p>
    <w:p w14:paraId="36D0847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layout (location = 2) in vec3 Normal;                                               \n\</w:t>
      </w:r>
    </w:p>
    <w:p w14:paraId="7876BF5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7E966A7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mat4 gWVP;                                                                  \n\</w:t>
      </w:r>
    </w:p>
    <w:p w14:paraId="6B7ED0D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mat4 gWorld;                                                                \n\</w:t>
      </w:r>
    </w:p>
    <w:p w14:paraId="7B1F775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0132225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out vec2 TexCoord0;                                                                 \n\</w:t>
      </w:r>
    </w:p>
    <w:p w14:paraId="7B5C466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out vec3 Normal0;                                                                   \n\</w:t>
      </w:r>
    </w:p>
    <w:p w14:paraId="1E07009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out vec3 WorldPos0;                                                                 \n\</w:t>
      </w:r>
    </w:p>
    <w:p w14:paraId="0DADA3C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971C33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main()                                                                         \n\</w:t>
      </w:r>
    </w:p>
    <w:p w14:paraId="7C5BFE3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70342B8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gl_Position = gWVP * vec4(Position, 1.0);                                       \n\</w:t>
      </w:r>
    </w:p>
    <w:p w14:paraId="1C7749B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TexCoord0   = TexCoord;                                                         \n\</w:t>
      </w:r>
    </w:p>
    <w:p w14:paraId="2754B43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Normal0     = (gWorld * vec4(Normal, 0.0)).xyz;                                 \n\</w:t>
      </w:r>
    </w:p>
    <w:p w14:paraId="7791C88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WorldPos0   = (gWorld * vec4(Position, 1.0)).xyz;                               \n\</w:t>
      </w:r>
    </w:p>
    <w:p w14:paraId="2EC64E7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}";</w:t>
      </w:r>
    </w:p>
    <w:p w14:paraId="08BBFA7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2E84E15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static const char* pFS = "                                                          \n\</w:t>
      </w:r>
    </w:p>
    <w:p w14:paraId="3AC61B0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#version 330                                                                        \n\</w:t>
      </w:r>
    </w:p>
    <w:p w14:paraId="5D07B38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0B7E658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const int MAX_POINT_LIGHTS = 2;                                                     \n\</w:t>
      </w:r>
    </w:p>
    <w:p w14:paraId="0B08F98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const int MAX_SPOT_LIGHTS = 2;                                                      \n\</w:t>
      </w:r>
    </w:p>
    <w:p w14:paraId="725A817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1524C97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in vec2 TexCoord0;                                                                  \n\</w:t>
      </w:r>
    </w:p>
    <w:p w14:paraId="3F52503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in vec3 Normal0;                                                                    \n\</w:t>
      </w:r>
    </w:p>
    <w:p w14:paraId="53DC5AB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in vec3 WorldPos0;                                                                  \n\</w:t>
      </w:r>
    </w:p>
    <w:p w14:paraId="47903D2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0386B68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out vec4 FragColor;                                                                 \n\</w:t>
      </w:r>
    </w:p>
    <w:p w14:paraId="6214CC6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2F18AB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struct BaseLight                                                                    \n\</w:t>
      </w:r>
    </w:p>
    <w:p w14:paraId="17627FE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38D134A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vec3 Color;                                                                     \n\</w:t>
      </w:r>
    </w:p>
    <w:p w14:paraId="4CDCE66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float AmbientIntensity;                                                         \n\</w:t>
      </w:r>
    </w:p>
    <w:p w14:paraId="5180803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 xml:space="preserve">    float DiffuseIntensity;                                                         \n\</w:t>
      </w:r>
    </w:p>
    <w:p w14:paraId="49C3CD0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};                                                                                  \n\</w:t>
      </w:r>
    </w:p>
    <w:p w14:paraId="779D092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E74792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struct DirectionalLight                                                             \n\</w:t>
      </w:r>
    </w:p>
    <w:p w14:paraId="3557B2B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0070EF0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BaseLight Base;                                                          \n\</w:t>
      </w:r>
    </w:p>
    <w:p w14:paraId="078DB3E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vec3 Direction;                                                                 \n\</w:t>
      </w:r>
    </w:p>
    <w:p w14:paraId="623AB99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};                                                                                  \n\</w:t>
      </w:r>
    </w:p>
    <w:p w14:paraId="01EFE9E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6BED430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struct Attenuation                                                                  \n\</w:t>
      </w:r>
    </w:p>
    <w:p w14:paraId="0831EE1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\n\</w:t>
      </w:r>
    </w:p>
    <w:p w14:paraId="7E86D05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float Constant;                                                                 \n\</w:t>
      </w:r>
    </w:p>
    <w:p w14:paraId="14F2EB4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float Linear;                                                                   \n\</w:t>
      </w:r>
    </w:p>
    <w:p w14:paraId="4639B93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float Exp;                                                                      \n\</w:t>
      </w:r>
    </w:p>
    <w:p w14:paraId="2F8387C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};                                                                                  \n\</w:t>
      </w:r>
    </w:p>
    <w:p w14:paraId="63FD202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00C86FB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struct PointLight                                                                           \n\</w:t>
      </w:r>
    </w:p>
    <w:p w14:paraId="24725B4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        \n\</w:t>
      </w:r>
    </w:p>
    <w:p w14:paraId="52249B8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BaseLight Base;                                                                  \n\</w:t>
      </w:r>
    </w:p>
    <w:p w14:paraId="6170064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vec3 Position;                                                                          \n\</w:t>
      </w:r>
    </w:p>
    <w:p w14:paraId="21AE1E8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Attenuation Atten;                                                                      \n\</w:t>
      </w:r>
    </w:p>
    <w:p w14:paraId="2FD4D14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};                                                                                          \n\</w:t>
      </w:r>
    </w:p>
    <w:p w14:paraId="126D037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7B2A6C9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struct SpotLight                                                                            \n\</w:t>
      </w:r>
    </w:p>
    <w:p w14:paraId="25954CA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        \n\</w:t>
      </w:r>
    </w:p>
    <w:p w14:paraId="6BA9798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PointLight Base;                                                                 \n\</w:t>
      </w:r>
    </w:p>
    <w:p w14:paraId="5FA917D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vec3 Direction;                                                                         \n\</w:t>
      </w:r>
    </w:p>
    <w:p w14:paraId="7504C2F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float Cutoff;                                                                           \n\</w:t>
      </w:r>
    </w:p>
    <w:p w14:paraId="52B83D1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};                                                                                          \n\</w:t>
      </w:r>
    </w:p>
    <w:p w14:paraId="010D9B8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0213D4D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int gNumPointLights;                                                                \n\</w:t>
      </w:r>
    </w:p>
    <w:p w14:paraId="4DD93DA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int gNumSpotLights;                                                                 \n\</w:t>
      </w:r>
    </w:p>
    <w:p w14:paraId="221F3D8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DirectionalLight gDirectionalLight;                                                 \n\</w:t>
      </w:r>
    </w:p>
    <w:p w14:paraId="2388D11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PointLight gPointLights[MAX_POINT_LIGHTS];                                          \n\</w:t>
      </w:r>
    </w:p>
    <w:p w14:paraId="52CB3AA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>uniform SpotLight gSpotLights[MAX_SPOT_LIGHTS];                                             \n\</w:t>
      </w:r>
    </w:p>
    <w:p w14:paraId="5995C87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sampler2D gSampler;                                                                 \n\</w:t>
      </w:r>
    </w:p>
    <w:p w14:paraId="62389F7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vec3 gEyeWorldPos;                                                                  \n\</w:t>
      </w:r>
    </w:p>
    <w:p w14:paraId="3149E24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float gMatSpecularIntensity;                                                        \n\</w:t>
      </w:r>
    </w:p>
    <w:p w14:paraId="7A7AC66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uniform float gSpecularPower;                                                               \n\</w:t>
      </w:r>
    </w:p>
    <w:p w14:paraId="5319A2D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198850F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vec4 CalcLightInternal(BaseLight Light, vec3 LightDirection, vec3 Normal)            \n\</w:t>
      </w:r>
    </w:p>
    <w:p w14:paraId="1D98000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        \n\</w:t>
      </w:r>
    </w:p>
    <w:p w14:paraId="6B4611F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vec4 AmbientColor = vec4(Light.Color, 1.0f) * Light.AmbientIntensity;                   \n\</w:t>
      </w:r>
    </w:p>
    <w:p w14:paraId="7A2D040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float DiffuseFactor = dot(Normal, -LightDirection);                                     \n\</w:t>
      </w:r>
    </w:p>
    <w:p w14:paraId="2BFF863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04CBA19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vec4 DiffuseColor  = vec4(0, 0, 0, 0);                                                  \n\</w:t>
      </w:r>
    </w:p>
    <w:p w14:paraId="1303535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vec4 SpecularColor = vec4(0, 0, 0, 0);                                                  \n\</w:t>
      </w:r>
    </w:p>
    <w:p w14:paraId="01A0BB2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0E3951E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if (DiffuseFactor &gt; 0) {                                                                \n\</w:t>
      </w:r>
    </w:p>
    <w:p w14:paraId="48084A1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DiffuseColor = vec4(Light.Color, 1.0f) * Light.DiffuseIntensity * DiffuseFactor;    \n\</w:t>
      </w:r>
    </w:p>
    <w:p w14:paraId="010E14C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1440DB7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vec3 VertexToEye = normalize(gEyeWorldPos - WorldPos0);                             \n\</w:t>
      </w:r>
    </w:p>
    <w:p w14:paraId="1730E3D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vec3 LightReflect = normalize(reflect(LightDirection, Normal));                     \n\</w:t>
      </w:r>
    </w:p>
    <w:p w14:paraId="49A077A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float SpecularFactor = dot(VertexToEye, LightReflect);                              \n\</w:t>
      </w:r>
    </w:p>
    <w:p w14:paraId="2C1AC54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SpecularFactor = pow(SpecularFactor, gSpecularPower);                               \n\</w:t>
      </w:r>
    </w:p>
    <w:p w14:paraId="1A1000B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if (SpecularFactor &gt; 0) {                                                           \n\</w:t>
      </w:r>
    </w:p>
    <w:p w14:paraId="72F8ACA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SpecularColor = vec4(Light.Color, 1.0f) *                                       \n\</w:t>
      </w:r>
    </w:p>
    <w:p w14:paraId="490518C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gMatSpecularIntensity * SpecularFactor;                         \n\</w:t>
      </w:r>
    </w:p>
    <w:p w14:paraId="639553E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}                                                                                   \n\</w:t>
      </w:r>
    </w:p>
    <w:p w14:paraId="72C0A02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                                                                                       \n\</w:t>
      </w:r>
    </w:p>
    <w:p w14:paraId="62CDE7B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103E493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return (AmbientColor + DiffuseColor + SpecularColor);                                   \n\</w:t>
      </w:r>
    </w:p>
    <w:p w14:paraId="408AB91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                                                                                           \n\</w:t>
      </w:r>
    </w:p>
    <w:p w14:paraId="24EC5EF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1B04AE0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vec4 CalcDirectionalLight(vec3 Normal)                                                      \n\</w:t>
      </w:r>
    </w:p>
    <w:p w14:paraId="1D95437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        \n\</w:t>
      </w:r>
    </w:p>
    <w:p w14:paraId="024B29C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return CalcLightInternal(gDirectionalLight.Base, gDirectionalLight.Direction, Normal);  \n\</w:t>
      </w:r>
    </w:p>
    <w:p w14:paraId="188E1AB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                                                                                           \n\</w:t>
      </w:r>
    </w:p>
    <w:p w14:paraId="1EA4E35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 xml:space="preserve">                                                                                            \n\</w:t>
      </w:r>
    </w:p>
    <w:p w14:paraId="36B3265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vec4 CalcPointLight( PointLight l, vec3 Normal)                                       \n\</w:t>
      </w:r>
    </w:p>
    <w:p w14:paraId="11D2193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        \n\</w:t>
      </w:r>
    </w:p>
    <w:p w14:paraId="441D3AE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vec3 LightDirection = WorldPos0 - l.Position;                                           \n\</w:t>
      </w:r>
    </w:p>
    <w:p w14:paraId="3068878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float Distance = length(LightDirection);                                                \n\</w:t>
      </w:r>
    </w:p>
    <w:p w14:paraId="352526C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LightDirection = normalize(LightDirection);                                             \n\</w:t>
      </w:r>
    </w:p>
    <w:p w14:paraId="6D4E8CF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7982E1A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vec4 Color = CalcLightInternal(l.Base, LightDirection, Normal);                         \n\</w:t>
      </w:r>
    </w:p>
    <w:p w14:paraId="2D17C2A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float Attenuation =  l.Atten.Constant +                                                 \n\</w:t>
      </w:r>
    </w:p>
    <w:p w14:paraId="039415D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l.Atten.Linear * Distance +                                        \n\</w:t>
      </w:r>
    </w:p>
    <w:p w14:paraId="63163B9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l.Atten.Exp * Distance * Distance;                                 \n\</w:t>
      </w:r>
    </w:p>
    <w:p w14:paraId="66F8AD9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6D28CB0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return Color / Attenuation;                                                             \n\</w:t>
      </w:r>
    </w:p>
    <w:p w14:paraId="5102B75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                                                                                           \n\</w:t>
      </w:r>
    </w:p>
    <w:p w14:paraId="703F998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52F1E0F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vec4 CalcSpotLight( SpotLight l, vec3 Normal)                                         \n\</w:t>
      </w:r>
    </w:p>
    <w:p w14:paraId="244FD5D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        \n\</w:t>
      </w:r>
    </w:p>
    <w:p w14:paraId="25CC8EB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vec3 LightToPixel = normalize(WorldPos0 - l.Base.Position);                             \n\</w:t>
      </w:r>
    </w:p>
    <w:p w14:paraId="338B35D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float SpotFactor = dot(LightToPixel, l.Direction);                                      \n\</w:t>
      </w:r>
    </w:p>
    <w:p w14:paraId="7E9CE6D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644FFA3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if (SpotFactor &gt; l.Cutoff) {                                                            \n\</w:t>
      </w:r>
    </w:p>
    <w:p w14:paraId="6B3E76B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vec4 Color = CalcPointLight(l.Base, Normal);                                        \n\</w:t>
      </w:r>
    </w:p>
    <w:p w14:paraId="565DB59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return Color * (1.0 - (1.0 - SpotFactor) * 1.0/(1.0 - l.Cutoff));                   \n\</w:t>
      </w:r>
    </w:p>
    <w:p w14:paraId="640CD4D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                                                                                       \n\</w:t>
      </w:r>
    </w:p>
    <w:p w14:paraId="5B4E64F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else {                                                                                  \n\</w:t>
      </w:r>
    </w:p>
    <w:p w14:paraId="69854E2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return vec4(0,0,0,0);                                                               \n\</w:t>
      </w:r>
    </w:p>
    <w:p w14:paraId="3A13D48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                                                                                       \n\</w:t>
      </w:r>
    </w:p>
    <w:p w14:paraId="25CD3F3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                                                                                           \n\</w:t>
      </w:r>
    </w:p>
    <w:p w14:paraId="4E00258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76ADB85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main()                                                                                 \n\</w:t>
      </w:r>
    </w:p>
    <w:p w14:paraId="0185AFD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                                                                                           \n\</w:t>
      </w:r>
    </w:p>
    <w:p w14:paraId="00B74A2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vec3 Normal = normalize(Normal0);                                                       \n\</w:t>
      </w:r>
    </w:p>
    <w:p w14:paraId="12A3C65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vec4 TotalLight = CalcDirectionalLight(Normal);                                         \n\</w:t>
      </w:r>
    </w:p>
    <w:p w14:paraId="2FFC70E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0283F3B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 xml:space="preserve">    for (int i = 0 ; i &lt; gNumPointLights ; i++) {                                           \n\</w:t>
      </w:r>
    </w:p>
    <w:p w14:paraId="1B29B8F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TotalLight += CalcPointLight(gPointLights[i], Normal);                              \n\</w:t>
      </w:r>
    </w:p>
    <w:p w14:paraId="2AA9B92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                                                                                       \n\</w:t>
      </w:r>
    </w:p>
    <w:p w14:paraId="4C30149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6B92049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for (int i = 0 ; i &lt; gNumSpotLights ; i++) {                                            \n\</w:t>
      </w:r>
    </w:p>
    <w:p w14:paraId="5BC7B57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TotalLight += CalcSpotLight(gSpotLights[i], Normal);                                \n\</w:t>
      </w:r>
    </w:p>
    <w:p w14:paraId="1789FD3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                                                                                       \n\</w:t>
      </w:r>
    </w:p>
    <w:p w14:paraId="23C4C09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                                                                                \n\</w:t>
      </w:r>
    </w:p>
    <w:p w14:paraId="4E1C1F0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FragColor = texture2D(gSampler, TexCoord0.xy) * TotalLight;                             \n\</w:t>
      </w:r>
    </w:p>
    <w:p w14:paraId="27DEB9F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}";</w:t>
      </w:r>
    </w:p>
    <w:p w14:paraId="2691069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24B6516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15DBD0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428880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LightingTechnique::LightingTechnique()</w:t>
      </w:r>
    </w:p>
    <w:p w14:paraId="21F69AD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0C9F98A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61AF6DE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22193B5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bool LightingTechnique::Init()</w:t>
      </w:r>
    </w:p>
    <w:p w14:paraId="3D0520D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08C8A09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if (!Technique::Init()) {</w:t>
      </w:r>
    </w:p>
    <w:p w14:paraId="13C63A5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return false;</w:t>
      </w:r>
    </w:p>
    <w:p w14:paraId="36B9FCB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</w:t>
      </w:r>
    </w:p>
    <w:p w14:paraId="1821E1A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66D9F12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if (!AddShader(GL_VERTEX_SHADER, pVS)) {</w:t>
      </w:r>
    </w:p>
    <w:p w14:paraId="5205FF5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return false;</w:t>
      </w:r>
    </w:p>
    <w:p w14:paraId="4B21D56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</w:t>
      </w:r>
    </w:p>
    <w:p w14:paraId="6C054CC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225F3F2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if (!AddShader(GL_FRAGMENT_SHADER, pFS)) {</w:t>
      </w:r>
    </w:p>
    <w:p w14:paraId="3B06219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return false;</w:t>
      </w:r>
    </w:p>
    <w:p w14:paraId="7544868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</w:t>
      </w:r>
    </w:p>
    <w:p w14:paraId="60EB05D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334B3C7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if (!Finalize()) {</w:t>
      </w:r>
    </w:p>
    <w:p w14:paraId="685B0EF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return false;</w:t>
      </w:r>
    </w:p>
    <w:p w14:paraId="08594DD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</w:t>
      </w:r>
    </w:p>
    <w:p w14:paraId="650B97C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8CA9E5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m_WVPLocation = GetUniformLocation("gWVP");</w:t>
      </w:r>
    </w:p>
    <w:p w14:paraId="602A0CE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m_WorldMatrixLocation = GetUniformLocation("gWorld");</w:t>
      </w:r>
    </w:p>
    <w:p w14:paraId="483EFAA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m_samplerLocation = GetUniformLocation("gSampler");</w:t>
      </w:r>
    </w:p>
    <w:p w14:paraId="33238E1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m_eyeWorldPosLocation = GetUniformLocation("gEyeWorldPos");</w:t>
      </w:r>
    </w:p>
    <w:p w14:paraId="76101BD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m_dirLightLocation.Color = GetUniformLocation("gDirectionalLight.Base.Color");</w:t>
      </w:r>
    </w:p>
    <w:p w14:paraId="63090C7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m_dirLightLocation.AmbientIntensity = GetUniformLocation("gDirectionalLight.Base.AmbientIntensity");</w:t>
      </w:r>
    </w:p>
    <w:p w14:paraId="6D308A7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m_dirLightLocation.Direction = GetUniformLocation("gDirectionalLight.Direction");</w:t>
      </w:r>
    </w:p>
    <w:p w14:paraId="7A3C275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m_dirLightLocation.DiffuseIntensity = GetUniformLocation("gDirectionalLight.Base.DiffuseIntensity");</w:t>
      </w:r>
    </w:p>
    <w:p w14:paraId="70BEB64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m_matSpecularIntensityLocation = GetUniformLocation("gMatSpecularIntensity");</w:t>
      </w:r>
    </w:p>
    <w:p w14:paraId="5F63DB7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m_matSpecularPowerLocation = GetUniformLocation("gSpecularPower");</w:t>
      </w:r>
    </w:p>
    <w:p w14:paraId="14E7796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m_numPointLightsLocation = GetUniformLocation("gNumPointLights");</w:t>
      </w:r>
    </w:p>
    <w:p w14:paraId="0F29A3C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m_numSpotLightsLocation = GetUniformLocation("gNumSpotLights");</w:t>
      </w:r>
    </w:p>
    <w:p w14:paraId="4B7D2C6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1C1DA28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if (m_dirLightLocation.AmbientIntensity == INVALID_UNIFORM_LOCATION ||</w:t>
      </w:r>
    </w:p>
    <w:p w14:paraId="37F185A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m_WVPLocation == INVALID_UNIFORM_LOCATION ||</w:t>
      </w:r>
    </w:p>
    <w:p w14:paraId="47A0A19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m_WorldMatrixLocation == INVALID_UNIFORM_LOCATION ||</w:t>
      </w:r>
    </w:p>
    <w:p w14:paraId="7863325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m_samplerLocation == INVALID_UNIFORM_LOCATION ||</w:t>
      </w:r>
    </w:p>
    <w:p w14:paraId="108ECDF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m_eyeWorldPosLocation == INVALID_UNIFORM_LOCATION ||</w:t>
      </w:r>
    </w:p>
    <w:p w14:paraId="5180EDA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m_dirLightLocation.Color == INVALID_UNIFORM_LOCATION ||</w:t>
      </w:r>
    </w:p>
    <w:p w14:paraId="5A28EBF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m_dirLightLocation.DiffuseIntensity == INVALID_UNIFORM_LOCATION ||</w:t>
      </w:r>
    </w:p>
    <w:p w14:paraId="6EF2331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m_dirLightLocation.Direction == INVALID_UNIFORM_LOCATION ||</w:t>
      </w:r>
    </w:p>
    <w:p w14:paraId="5C9E953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m_matSpecularIntensityLocation == INVALID_UNIFORM_LOCATION ||</w:t>
      </w:r>
    </w:p>
    <w:p w14:paraId="4ACFC1C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m_matSpecularPowerLocation == INVALID_UNIFORM_LOCATION ||</w:t>
      </w:r>
    </w:p>
    <w:p w14:paraId="1F4A358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m_numPointLightsLocation == INVALID_UNIFORM_LOCATION ||</w:t>
      </w:r>
    </w:p>
    <w:p w14:paraId="7CF553E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m_numSpotLightsLocation == INVALID_UNIFORM_LOCATION) {</w:t>
      </w:r>
    </w:p>
    <w:p w14:paraId="6AA01A5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return false;</w:t>
      </w:r>
    </w:p>
    <w:p w14:paraId="1B200EA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</w:t>
      </w:r>
    </w:p>
    <w:p w14:paraId="37DF886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15804F1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for (unsigned int i = 0 ; i &lt; ARRAY_SIZE_IN_ELEMENTS(m_pointLightsLocation) ; i++) {</w:t>
      </w:r>
    </w:p>
    <w:p w14:paraId="76676C1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char Name[128];</w:t>
      </w:r>
    </w:p>
    <w:p w14:paraId="78A996E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memset(Name, 0, sizeof(Name));</w:t>
      </w:r>
    </w:p>
    <w:p w14:paraId="1D0FD85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 xml:space="preserve">        snprintf(Name, sizeof(Name), "gPointLights[%d].Base.Color", i);</w:t>
      </w:r>
    </w:p>
    <w:p w14:paraId="03EB5E2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m_pointLightsLocation[i].Color = GetUniformLocation(Name);</w:t>
      </w:r>
    </w:p>
    <w:p w14:paraId="7787716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2217677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"gPointLights[%d].Base.AmbientIntensity", i);</w:t>
      </w:r>
    </w:p>
    <w:p w14:paraId="76E85C3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m_pointLightsLocation[i].AmbientIntensity = GetUniformLocation(Name);</w:t>
      </w:r>
    </w:p>
    <w:p w14:paraId="4B25FDE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B8B281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"gPointLights[%d].Position", i);</w:t>
      </w:r>
    </w:p>
    <w:p w14:paraId="748CEC2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m_pointLightsLocation[i].Position = GetUniformLocation(Name);</w:t>
      </w:r>
    </w:p>
    <w:p w14:paraId="5D4C045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48500AD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"gPointLights[%d].Base.DiffuseIntensity", i);</w:t>
      </w:r>
    </w:p>
    <w:p w14:paraId="41BC0C7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m_pointLightsLocation[i].DiffuseIntensity = GetUniformLocation(Name);</w:t>
      </w:r>
    </w:p>
    <w:p w14:paraId="66379DA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7EA7063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"gPointLights[%d].Atten.Constant", i);</w:t>
      </w:r>
    </w:p>
    <w:p w14:paraId="68A79A2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m_pointLightsLocation[i].Atten.Constant = GetUniformLocation(Name);</w:t>
      </w:r>
    </w:p>
    <w:p w14:paraId="00D14FA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78E9040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"gPointLights[%d].Atten.Linear", i);</w:t>
      </w:r>
    </w:p>
    <w:p w14:paraId="1E4C0B9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m_pointLightsLocation[i].Atten.Linear = GetUniformLocation(Name);</w:t>
      </w:r>
    </w:p>
    <w:p w14:paraId="666446F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300244C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"gPointLights[%d].Atten.Exp", i);</w:t>
      </w:r>
    </w:p>
    <w:p w14:paraId="6216174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m_pointLightsLocation[i].Atten.Exp = GetUniformLocation(Name);</w:t>
      </w:r>
    </w:p>
    <w:p w14:paraId="04870DF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4C2F0E5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if (m_pointLightsLocation[i].Color == INVALID_UNIFORM_LOCATION ||</w:t>
      </w:r>
    </w:p>
    <w:p w14:paraId="44465BD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m_pointLightsLocation[i].AmbientIntensity == INVALID_UNIFORM_LOCATION ||</w:t>
      </w:r>
    </w:p>
    <w:p w14:paraId="5A3D924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m_pointLightsLocation[i].Position == INVALID_UNIFORM_LOCATION ||</w:t>
      </w:r>
    </w:p>
    <w:p w14:paraId="0721ABD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m_pointLightsLocation[i].DiffuseIntensity == INVALID_UNIFORM_LOCATION ||</w:t>
      </w:r>
    </w:p>
    <w:p w14:paraId="31C9850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m_pointLightsLocation[i].Atten.Constant == INVALID_UNIFORM_LOCATION ||</w:t>
      </w:r>
    </w:p>
    <w:p w14:paraId="1B026E4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m_pointLightsLocation[i].Atten.Linear == INVALID_UNIFORM_LOCATION ||</w:t>
      </w:r>
    </w:p>
    <w:p w14:paraId="474CC3B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m_pointLightsLocation[i].Atten.Exp == INVALID_UNIFORM_LOCATION) {</w:t>
      </w:r>
    </w:p>
    <w:p w14:paraId="66FC8F2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return false;</w:t>
      </w:r>
    </w:p>
    <w:p w14:paraId="020DB9C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}</w:t>
      </w:r>
    </w:p>
    <w:p w14:paraId="639D71A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</w:t>
      </w:r>
    </w:p>
    <w:p w14:paraId="2A1E8D8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712968A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for (unsigned int i = 0 ; i &lt; ARRAY_SIZE_IN_ELEMENTS(m_spotLightsLocation) ; i++) {</w:t>
      </w:r>
    </w:p>
    <w:p w14:paraId="5CA100B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char Name[128];</w:t>
      </w:r>
    </w:p>
    <w:p w14:paraId="27A49CA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 xml:space="preserve">        memset(Name, 0, sizeof(Name));</w:t>
      </w:r>
    </w:p>
    <w:p w14:paraId="711BAE4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"gSpotLights[%d].Base.Base.Color", i);</w:t>
      </w:r>
    </w:p>
    <w:p w14:paraId="4DF8D4C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m_spotLightsLocation[i].Color = GetUniformLocation(Name);</w:t>
      </w:r>
    </w:p>
    <w:p w14:paraId="5E08603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25FEA1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"gSpotLights[%d].Base.Base.AmbientIntensity", i);</w:t>
      </w:r>
    </w:p>
    <w:p w14:paraId="34A4FCA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m_spotLightsLocation[i].AmbientIntensity = GetUniformLocation(Name);</w:t>
      </w:r>
    </w:p>
    <w:p w14:paraId="387C78C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1A31E49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"gSpotLights[%d].Base.Position", i);</w:t>
      </w:r>
    </w:p>
    <w:p w14:paraId="071BA2E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m_spotLightsLocation[i].Position = GetUniformLocation(Name);</w:t>
      </w:r>
    </w:p>
    <w:p w14:paraId="4A45C2F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7155ADB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"gSpotLights[%d].Direction", i);</w:t>
      </w:r>
    </w:p>
    <w:p w14:paraId="7EF6F8F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m_spotLightsLocation[i].Direction = GetUniformLocation(Name);</w:t>
      </w:r>
    </w:p>
    <w:p w14:paraId="63BAC6C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F684AB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"gSpotLights[%d].Cutoff", i);</w:t>
      </w:r>
    </w:p>
    <w:p w14:paraId="2F06E51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m_spotLightsLocation[i].Cutoff = GetUniformLocation(Name);</w:t>
      </w:r>
    </w:p>
    <w:p w14:paraId="3690377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55ACB75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"gSpotLights[%d].Base.Base.DiffuseIntensity", i);</w:t>
      </w:r>
    </w:p>
    <w:p w14:paraId="5E020F5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m_spotLightsLocation[i].DiffuseIntensity = GetUniformLocation(Name);</w:t>
      </w:r>
    </w:p>
    <w:p w14:paraId="101295A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340411D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"gSpotLights[%d].Base.Atten.Constant", i);</w:t>
      </w:r>
    </w:p>
    <w:p w14:paraId="1B2D4DB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m_spotLightsLocation[i].Atten.Constant = GetUniformLocation(Name);</w:t>
      </w:r>
    </w:p>
    <w:p w14:paraId="340AE21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20911F5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"gSpotLights[%d].Base.Atten.Linear", i);</w:t>
      </w:r>
    </w:p>
    <w:p w14:paraId="7A6C3E4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m_spotLightsLocation[i].Atten.Linear = GetUniformLocation(Name);</w:t>
      </w:r>
    </w:p>
    <w:p w14:paraId="259DCBF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31A66F9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snprintf(Name, sizeof(Name), "gSpotLights[%d].Base.Atten.Exp", i);</w:t>
      </w:r>
    </w:p>
    <w:p w14:paraId="5914AC4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m_spotLightsLocation[i].Atten.Exp = GetUniformLocation(Name);</w:t>
      </w:r>
    </w:p>
    <w:p w14:paraId="0923171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223A60C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if (m_spotLightsLocation[i].Color == INVALID_UNIFORM_LOCATION ||</w:t>
      </w:r>
    </w:p>
    <w:p w14:paraId="34A01A7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m_spotLightsLocation[i].AmbientIntensity == INVALID_UNIFORM_LOCATION ||</w:t>
      </w:r>
    </w:p>
    <w:p w14:paraId="7D25504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m_spotLightsLocation[i].Position == INVALID_UNIFORM_LOCATION ||</w:t>
      </w:r>
    </w:p>
    <w:p w14:paraId="1B8695D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m_spotLightsLocation[i].Direction == INVALID_UNIFORM_LOCATION ||</w:t>
      </w:r>
    </w:p>
    <w:p w14:paraId="152EC99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m_spotLightsLocation[i].Cutoff == INVALID_UNIFORM_LOCATION ||</w:t>
      </w:r>
    </w:p>
    <w:p w14:paraId="3EF8B56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m_spotLightsLocation[i].DiffuseIntensity == INVALID_UNIFORM_LOCATION ||</w:t>
      </w:r>
    </w:p>
    <w:p w14:paraId="6654A49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 xml:space="preserve">            m_spotLightsLocation[i].Atten.Constant == INVALID_UNIFORM_LOCATION ||</w:t>
      </w:r>
    </w:p>
    <w:p w14:paraId="583BCD3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m_spotLightsLocation[i].Atten.Linear == INVALID_UNIFORM_LOCATION ||</w:t>
      </w:r>
    </w:p>
    <w:p w14:paraId="093D6B7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m_spotLightsLocation[i].Atten.Exp == INVALID_UNIFORM_LOCATION) {</w:t>
      </w:r>
    </w:p>
    <w:p w14:paraId="1450609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    return false;</w:t>
      </w:r>
    </w:p>
    <w:p w14:paraId="6A9648B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}</w:t>
      </w:r>
    </w:p>
    <w:p w14:paraId="22704F6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</w:t>
      </w:r>
    </w:p>
    <w:p w14:paraId="49A1E6D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6322E06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return true;</w:t>
      </w:r>
    </w:p>
    <w:p w14:paraId="4C080F7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6C45EA3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51385E8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LightingTechnique::SetWVP(const Matrix4f&amp; WVP)</w:t>
      </w:r>
    </w:p>
    <w:p w14:paraId="7A906E8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11ED6EC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glUniformMatrix4fv(m_WVPLocation, 1, GL_TRUE, (const GLfloat*)WVP.m);</w:t>
      </w:r>
    </w:p>
    <w:p w14:paraId="5CBF056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273E529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1CF2A04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22FC8E1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LightingTechnique::SetWorldMatrix(const Matrix4f&amp; WorldInverse)</w:t>
      </w:r>
    </w:p>
    <w:p w14:paraId="4DE3628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2747463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glUniformMatrix4fv(m_WorldMatrixLocation, 1, GL_TRUE, (const GLfloat*)WorldInverse.m);</w:t>
      </w:r>
    </w:p>
    <w:p w14:paraId="745D3A7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3797DD1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58088AC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5ABFBCB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LightingTechnique::SetTextureUnit(unsigned int TextureUnit)</w:t>
      </w:r>
    </w:p>
    <w:p w14:paraId="08B7B7F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0B18248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glUniform1i(m_samplerLocation, TextureUnit);</w:t>
      </w:r>
    </w:p>
    <w:p w14:paraId="383E9E5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554E6CFD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3CB814E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7D05D5F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LightingTechnique::SetDirectionalLight(const DirectionalLight&amp; Light)</w:t>
      </w:r>
    </w:p>
    <w:p w14:paraId="63EDBFC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32E3939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glUniform3f(m_dirLightLocation.Color, Light.Color.x, Light.Color.y, Light.Color.z);</w:t>
      </w:r>
    </w:p>
    <w:p w14:paraId="5FA2786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glUniform1f(m_dirLightLocation.AmbientIntensity, Light.AmbientIntensity);</w:t>
      </w:r>
    </w:p>
    <w:p w14:paraId="76F0D74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Vector3f Direction = Light.Direction;</w:t>
      </w:r>
    </w:p>
    <w:p w14:paraId="107EFDC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 xml:space="preserve">    Direction.Normalize();</w:t>
      </w:r>
    </w:p>
    <w:p w14:paraId="72D9BBD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glUniform3f(m_dirLightLocation.Direction, Direction.x, Direction.y, Direction.z);</w:t>
      </w:r>
    </w:p>
    <w:p w14:paraId="2608021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glUniform1f(m_dirLightLocation.DiffuseIntensity, Light.DiffuseIntensity);</w:t>
      </w:r>
    </w:p>
    <w:p w14:paraId="1C4433C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7F83E8F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28DD72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LightingTechnique::SetEyeWorldPos(const Vector3f&amp; EyeWorldPos)</w:t>
      </w:r>
    </w:p>
    <w:p w14:paraId="1683B14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5535074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glUniform3f(m_eyeWorldPosLocation, EyeWorldPos.x, EyeWorldPos.y, EyeWorldPos.z);</w:t>
      </w:r>
    </w:p>
    <w:p w14:paraId="6E6408E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0EB659E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4A4315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LightingTechnique::SetMatSpecularIntensity(float Intensity)</w:t>
      </w:r>
    </w:p>
    <w:p w14:paraId="2A04929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0C78A47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glUniform1f(m_matSpecularIntensityLocation, Intensity);</w:t>
      </w:r>
    </w:p>
    <w:p w14:paraId="0B4A3B8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39D98846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694DB90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LightingTechnique::SetMatSpecularPower(float Power)</w:t>
      </w:r>
    </w:p>
    <w:p w14:paraId="65C0F67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36BC562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glUniform1f(m_matSpecularPowerLocation, Power);</w:t>
      </w:r>
    </w:p>
    <w:p w14:paraId="7240DF1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3DBC656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7F8B02A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LightingTechnique::SetPointLights(unsigned int NumLights, const PointLight* pLights)</w:t>
      </w:r>
    </w:p>
    <w:p w14:paraId="12F1792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54C2189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glUniform1i(m_numPointLightsLocation, NumLights);</w:t>
      </w:r>
    </w:p>
    <w:p w14:paraId="3536855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7A639B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for (unsigned int i = 0 ; i &lt; NumLights ; i++) {</w:t>
      </w:r>
    </w:p>
    <w:p w14:paraId="0F00020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glUniform3f(m_pointLightsLocation[i].Color, pLights[i].Color.x, pLights[i].Color.y, pLights[i].Color.z);</w:t>
      </w:r>
    </w:p>
    <w:p w14:paraId="0E5AD8BB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glUniform1f(m_pointLightsLocation[i].AmbientIntensity, pLights[i].AmbientIntensity);</w:t>
      </w:r>
    </w:p>
    <w:p w14:paraId="4E394005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glUniform1f(m_pointLightsLocation[i].DiffuseIntensity, pLights[i].DiffuseIntensity);</w:t>
      </w:r>
    </w:p>
    <w:p w14:paraId="0559E19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glUniform3f(m_pointLightsLocation[i].Position, pLights[i].Position.x, pLights[i].Position.y, pLights[i].Position.z);</w:t>
      </w:r>
    </w:p>
    <w:p w14:paraId="643085F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glUniform1f(m_pointLightsLocation[i].Atten.Constant, pLights[i].Attenuation.Constant);</w:t>
      </w:r>
    </w:p>
    <w:p w14:paraId="34915231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glUniform1f(m_pointLightsLocation[i].Atten.Linear, pLights[i].Attenuation.Linear);</w:t>
      </w:r>
    </w:p>
    <w:p w14:paraId="460AF160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glUniform1f(m_pointLightsLocation[i].Atten.Exp, pLights[i].Attenuation.Exp);</w:t>
      </w:r>
    </w:p>
    <w:p w14:paraId="2CDAC5F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lastRenderedPageBreak/>
        <w:t xml:space="preserve">    }</w:t>
      </w:r>
    </w:p>
    <w:p w14:paraId="5FE9899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1D515A0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54F77A0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void LightingTechnique::SetSpotLights(unsigned int NumLights, const SpotLight* pLights)</w:t>
      </w:r>
    </w:p>
    <w:p w14:paraId="35118DA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{</w:t>
      </w:r>
    </w:p>
    <w:p w14:paraId="7D740619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glUniform1i(m_numSpotLightsLocation, NumLights);</w:t>
      </w:r>
    </w:p>
    <w:p w14:paraId="671AE36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</w:p>
    <w:p w14:paraId="0D926C5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for (unsigned int i = 0 ; i &lt; NumLights ; i++) {</w:t>
      </w:r>
    </w:p>
    <w:p w14:paraId="4553067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glUniform3f(m_spotLightsLocation[i].Color, pLights[i].Color.x, pLights[i].Color.y, pLights[i].Color.z);</w:t>
      </w:r>
    </w:p>
    <w:p w14:paraId="1D2CF527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glUniform1f(m_spotLightsLocation[i].AmbientIntensity, pLights[i].AmbientIntensity);</w:t>
      </w:r>
    </w:p>
    <w:p w14:paraId="60C5A9CA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glUniform1f(m_spotLightsLocation[i].DiffuseIntensity, pLights[i].DiffuseIntensity);</w:t>
      </w:r>
    </w:p>
    <w:p w14:paraId="1A0F954F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glUniform3f(m_spotLightsLocation[i].Position,  pLights[i].Position.x, pLights[i].Position.y, pLights[i].Position.z);</w:t>
      </w:r>
    </w:p>
    <w:p w14:paraId="62DFB2E4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Vector3f Direction = pLights[i].Direction;</w:t>
      </w:r>
    </w:p>
    <w:p w14:paraId="3ADEC1B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Direction.Normalize();</w:t>
      </w:r>
    </w:p>
    <w:p w14:paraId="0EB9C6F3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glUniform3f(m_spotLightsLocation[i].Direction, Direction.x, Direction.y, Direction.z);</w:t>
      </w:r>
    </w:p>
    <w:p w14:paraId="0812005E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glUniform1f(m_spotLightsLocation[i].Cutoff, cosf(ToRadian(pLights[i].Cutoff)));</w:t>
      </w:r>
    </w:p>
    <w:p w14:paraId="35A4D072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glUniform1f(m_spotLightsLocation[i].Atten.Constant, pLights[i].Attenuation.Constant);</w:t>
      </w:r>
    </w:p>
    <w:p w14:paraId="0EDD6508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glUniform1f(m_spotLightsLocation[i].Atten.Linear,   pLights[i].Attenuation.Linear);</w:t>
      </w:r>
    </w:p>
    <w:p w14:paraId="5E799F8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    glUniform1f(m_spotLightsLocation[i].Atten.Exp,      pLights[i].Attenuation.Exp);</w:t>
      </w:r>
    </w:p>
    <w:p w14:paraId="7AEAAE2C" w14:textId="77777777" w:rsidR="00FB6743" w:rsidRPr="00FB6743" w:rsidRDefault="00FB6743" w:rsidP="00FB6743">
      <w:pPr>
        <w:pStyle w:val="a0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 xml:space="preserve">    }</w:t>
      </w:r>
    </w:p>
    <w:p w14:paraId="5A8DF4EA" w14:textId="3D202446" w:rsidR="00FB6743" w:rsidRPr="00FB6743" w:rsidRDefault="00FB6743" w:rsidP="00FB6743">
      <w:pPr>
        <w:pStyle w:val="a0"/>
        <w:ind w:firstLine="0"/>
        <w:jc w:val="left"/>
        <w:rPr>
          <w:rFonts w:cs="Times New Roman"/>
          <w:sz w:val="24"/>
          <w:szCs w:val="24"/>
          <w:lang w:val="en-US"/>
        </w:rPr>
      </w:pPr>
      <w:r w:rsidRPr="00FB6743">
        <w:rPr>
          <w:rFonts w:cs="Times New Roman"/>
          <w:sz w:val="24"/>
          <w:szCs w:val="24"/>
          <w:lang w:val="en-US"/>
        </w:rPr>
        <w:t>}</w:t>
      </w:r>
    </w:p>
    <w:p w14:paraId="151C60DB" w14:textId="77777777" w:rsidR="00FB6743" w:rsidRPr="00FB6743" w:rsidRDefault="00FB6743" w:rsidP="00FB6743">
      <w:pPr>
        <w:pStyle w:val="a0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0ED94EAB" w14:textId="0BFB08CE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lighting_technique.h</w:t>
      </w:r>
    </w:p>
    <w:p w14:paraId="41ABA7A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#ifndef LIGHTING_TECHNIQUE_H</w:t>
      </w:r>
    </w:p>
    <w:p w14:paraId="714B679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LIGHTING_TECHNIQUE_H</w:t>
      </w:r>
    </w:p>
    <w:p w14:paraId="74D2E9D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61EE6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"technique.h"</w:t>
      </w:r>
    </w:p>
    <w:p w14:paraId="7A0353F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6CB8D1D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571E6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BaseLight</w:t>
      </w:r>
    </w:p>
    <w:p w14:paraId="6E36A55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71FCD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Color;</w:t>
      </w:r>
    </w:p>
    <w:p w14:paraId="4CFD45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AmbientIntensity;</w:t>
      </w:r>
    </w:p>
    <w:p w14:paraId="2B61373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DiffuseIntensity;</w:t>
      </w:r>
    </w:p>
    <w:p w14:paraId="4B8F22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3AB21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BaseLight()</w:t>
      </w:r>
    </w:p>
    <w:p w14:paraId="5FCDE7D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44807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Color = Vector3f(0.0f, 0.0f, 0.0f);</w:t>
      </w:r>
    </w:p>
    <w:p w14:paraId="54005E9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AmbientIntensity = 0.0f;</w:t>
      </w:r>
    </w:p>
    <w:p w14:paraId="2D3ABF1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DiffuseIntensity = 0.0f;</w:t>
      </w:r>
    </w:p>
    <w:p w14:paraId="41C0F0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C60CC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5E3D6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9782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DirectionalLight : public BaseLight</w:t>
      </w:r>
    </w:p>
    <w:p w14:paraId="5F6F56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4B27F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Direction;</w:t>
      </w:r>
    </w:p>
    <w:p w14:paraId="5748FA1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AFD3A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DirectionalLight()</w:t>
      </w:r>
    </w:p>
    <w:p w14:paraId="65583C9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519FF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Direction = Vector3f(0.0f, 0.0f, 0.0f);</w:t>
      </w:r>
    </w:p>
    <w:p w14:paraId="5164ADA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67AB3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A20A0B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C1913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PointLight : public BaseLight</w:t>
      </w:r>
    </w:p>
    <w:p w14:paraId="3CED194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EF0C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Position;</w:t>
      </w:r>
    </w:p>
    <w:p w14:paraId="63B44A8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9C383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</w:t>
      </w:r>
    </w:p>
    <w:p w14:paraId="02259D0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804EEF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float Constant;</w:t>
      </w:r>
    </w:p>
    <w:p w14:paraId="7050CED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float Linear;</w:t>
      </w:r>
    </w:p>
    <w:p w14:paraId="671B7C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float Exp;</w:t>
      </w:r>
    </w:p>
    <w:p w14:paraId="2472BAE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Attenuation;</w:t>
      </w:r>
    </w:p>
    <w:p w14:paraId="6078913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67193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PointLight()</w:t>
      </w:r>
    </w:p>
    <w:p w14:paraId="6A3FE61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06BE62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Position = Vector3f(0.0f, 0.0f, 0.0f);</w:t>
      </w:r>
    </w:p>
    <w:p w14:paraId="3668B35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Attenuation.Constant = 1.0f;</w:t>
      </w:r>
    </w:p>
    <w:p w14:paraId="69B5F12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Attenuation.Linear = 0.0f;</w:t>
      </w:r>
    </w:p>
    <w:p w14:paraId="03F0E3A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Attenuation.Exp = 0.0f;</w:t>
      </w:r>
    </w:p>
    <w:p w14:paraId="4B5AFF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F746B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5611F7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0106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SpotLight : public PointLight</w:t>
      </w:r>
    </w:p>
    <w:p w14:paraId="44670A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153D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Direction;</w:t>
      </w:r>
    </w:p>
    <w:p w14:paraId="09D3DD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Cutoff;</w:t>
      </w:r>
    </w:p>
    <w:p w14:paraId="1FE5B08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B0E40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SpotLight()</w:t>
      </w:r>
    </w:p>
    <w:p w14:paraId="2228F65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87EABD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Direction = Vector3f(0.0f, 0.0f, 0.0f);</w:t>
      </w:r>
    </w:p>
    <w:p w14:paraId="4E92265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Cutoff = 0.0f;</w:t>
      </w:r>
    </w:p>
    <w:p w14:paraId="57D611B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72EDE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61D8EE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FF57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class LightingTechnique : public Technique {</w:t>
      </w:r>
    </w:p>
    <w:p w14:paraId="2CC817E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34ACA5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082D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static const unsigned int MAX_POINT_LIGHTS = 2;</w:t>
      </w:r>
    </w:p>
    <w:p w14:paraId="40E8E7F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static const unsigned int MAX_SPOT_LIGHTS = 2;</w:t>
      </w:r>
    </w:p>
    <w:p w14:paraId="4217075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1083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LightingTechnique();</w:t>
      </w:r>
    </w:p>
    <w:p w14:paraId="59260D7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03B8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virtual bool Init();</w:t>
      </w:r>
    </w:p>
    <w:p w14:paraId="6C581F4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B3D47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SetWVP(const Matrix4f&amp; WVP);</w:t>
      </w:r>
    </w:p>
    <w:p w14:paraId="0CEA703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SetWorldMatrix(const Matrix4f&amp; WVP);</w:t>
      </w:r>
    </w:p>
    <w:p w14:paraId="18E07E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SetTextureUnit(unsigned int TextureUnit);</w:t>
      </w:r>
    </w:p>
    <w:p w14:paraId="7764798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SetDirectionalLight(const DirectionalLight&amp; Light);</w:t>
      </w:r>
    </w:p>
    <w:p w14:paraId="6497561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SetPointLights(unsigned int NumLights, const PointLight* pLights);</w:t>
      </w:r>
    </w:p>
    <w:p w14:paraId="1CCE514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SetSpotLights(unsigned int NumLights, const SpotLight* pLights);</w:t>
      </w:r>
    </w:p>
    <w:p w14:paraId="320FD42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SetEyeWorldPos(const Vector3f&amp; EyeWorldPos);</w:t>
      </w:r>
    </w:p>
    <w:p w14:paraId="24499B3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SetMatSpecularIntensity(float Intensity);</w:t>
      </w:r>
    </w:p>
    <w:p w14:paraId="36D4E47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SetMatSpecularPower(float Power);</w:t>
      </w:r>
    </w:p>
    <w:p w14:paraId="204DDF1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73FC6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AA6B1B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FD93F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m_WVPLocation;</w:t>
      </w:r>
    </w:p>
    <w:p w14:paraId="1621A78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m_WorldMatrixLocation;</w:t>
      </w:r>
    </w:p>
    <w:p w14:paraId="242475C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m_samplerLocation;</w:t>
      </w:r>
    </w:p>
    <w:p w14:paraId="25C732A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m_eyeWorldPosLocation;</w:t>
      </w:r>
    </w:p>
    <w:p w14:paraId="65EFF97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m_matSpecularIntensityLocation;</w:t>
      </w:r>
    </w:p>
    <w:p w14:paraId="4241B27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m_matSpecularPowerLocation;</w:t>
      </w:r>
    </w:p>
    <w:p w14:paraId="6D68DC4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m_numPointLightsLocation;</w:t>
      </w:r>
    </w:p>
    <w:p w14:paraId="6AD716C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m_numSpotLightsLocation;</w:t>
      </w:r>
    </w:p>
    <w:p w14:paraId="58910CA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E7BF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0E05A54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Color;</w:t>
      </w:r>
    </w:p>
    <w:p w14:paraId="09A1FDF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AmbientIntensity;</w:t>
      </w:r>
    </w:p>
    <w:p w14:paraId="2697D10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DiffuseIntensity;</w:t>
      </w:r>
    </w:p>
    <w:p w14:paraId="293AE8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Direction;</w:t>
      </w:r>
    </w:p>
    <w:p w14:paraId="53F6C3C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m_dirLightLocation;</w:t>
      </w:r>
    </w:p>
    <w:p w14:paraId="3CC283F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4E45B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0ED48DC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Color;</w:t>
      </w:r>
    </w:p>
    <w:p w14:paraId="0B4F525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AmbientIntensity;</w:t>
      </w:r>
    </w:p>
    <w:p w14:paraId="7D16F8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DiffuseIntensity;</w:t>
      </w:r>
    </w:p>
    <w:p w14:paraId="75433EC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Position;</w:t>
      </w:r>
    </w:p>
    <w:p w14:paraId="2FCB883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struct {</w:t>
      </w:r>
    </w:p>
    <w:p w14:paraId="2E34B96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Constant;</w:t>
      </w:r>
    </w:p>
    <w:p w14:paraId="37B9C36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Linear;</w:t>
      </w:r>
    </w:p>
    <w:p w14:paraId="6C8AA44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Exp;</w:t>
      </w:r>
    </w:p>
    <w:p w14:paraId="1DCD31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 Atten;</w:t>
      </w:r>
    </w:p>
    <w:p w14:paraId="63FB6E0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m_pointLightsLocation[MAX_POINT_LIGHTS];</w:t>
      </w:r>
    </w:p>
    <w:p w14:paraId="3FB9722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D8AC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47A0CB4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Color;</w:t>
      </w:r>
    </w:p>
    <w:p w14:paraId="7EA25ED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AmbientIntensity;</w:t>
      </w:r>
    </w:p>
    <w:p w14:paraId="361D635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DiffuseIntensity;</w:t>
      </w:r>
    </w:p>
    <w:p w14:paraId="207865D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GLuint Position;</w:t>
      </w:r>
    </w:p>
    <w:p w14:paraId="45E8625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Direction;</w:t>
      </w:r>
    </w:p>
    <w:p w14:paraId="7F109C8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Cutoff;</w:t>
      </w:r>
    </w:p>
    <w:p w14:paraId="3B51145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struct {</w:t>
      </w:r>
    </w:p>
    <w:p w14:paraId="3085799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Constant;</w:t>
      </w:r>
    </w:p>
    <w:p w14:paraId="0B973E2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Linear;</w:t>
      </w:r>
    </w:p>
    <w:p w14:paraId="44370D0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Exp;</w:t>
      </w:r>
    </w:p>
    <w:p w14:paraId="0EFC3A6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 Atten;</w:t>
      </w:r>
    </w:p>
    <w:p w14:paraId="7D5998B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m_spotLightsLocation[MAX_SPOT_LIGHTS];</w:t>
      </w:r>
    </w:p>
    <w:p w14:paraId="7143DA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3261C3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1439F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00EBC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#endif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/* LIGHTING_TECHNIQUE_H */</w:t>
      </w:r>
    </w:p>
    <w:p w14:paraId="2D6342D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07CF0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#ifndef LIGHTING_TECHNIQUE_H</w:t>
      </w:r>
    </w:p>
    <w:p w14:paraId="4A9E1DB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LIGHTING_TECHNIQUE_H</w:t>
      </w:r>
    </w:p>
    <w:p w14:paraId="2EE74EC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5D27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"technique.h"</w:t>
      </w:r>
    </w:p>
    <w:p w14:paraId="1228764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354E41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2A55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BaseLight</w:t>
      </w:r>
    </w:p>
    <w:p w14:paraId="710D7F8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E34E6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Color;</w:t>
      </w:r>
    </w:p>
    <w:p w14:paraId="04432A1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AmbientIntensity;</w:t>
      </w:r>
    </w:p>
    <w:p w14:paraId="1FB1C2E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DiffuseIntensity;</w:t>
      </w:r>
    </w:p>
    <w:p w14:paraId="018F64B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6EAC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BaseLight()</w:t>
      </w:r>
    </w:p>
    <w:p w14:paraId="0B391C7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90627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Color = Vector3f(0.0f, 0.0f, 0.0f);</w:t>
      </w:r>
    </w:p>
    <w:p w14:paraId="6C14D01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AmbientIntensity = 0.0f;</w:t>
      </w:r>
    </w:p>
    <w:p w14:paraId="757F452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DiffuseIntensity = 0.0f;</w:t>
      </w:r>
    </w:p>
    <w:p w14:paraId="2E8C40A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98568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03B498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81E3B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DirectionalLight : public BaseLight</w:t>
      </w:r>
    </w:p>
    <w:p w14:paraId="4B09CB7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1D00C0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Direction;</w:t>
      </w:r>
    </w:p>
    <w:p w14:paraId="3569E99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33348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DirectionalLight()</w:t>
      </w:r>
    </w:p>
    <w:p w14:paraId="3672DD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FA3D73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Direction = Vector3f(0.0f, 0.0f, 0.0f);</w:t>
      </w:r>
    </w:p>
    <w:p w14:paraId="7B85027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BBADC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3056C9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241F3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PointLight : public BaseLight</w:t>
      </w:r>
    </w:p>
    <w:p w14:paraId="4ECE87E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416E1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Position;</w:t>
      </w:r>
    </w:p>
    <w:p w14:paraId="3D29E7F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B3ABC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</w:t>
      </w:r>
    </w:p>
    <w:p w14:paraId="06D166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A4D971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float Constant;</w:t>
      </w:r>
    </w:p>
    <w:p w14:paraId="7DAA63B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float Linear;</w:t>
      </w:r>
    </w:p>
    <w:p w14:paraId="0CC1125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float Exp;</w:t>
      </w:r>
    </w:p>
    <w:p w14:paraId="65E974E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Attenuation;</w:t>
      </w:r>
    </w:p>
    <w:p w14:paraId="4837F32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78027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PointLight()</w:t>
      </w:r>
    </w:p>
    <w:p w14:paraId="0802C31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D03A7A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Position = Vector3f(0.0f, 0.0f, 0.0f);</w:t>
      </w:r>
    </w:p>
    <w:p w14:paraId="4044223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Attenuation.Constant = 1.0f;</w:t>
      </w:r>
    </w:p>
    <w:p w14:paraId="10E067F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Attenuation.Linear = 0.0f;</w:t>
      </w:r>
    </w:p>
    <w:p w14:paraId="0C01A1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Attenuation.Exp = 0.0f;</w:t>
      </w:r>
    </w:p>
    <w:p w14:paraId="35A960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EEF54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344D7F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1D445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SpotLight : public PointLight</w:t>
      </w:r>
    </w:p>
    <w:p w14:paraId="24D4A1B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4DB67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Direction;</w:t>
      </w:r>
    </w:p>
    <w:p w14:paraId="1C5DAEC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Cutoff;</w:t>
      </w:r>
    </w:p>
    <w:p w14:paraId="5107B17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2FBE2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SpotLight()</w:t>
      </w:r>
    </w:p>
    <w:p w14:paraId="559FBB0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BD7175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Direction = Vector3f(0.0f, 0.0f, 0.0f);</w:t>
      </w:r>
    </w:p>
    <w:p w14:paraId="35A6707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Cutoff = 0.0f;</w:t>
      </w:r>
    </w:p>
    <w:p w14:paraId="4D3570C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3368B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D441A3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AE16C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class LightingTechnique : public Technique {</w:t>
      </w:r>
    </w:p>
    <w:p w14:paraId="59ADB57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817DE9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C3157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static const unsigned int MAX_POINT_LIGHTS = 2;</w:t>
      </w:r>
    </w:p>
    <w:p w14:paraId="451AF1C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static const unsigned int MAX_SPOT_LIGHTS = 2;</w:t>
      </w:r>
    </w:p>
    <w:p w14:paraId="35BB76E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CD5A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LightingTechnique();</w:t>
      </w:r>
    </w:p>
    <w:p w14:paraId="2817BCE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B5955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virtual bool Init();</w:t>
      </w:r>
    </w:p>
    <w:p w14:paraId="1E2F451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B0B7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SetWVP(const Matrix4f&amp; WVP);</w:t>
      </w:r>
    </w:p>
    <w:p w14:paraId="09742C0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SetWorldMatrix(const Matrix4f&amp; WVP);</w:t>
      </w:r>
    </w:p>
    <w:p w14:paraId="48C9C0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SetTextureUnit(unsigned int TextureUnit);</w:t>
      </w:r>
    </w:p>
    <w:p w14:paraId="7EF6D5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SetDirectionalLight(const DirectionalLight&amp; Light);</w:t>
      </w:r>
    </w:p>
    <w:p w14:paraId="5E5E56C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SetPointLights(unsigned int NumLights, const PointLight* pLights);</w:t>
      </w:r>
    </w:p>
    <w:p w14:paraId="6434DCB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SetSpotLights(unsigned int NumLights, const SpotLight* pLights);</w:t>
      </w:r>
    </w:p>
    <w:p w14:paraId="5B05894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SetEyeWorldPos(const Vector3f&amp; EyeWorldPos);</w:t>
      </w:r>
    </w:p>
    <w:p w14:paraId="7E6FD58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SetMatSpecularIntensity(float Intensity);</w:t>
      </w:r>
    </w:p>
    <w:p w14:paraId="235FCED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SetMatSpecularPower(float Power);</w:t>
      </w:r>
    </w:p>
    <w:p w14:paraId="2D8E376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F0B14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3CDCD7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50B59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m_WVPLocation;</w:t>
      </w:r>
    </w:p>
    <w:p w14:paraId="7853F7E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m_WorldMatrixLocation;</w:t>
      </w:r>
    </w:p>
    <w:p w14:paraId="485AA87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m_samplerLocation;</w:t>
      </w:r>
    </w:p>
    <w:p w14:paraId="58FDE32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m_eyeWorldPosLocation;</w:t>
      </w:r>
    </w:p>
    <w:p w14:paraId="1EFF332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GLuint m_matSpecularIntensityLocation;</w:t>
      </w:r>
    </w:p>
    <w:p w14:paraId="3F5ACBB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m_matSpecularPowerLocation;</w:t>
      </w:r>
    </w:p>
    <w:p w14:paraId="1946162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m_numPointLightsLocation;</w:t>
      </w:r>
    </w:p>
    <w:p w14:paraId="30CDAF5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m_numSpotLightsLocation;</w:t>
      </w:r>
    </w:p>
    <w:p w14:paraId="5DCD55A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5BE3D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453FEEA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Color;</w:t>
      </w:r>
    </w:p>
    <w:p w14:paraId="40B3E7D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AmbientIntensity;</w:t>
      </w:r>
    </w:p>
    <w:p w14:paraId="50D3100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DiffuseIntensity;</w:t>
      </w:r>
    </w:p>
    <w:p w14:paraId="4C19E6D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Direction;</w:t>
      </w:r>
    </w:p>
    <w:p w14:paraId="18B9458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m_dirLightLocation;</w:t>
      </w:r>
    </w:p>
    <w:p w14:paraId="16AC54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3989D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766A469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Color;</w:t>
      </w:r>
    </w:p>
    <w:p w14:paraId="6622D2F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AmbientIntensity;</w:t>
      </w:r>
    </w:p>
    <w:p w14:paraId="61042BE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DiffuseIntensity;</w:t>
      </w:r>
    </w:p>
    <w:p w14:paraId="781596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Position;</w:t>
      </w:r>
    </w:p>
    <w:p w14:paraId="6F30662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struct {</w:t>
      </w:r>
    </w:p>
    <w:p w14:paraId="2ECC3D4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Constant;</w:t>
      </w:r>
    </w:p>
    <w:p w14:paraId="6C58063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Linear;</w:t>
      </w:r>
    </w:p>
    <w:p w14:paraId="07F4418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Exp;</w:t>
      </w:r>
    </w:p>
    <w:p w14:paraId="4081C8B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 Atten;</w:t>
      </w:r>
    </w:p>
    <w:p w14:paraId="4DFD8F3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m_pointLightsLocation[MAX_POINT_LIGHTS];</w:t>
      </w:r>
    </w:p>
    <w:p w14:paraId="136CD59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A4E0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2A9F61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Color;</w:t>
      </w:r>
    </w:p>
    <w:p w14:paraId="3F7B466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AmbientIntensity;</w:t>
      </w:r>
    </w:p>
    <w:p w14:paraId="774826A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DiffuseIntensity;</w:t>
      </w:r>
    </w:p>
    <w:p w14:paraId="25FF6A4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Position;</w:t>
      </w:r>
    </w:p>
    <w:p w14:paraId="529BD8B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Direction;</w:t>
      </w:r>
    </w:p>
    <w:p w14:paraId="3FD5B8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Cutoff;</w:t>
      </w:r>
    </w:p>
    <w:p w14:paraId="0515CB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struct {</w:t>
      </w:r>
    </w:p>
    <w:p w14:paraId="3029ABA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Constant;</w:t>
      </w:r>
    </w:p>
    <w:p w14:paraId="49ABE39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Linear;</w:t>
      </w:r>
    </w:p>
    <w:p w14:paraId="6246E63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GLuint Exp;</w:t>
      </w:r>
    </w:p>
    <w:p w14:paraId="54FB3F1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 Atten;</w:t>
      </w:r>
    </w:p>
    <w:p w14:paraId="45B1725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m_spotLightsLocation[MAX_SPOT_LIGHTS];</w:t>
      </w:r>
    </w:p>
    <w:p w14:paraId="437D150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09D879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66721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346AF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#endif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/* LIGHTING_TECHNIQUE_H */</w:t>
      </w:r>
    </w:p>
    <w:p w14:paraId="0F072882" w14:textId="77777777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0BA75683" w14:textId="3401B9A2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main.cpp</w:t>
      </w:r>
    </w:p>
    <w:p w14:paraId="7E0D4CD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5F49031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0F09211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6C463F1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0801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"pipeline.h"</w:t>
      </w:r>
    </w:p>
    <w:p w14:paraId="6E6E1D7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"camera.h"</w:t>
      </w:r>
    </w:p>
    <w:p w14:paraId="116D196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"texture.h"</w:t>
      </w:r>
    </w:p>
    <w:p w14:paraId="217531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"lighting_technique.h"</w:t>
      </w:r>
    </w:p>
    <w:p w14:paraId="27EF6F7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"glut_backend.h"</w:t>
      </w:r>
    </w:p>
    <w:p w14:paraId="279414C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"util.h"</w:t>
      </w:r>
    </w:p>
    <w:p w14:paraId="76EEDDE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C2DFA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 WINDOW_WIDTH  1280</w:t>
      </w:r>
    </w:p>
    <w:p w14:paraId="030BA8B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 WINDOW_HEIGHT 1024</w:t>
      </w:r>
    </w:p>
    <w:p w14:paraId="71546F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46D82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Vertex</w:t>
      </w:r>
    </w:p>
    <w:p w14:paraId="6BDFE9D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1A155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m_pos;</w:t>
      </w:r>
    </w:p>
    <w:p w14:paraId="6BB0EAB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Vector2f m_tex;</w:t>
      </w:r>
    </w:p>
    <w:p w14:paraId="7D28647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m_normal;</w:t>
      </w:r>
    </w:p>
    <w:p w14:paraId="11A2EC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66C19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Vertex() {}</w:t>
      </w:r>
    </w:p>
    <w:p w14:paraId="2B1CB03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A208D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Vertex(Vector3f pos, Vector2f tex)</w:t>
      </w:r>
    </w:p>
    <w:p w14:paraId="1139596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0267FB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m_pos = pos;</w:t>
      </w:r>
    </w:p>
    <w:p w14:paraId="3FFF0A3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m_tex = tex;</w:t>
      </w:r>
    </w:p>
    <w:p w14:paraId="3636CAC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m_normal = Vector3f(0.0f, 0.0f, 0.0f);</w:t>
      </w:r>
    </w:p>
    <w:p w14:paraId="6F0EDB8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07FD8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59685F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DADE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class Main : public ICallbacks</w:t>
      </w:r>
    </w:p>
    <w:p w14:paraId="5E25E6C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12B13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B26484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0956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Main()</w:t>
      </w:r>
    </w:p>
    <w:p w14:paraId="7F606BA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10FD53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m_pGameCamera = NULL;</w:t>
      </w:r>
    </w:p>
    <w:p w14:paraId="477290B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m_pTexture = NULL;</w:t>
      </w:r>
    </w:p>
    <w:p w14:paraId="1125B29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 = NULL;</w:t>
      </w:r>
    </w:p>
    <w:p w14:paraId="6E42027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m_scale = 0.0f;</w:t>
      </w:r>
    </w:p>
    <w:p w14:paraId="756613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m_directionalLight.Color = Vector3f(1.0f, 1.0f, 1.0f);</w:t>
      </w:r>
    </w:p>
    <w:p w14:paraId="6808232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m_directionalLight.AmbientIntensity = 0.0f;</w:t>
      </w:r>
    </w:p>
    <w:p w14:paraId="1B391B1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m_directionalLight.DiffuseIntensity = 0.0f;</w:t>
      </w:r>
    </w:p>
    <w:p w14:paraId="78D0C9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m_directionalLight.Direction = Vector3f(1.0f, 0.0f, 0.0f);</w:t>
      </w:r>
    </w:p>
    <w:p w14:paraId="7CDE4B2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F605D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4AC78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~Main()</w:t>
      </w:r>
    </w:p>
    <w:p w14:paraId="6AD51EF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D12E2C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delete m_pEffect;</w:t>
      </w:r>
    </w:p>
    <w:p w14:paraId="28927A0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delete m_pGameCamera;</w:t>
      </w:r>
    </w:p>
    <w:p w14:paraId="165F5B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delete m_pTexture;</w:t>
      </w:r>
    </w:p>
    <w:p w14:paraId="6342F6A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FD5C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C8FF8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bool Init()</w:t>
      </w:r>
    </w:p>
    <w:p w14:paraId="2E00D18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07364A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Vector3f Pos(-10.0f, 0.0f, -10.0f);</w:t>
      </w:r>
    </w:p>
    <w:p w14:paraId="15E8A25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Vector3f Target(1.0f, 0.0f, 1.0f);</w:t>
      </w:r>
    </w:p>
    <w:p w14:paraId="18A80D3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Vector3f Up(0.0, 1.0f, 0.0f);</w:t>
      </w:r>
    </w:p>
    <w:p w14:paraId="020FC04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m_pGameCamera = new Camera(WINDOW_WIDTH, WINDOW_HEIGHT, Pos, Target, Up);</w:t>
      </w:r>
    </w:p>
    <w:p w14:paraId="314F968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4F21E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unsigned int Indices[] = { 0, 2, 1,</w:t>
      </w:r>
    </w:p>
    <w:p w14:paraId="57D539E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0, 3, 2};</w:t>
      </w:r>
    </w:p>
    <w:p w14:paraId="2A1AD3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3FB9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CreateIndexBuffer(Indices, sizeof(Indices));</w:t>
      </w:r>
    </w:p>
    <w:p w14:paraId="41BD58D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71AE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CreateVertexBuffer(Indices, ARRAY_SIZE_IN_ELEMENTS(Indices));</w:t>
      </w:r>
    </w:p>
    <w:p w14:paraId="63A0237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7CE59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 = new LightingTechnique();</w:t>
      </w:r>
    </w:p>
    <w:p w14:paraId="7F7FD00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5B988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if (!m_pEffect-&gt;Init())</w:t>
      </w:r>
    </w:p>
    <w:p w14:paraId="05F6FE5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88D34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printf("Error initializing the lighting technique\n");</w:t>
      </w:r>
    </w:p>
    <w:p w14:paraId="6F1F46E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1DEFF79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FA367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77E0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m_pEffect-&gt;Enable();</w:t>
      </w:r>
    </w:p>
    <w:p w14:paraId="4D7B428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B47A1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m_pEffect-&gt;SetTextureUnit(0);</w:t>
      </w:r>
    </w:p>
    <w:p w14:paraId="02BD2CB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68FFD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m_pTexture = new Texture(GL_TEXTURE_2D, "../Content/test.png");</w:t>
      </w:r>
    </w:p>
    <w:p w14:paraId="0D2C682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A55B3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if (!m_pTexture-&gt;Load()) {</w:t>
      </w:r>
    </w:p>
    <w:p w14:paraId="11AA2BA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485935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70EF2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39F8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2E5C019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B6E2B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254C6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Run()</w:t>
      </w:r>
    </w:p>
    <w:p w14:paraId="32F183F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66014C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GLUTBackendRun(this);</w:t>
      </w:r>
    </w:p>
    <w:p w14:paraId="5F0B3BF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093D3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7F2F5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virtual void RenderSceneCB()</w:t>
      </w:r>
    </w:p>
    <w:p w14:paraId="08470E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8FD15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m_pGameCamera-&gt;OnRender();</w:t>
      </w:r>
    </w:p>
    <w:p w14:paraId="103AA4F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D7F18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glClear(GL_COLOR_BUFFER_BIT);</w:t>
      </w:r>
    </w:p>
    <w:p w14:paraId="5B5A62D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8DFFC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m_scale += 0.001f;</w:t>
      </w:r>
    </w:p>
    <w:p w14:paraId="23999D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46AF2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SpotLight sl[2];</w:t>
      </w:r>
    </w:p>
    <w:p w14:paraId="4DB9B55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sl[0].DiffuseIntensity = 15.0f;</w:t>
      </w:r>
    </w:p>
    <w:p w14:paraId="686FC75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sl[0].Color = Vector3f(0.5f, 1.0f, 0.0f);</w:t>
      </w:r>
    </w:p>
    <w:p w14:paraId="233E45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sl[0].Position = Vector3f(-0.0f, -1.9f, -0.0f);</w:t>
      </w:r>
    </w:p>
    <w:p w14:paraId="26EB8FF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sl[0].Direction = Vector3f(sinf(m_scale), 0.0f, cosf(m_scale));</w:t>
      </w:r>
    </w:p>
    <w:p w14:paraId="35FDB4F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sl[0].Attenuation.Linear = 0.1f;</w:t>
      </w:r>
    </w:p>
    <w:p w14:paraId="61144C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sl[0].Cutoff = 20.0f;</w:t>
      </w:r>
    </w:p>
    <w:p w14:paraId="62BC7D5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218EF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sl[1].DiffuseIntensity = 10.0f;</w:t>
      </w:r>
    </w:p>
    <w:p w14:paraId="4677103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sl[1].Color = Vector3f(0.0f, 1.0f, 1.0f);</w:t>
      </w:r>
    </w:p>
    <w:p w14:paraId="60B70B7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sl[1].Position = m_pGameCamera-&gt;GetPos();</w:t>
      </w:r>
    </w:p>
    <w:p w14:paraId="693EBD9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sl[1].Direction = m_pGameCamera-&gt;GetTarget();</w:t>
      </w:r>
    </w:p>
    <w:p w14:paraId="26FD793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sl[1].Attenuation.Linear = 0.5f;</w:t>
      </w:r>
    </w:p>
    <w:p w14:paraId="652027D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sl[1].Cutoff = 10.0f;</w:t>
      </w:r>
    </w:p>
    <w:p w14:paraId="1DA6574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6EFA4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m_pEffect-&gt;SetSpotLights(2, sl);</w:t>
      </w:r>
    </w:p>
    <w:p w14:paraId="6984A4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B6F85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6264A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Pipeline p;</w:t>
      </w:r>
    </w:p>
    <w:p w14:paraId="27BBE08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p.Rotate(0.0f, 0.0f, 0.0f);</w:t>
      </w:r>
    </w:p>
    <w:p w14:paraId="6DA0E1D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p.WorldPos(0.0f, 0.0f, 1.0f);</w:t>
      </w:r>
    </w:p>
    <w:p w14:paraId="500611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p.SetCamera(m_pGameCamera-&gt;GetPos(), m_pGameCamera-&gt;GetTarget(), m_pGameCamera-&gt;GetUp());</w:t>
      </w:r>
    </w:p>
    <w:p w14:paraId="13DA9ED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p.SetPerspectiveProj(60.0f, WINDOW_WIDTH, WINDOW_HEIGHT, 0.1f, 100.0f);</w:t>
      </w:r>
    </w:p>
    <w:p w14:paraId="450C663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m_pEffect-&gt;SetWVP(p.GetWVPTrans());</w:t>
      </w:r>
    </w:p>
    <w:p w14:paraId="07B90F3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const Matrix4f&amp; WorldTransformation = p.GetWorldTrans();</w:t>
      </w:r>
    </w:p>
    <w:p w14:paraId="618A5BC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m_pEffect-&gt;SetWorldMatrix(WorldTransformation);</w:t>
      </w:r>
    </w:p>
    <w:p w14:paraId="13F0634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m_pEffect-&gt;SetDirectionalLight(m_directionalLight);</w:t>
      </w:r>
    </w:p>
    <w:p w14:paraId="081D36D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m_pEffect-&gt;SetEyeWorldPos(m_pGameCamera-&gt;GetPos());</w:t>
      </w:r>
    </w:p>
    <w:p w14:paraId="63CCC73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m_pEffect-&gt;SetMatSpecularIntensity(1.0f);</w:t>
      </w:r>
    </w:p>
    <w:p w14:paraId="42037A4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m_pEffect-&gt;SetMatSpecularPower(32);</w:t>
      </w:r>
    </w:p>
    <w:p w14:paraId="1A769B7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37A58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glEnableVertexAttribArray(0);</w:t>
      </w:r>
    </w:p>
    <w:p w14:paraId="18D6492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glEnableVertexAttribArray(1);</w:t>
      </w:r>
    </w:p>
    <w:p w14:paraId="6FC1CCA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glEnableVertexAttribArray(2);</w:t>
      </w:r>
    </w:p>
    <w:p w14:paraId="78D4772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glBindBuffer(GL_ARRAY_BUFFER, m_VBO);</w:t>
      </w:r>
    </w:p>
    <w:p w14:paraId="09EB3F2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glVertexAttribPointer(0, 3, GL_FLOAT, GL_FALSE, sizeof(Vertex), 0);</w:t>
      </w:r>
    </w:p>
    <w:p w14:paraId="20E363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glVertexAttribPointer(1, 2, GL_FLOAT, GL_FALSE, sizeof(Vertex), (const GLvoid*)12);</w:t>
      </w:r>
    </w:p>
    <w:p w14:paraId="4E6D5AF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glVertexAttribPointer(2, 3, GL_FLOAT, GL_FALSE, sizeof(Vertex), (const GLvoid*)20);</w:t>
      </w:r>
    </w:p>
    <w:p w14:paraId="5448001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glBindBuffer(GL_ELEMENT_ARRAY_BUFFER, m_IBO);</w:t>
      </w:r>
    </w:p>
    <w:p w14:paraId="6939237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m_pTexture-&gt;Bind(GL_TEXTURE0);</w:t>
      </w:r>
    </w:p>
    <w:p w14:paraId="501258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glDrawElements(GL_TRIANGLES, 6, GL_UNSIGNED_INT, 0);</w:t>
      </w:r>
    </w:p>
    <w:p w14:paraId="6AD1AA0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73DF2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glDisableVertexAttribArray(0);</w:t>
      </w:r>
    </w:p>
    <w:p w14:paraId="6043A4B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glDisableVertexAttribArray(1);</w:t>
      </w:r>
    </w:p>
    <w:p w14:paraId="1E12F5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glDisableVertexAttribArray(2);</w:t>
      </w:r>
    </w:p>
    <w:p w14:paraId="585BFEC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49D3C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glutSwapBuffers();</w:t>
      </w:r>
    </w:p>
    <w:p w14:paraId="174EA86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9F3DD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14A42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virtual void IdleCB()</w:t>
      </w:r>
    </w:p>
    <w:p w14:paraId="41E9F20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6F63D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RenderSceneCB();</w:t>
      </w:r>
    </w:p>
    <w:p w14:paraId="6F9D4F0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ECF65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B32FC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virtual void SpecialKeyboardCB(int Key, int x, int y)</w:t>
      </w:r>
    </w:p>
    <w:p w14:paraId="7E3C229B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53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0886AF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 xml:space="preserve">        m_pGameCamera-&gt;OnKeyboard(Key);</w:t>
      </w:r>
    </w:p>
    <w:p w14:paraId="3623DF3C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37DDB6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414B96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FD83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virtual void KeyboardCB(unsigned char Key, int x, int y)</w:t>
      </w:r>
    </w:p>
    <w:p w14:paraId="56A5B11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D87E0E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switch (Key) {</w:t>
      </w:r>
    </w:p>
    <w:p w14:paraId="50CBC91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case 'q':</w:t>
      </w:r>
    </w:p>
    <w:p w14:paraId="34ED987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glutLeaveMainLoop();</w:t>
      </w:r>
    </w:p>
    <w:p w14:paraId="1A001BA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1309AA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A99DC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case 'a':</w:t>
      </w:r>
    </w:p>
    <w:p w14:paraId="5615F1F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m_directionalLight.AmbientIntensity += 0.05f;</w:t>
      </w:r>
    </w:p>
    <w:p w14:paraId="22EF9BE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D3D596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B351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case 's':</w:t>
      </w:r>
    </w:p>
    <w:p w14:paraId="7E4F513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m_directionalLight.AmbientIntensity -= 0.05f;</w:t>
      </w:r>
    </w:p>
    <w:p w14:paraId="43EBCA3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7B906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32C6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case 'z':</w:t>
      </w:r>
    </w:p>
    <w:p w14:paraId="56F1695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m_directionalLight.DiffuseIntensity += 0.05f;</w:t>
      </w:r>
    </w:p>
    <w:p w14:paraId="0663940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532FE2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CF2B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case 'x':</w:t>
      </w:r>
    </w:p>
    <w:p w14:paraId="23071F9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m_directionalLight.DiffuseIntensity -= 0.05f;</w:t>
      </w:r>
    </w:p>
    <w:p w14:paraId="635362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0EB73A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BFC24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8DE38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5DBC6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1B4E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virtual void PassiveMouseCB(int x, int y)</w:t>
      </w:r>
    </w:p>
    <w:p w14:paraId="1154E01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025058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m_pGameCamera-&gt;OnMouse(x, y);</w:t>
      </w:r>
    </w:p>
    <w:p w14:paraId="2752EB7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1FBD4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DF40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2376E40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17426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CalcNormals(const unsigned int* pIndices, unsigned int IndexCount,</w:t>
      </w:r>
    </w:p>
    <w:p w14:paraId="4E5A488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Vertex* pVertices, unsigned int VertexCount){</w:t>
      </w:r>
    </w:p>
    <w:p w14:paraId="789DFD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for (unsigned int i = 0; i &lt; IndexCount; i +=3 ){</w:t>
      </w:r>
    </w:p>
    <w:p w14:paraId="600E0F8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unsigned int Index0 = pIndices[i];</w:t>
      </w:r>
    </w:p>
    <w:p w14:paraId="1676D5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unsigned int Index1 = pIndices[i + 1];</w:t>
      </w:r>
    </w:p>
    <w:p w14:paraId="67E9B4C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unsigned int Index2 = pIndices[i + 2];</w:t>
      </w:r>
    </w:p>
    <w:p w14:paraId="0BC99E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Vector3f v1 = pVertices[Index1].m_pos - pVertices[Index0].m_pos;</w:t>
      </w:r>
    </w:p>
    <w:p w14:paraId="50C1051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Vector3f v2 = pVertices[Index2].m_pos - pVertices[Index0].m_pos;</w:t>
      </w:r>
    </w:p>
    <w:p w14:paraId="17ECBE7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Vector3f Normal = v1.Cross(v2);</w:t>
      </w:r>
    </w:p>
    <w:p w14:paraId="70547C4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Normal.Normalize();</w:t>
      </w:r>
    </w:p>
    <w:p w14:paraId="74318D5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07DD5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pVertices[Index0].m_normal += Normal;</w:t>
      </w:r>
    </w:p>
    <w:p w14:paraId="44C3C00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pVertices[Index1].m_normal += Normal;</w:t>
      </w:r>
    </w:p>
    <w:p w14:paraId="24ABA45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pVertices[Index2].m_normal += Normal;</w:t>
      </w:r>
    </w:p>
    <w:p w14:paraId="67CB78F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ED59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86CAB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(unsigned int i = 0; i &lt; VertexCount; i++){</w:t>
      </w:r>
    </w:p>
    <w:p w14:paraId="251AB03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pVertices[i].m_normal.Normalize();</w:t>
      </w:r>
    </w:p>
    <w:p w14:paraId="0BE7AFA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4AB34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CC45D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A038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3A9B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CreateVertexBuffer(const unsigned int* pIndices, unsigned int IndexCount)</w:t>
      </w:r>
    </w:p>
    <w:p w14:paraId="2D81D8D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968C5B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Vertex Vertices[4] = { Vertex(Vector3f(-10.0f, -2.0f, -10.0f), Vector2f(0.0f, 0.0f)),</w:t>
      </w:r>
    </w:p>
    <w:p w14:paraId="7376B3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Vertex(Vector3f(10.0f, -2.0f, -10.0f), Vector2f(1.0f, 0.0f)),</w:t>
      </w:r>
    </w:p>
    <w:p w14:paraId="2BCC9AA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Vertex(Vector3f(10.0f, -2.0f, 10.0f), Vector2f(1.0f, 1.0f)),</w:t>
      </w:r>
    </w:p>
    <w:p w14:paraId="6354FF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Vertex(Vector3f(-10.0f, -2.0f, 10.0f), Vector2f(0.0f, 1.0f))};</w:t>
      </w:r>
    </w:p>
    <w:p w14:paraId="4ECF83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F85B4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unsigned int VertexCount = ARRAY_SIZE_IN_ELEMENTS(Vertices);</w:t>
      </w:r>
    </w:p>
    <w:p w14:paraId="17D26C5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930C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CalcNormals(pIndices, IndexCount, Vertices, VertexCount);</w:t>
      </w:r>
    </w:p>
    <w:p w14:paraId="6A4A4B3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33838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glGenBuffers(1, &amp;m_VBO);</w:t>
      </w:r>
    </w:p>
    <w:p w14:paraId="364974A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glBindBuffer(GL_ARRAY_BUFFER, m_VBO);</w:t>
      </w:r>
    </w:p>
    <w:p w14:paraId="3B0D4E1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glBufferData(GL_ARRAY_BUFFER, sizeof(Vertices), Vertices, GL_STATIC_DRAW);</w:t>
      </w:r>
    </w:p>
    <w:p w14:paraId="087981E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7941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589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CreateIndexBuffer(const unsigned int* pIndices, unsigned int SizeInBytes)</w:t>
      </w:r>
    </w:p>
    <w:p w14:paraId="00FF6F3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2593F7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glGenBuffers(1, &amp;m_IBO);</w:t>
      </w:r>
    </w:p>
    <w:p w14:paraId="14E5309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glBindBuffer(GL_ELEMENT_ARRAY_BUFFER, m_IBO);</w:t>
      </w:r>
    </w:p>
    <w:p w14:paraId="3787080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glBufferData(GL_ELEMENT_ARRAY_BUFFER, SizeInBytes, pIndices, GL_STATIC_DRAW);</w:t>
      </w:r>
    </w:p>
    <w:p w14:paraId="524B93D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745C4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04E53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DA252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m_VBO;</w:t>
      </w:r>
    </w:p>
    <w:p w14:paraId="44D02F8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m_IBO;</w:t>
      </w:r>
    </w:p>
    <w:p w14:paraId="01BBDFC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LightingTechnique* m_pEffect;</w:t>
      </w:r>
    </w:p>
    <w:p w14:paraId="1F85973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Texture* m_pTexture;</w:t>
      </w:r>
    </w:p>
    <w:p w14:paraId="6305CC8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Camera* m_pGameCamera;</w:t>
      </w:r>
    </w:p>
    <w:p w14:paraId="708346F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m_scale;</w:t>
      </w:r>
    </w:p>
    <w:p w14:paraId="7745F3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DirectionalLight m_directionalLight;</w:t>
      </w:r>
    </w:p>
    <w:p w14:paraId="519C69A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88EA7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AB871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69A65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int main(int argc, char** argv) {</w:t>
      </w:r>
    </w:p>
    <w:p w14:paraId="0E201C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Magick::InitializeMagick(*argv);</w:t>
      </w:r>
    </w:p>
    <w:p w14:paraId="00E0BF2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GLUTBackendInit(argc, argv);</w:t>
      </w:r>
    </w:p>
    <w:p w14:paraId="4912A1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92DB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(!GLUTBackendCreateWindow(WINDOW_WIDTH, WINDOW_HEIGHT, 32, false, "OpenGL tutors")) {</w:t>
      </w:r>
    </w:p>
    <w:p w14:paraId="5D1AA68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62748BD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24E9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5470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Main* pApp = new Main();</w:t>
      </w:r>
    </w:p>
    <w:p w14:paraId="0E524D9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76FA8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(!pApp-&gt;Init()) {</w:t>
      </w:r>
    </w:p>
    <w:p w14:paraId="1D76367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5B13F46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94F6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B6055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pApp-&gt;Run();</w:t>
      </w:r>
    </w:p>
    <w:p w14:paraId="19F82D1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E63AD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delete pApp;</w:t>
      </w:r>
    </w:p>
    <w:p w14:paraId="7B6D585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E338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3F2F60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3B3F83" w14:textId="77777777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276CD094" w14:textId="4BC6B54C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math_3d.h</w:t>
      </w:r>
    </w:p>
    <w:p w14:paraId="0CBF4AC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#ifndef MATH_3D_H</w:t>
      </w:r>
    </w:p>
    <w:p w14:paraId="21A4CC5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MATH_3D_H</w:t>
      </w:r>
    </w:p>
    <w:p w14:paraId="4A3F54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A090D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7CE09A8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4F964AD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&lt;corecrt_math_defines.h&gt;</w:t>
      </w:r>
    </w:p>
    <w:p w14:paraId="53C32EA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13D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 ToRadian(x) ((x) * M_PI / 180.0f)</w:t>
      </w:r>
    </w:p>
    <w:p w14:paraId="38FE04A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 ToDegree(x) ((x) * 180.0f / M_PI)</w:t>
      </w:r>
    </w:p>
    <w:p w14:paraId="0405E2F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E052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Vector2i</w:t>
      </w:r>
    </w:p>
    <w:p w14:paraId="68B8AB6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94001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int x;</w:t>
      </w:r>
    </w:p>
    <w:p w14:paraId="3BD4F16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int y;</w:t>
      </w:r>
    </w:p>
    <w:p w14:paraId="733E2EA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915B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5E97D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Vector2f</w:t>
      </w:r>
    </w:p>
    <w:p w14:paraId="49F369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3253C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x;</w:t>
      </w:r>
    </w:p>
    <w:p w14:paraId="17C4CE1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y;</w:t>
      </w:r>
    </w:p>
    <w:p w14:paraId="7423F9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2EB5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Vector2f()</w:t>
      </w:r>
    </w:p>
    <w:p w14:paraId="5204EDD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24BD7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85B4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6B9CA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Vector2f(float _x, float _y)</w:t>
      </w:r>
    </w:p>
    <w:p w14:paraId="75646A1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8469E2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x = _x;</w:t>
      </w:r>
    </w:p>
    <w:p w14:paraId="382EAF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y = _y;</w:t>
      </w:r>
    </w:p>
    <w:p w14:paraId="721B90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7EE6E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D6DFE8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CA07C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99915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Vector3f</w:t>
      </w:r>
    </w:p>
    <w:p w14:paraId="4269C95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5CF51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x;</w:t>
      </w:r>
    </w:p>
    <w:p w14:paraId="5C32D32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y;</w:t>
      </w:r>
    </w:p>
    <w:p w14:paraId="24DABBA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float z;</w:t>
      </w:r>
    </w:p>
    <w:p w14:paraId="765E02F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A5470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Vector3f()</w:t>
      </w:r>
    </w:p>
    <w:p w14:paraId="52A39EE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A13F44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90663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AE654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Vector3f(float _x, float _y, float _z)</w:t>
      </w:r>
    </w:p>
    <w:p w14:paraId="2D706D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22A22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x = _x;</w:t>
      </w:r>
    </w:p>
    <w:p w14:paraId="44B3647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y = _y;</w:t>
      </w:r>
    </w:p>
    <w:p w14:paraId="31213E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z = _z;</w:t>
      </w:r>
    </w:p>
    <w:p w14:paraId="636E8E2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511C9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C2377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Vector3f&amp; operator+=(const Vector3f&amp; r)</w:t>
      </w:r>
    </w:p>
    <w:p w14:paraId="2AD80C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D5B030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x += r.x;</w:t>
      </w:r>
    </w:p>
    <w:p w14:paraId="67905FE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y += r.y;</w:t>
      </w:r>
    </w:p>
    <w:p w14:paraId="28BC603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z += r.z;</w:t>
      </w:r>
    </w:p>
    <w:p w14:paraId="5DC3C70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B7B92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*this;</w:t>
      </w:r>
    </w:p>
    <w:p w14:paraId="3546E3F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A32EB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4371E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Vector3f&amp; operator-=(const Vector3f&amp; r)</w:t>
      </w:r>
    </w:p>
    <w:p w14:paraId="3C76765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7A6373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x -= r.x;</w:t>
      </w:r>
    </w:p>
    <w:p w14:paraId="2EA092B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y -= r.y;</w:t>
      </w:r>
    </w:p>
    <w:p w14:paraId="6128711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z -= r.z;</w:t>
      </w:r>
    </w:p>
    <w:p w14:paraId="67880CB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5CEEF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*this;</w:t>
      </w:r>
    </w:p>
    <w:p w14:paraId="2D48912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F5AF6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56F6A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Vector3f&amp; operator*=(float f)</w:t>
      </w:r>
    </w:p>
    <w:p w14:paraId="0A40742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5B3D03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x *= f;</w:t>
      </w:r>
    </w:p>
    <w:p w14:paraId="3E47604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y *= f;</w:t>
      </w:r>
    </w:p>
    <w:p w14:paraId="5344D07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z *= f;</w:t>
      </w:r>
    </w:p>
    <w:p w14:paraId="11FE552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16610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*this;</w:t>
      </w:r>
    </w:p>
    <w:p w14:paraId="269661C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30F2C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DE383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Cross(const Vector3f&amp; v) const;</w:t>
      </w:r>
    </w:p>
    <w:p w14:paraId="1A20AA3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2EFE4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Vector3f&amp; Normalize();</w:t>
      </w:r>
    </w:p>
    <w:p w14:paraId="0FDEFFF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0F0D9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Rotate(float Angle, const Vector3f&amp; Axis);</w:t>
      </w:r>
    </w:p>
    <w:p w14:paraId="5188FF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B7BFB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Print() const</w:t>
      </w:r>
    </w:p>
    <w:p w14:paraId="17436C1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95505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printf("(%.02f, %.02f, %.02f", x, y, z);</w:t>
      </w:r>
    </w:p>
    <w:p w14:paraId="4B38121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1AD93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E0B08A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82FC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2D02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inline Vector3f operator+(const Vector3f&amp; l, const Vector3f&amp; r)</w:t>
      </w:r>
    </w:p>
    <w:p w14:paraId="2BCCF2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776DA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Ret(l.x + r.x,</w:t>
      </w:r>
    </w:p>
    <w:p w14:paraId="30B5792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l.y + r.y,</w:t>
      </w:r>
    </w:p>
    <w:p w14:paraId="3CF69C7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l.z + r.z);</w:t>
      </w:r>
    </w:p>
    <w:p w14:paraId="5BDDA1B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92394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Ret;</w:t>
      </w:r>
    </w:p>
    <w:p w14:paraId="64AB66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97822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693B5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inline Vector3f operator-(const Vector3f&amp; l, const Vector3f&amp; r)</w:t>
      </w:r>
    </w:p>
    <w:p w14:paraId="2116F17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395EA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Ret(l.x - r.x,</w:t>
      </w:r>
    </w:p>
    <w:p w14:paraId="1BF12E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l.y - r.y,</w:t>
      </w:r>
    </w:p>
    <w:p w14:paraId="0E8CB61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l.z - r.z);</w:t>
      </w:r>
    </w:p>
    <w:p w14:paraId="4732B0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4980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Ret;</w:t>
      </w:r>
    </w:p>
    <w:p w14:paraId="71387D2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257DA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527D0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inline Vector3f operator*(const Vector3f&amp; l, float f)</w:t>
      </w:r>
    </w:p>
    <w:p w14:paraId="039478E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EFD2D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Ret(l.x * f,</w:t>
      </w:r>
    </w:p>
    <w:p w14:paraId="1879866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l.y * f,</w:t>
      </w:r>
    </w:p>
    <w:p w14:paraId="092541A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l.z * f);</w:t>
      </w:r>
    </w:p>
    <w:p w14:paraId="7553AA2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B2C2B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Ret;</w:t>
      </w:r>
    </w:p>
    <w:p w14:paraId="55E53475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1A5301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F39C8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88A77E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class Matrix4f</w:t>
      </w:r>
    </w:p>
    <w:p w14:paraId="4E8E4DBC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4911A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4236B37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m[4][4];</w:t>
      </w:r>
    </w:p>
    <w:p w14:paraId="478EE15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67F15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Matrix4f()</w:t>
      </w:r>
    </w:p>
    <w:p w14:paraId="61A37B6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        </w:t>
      </w:r>
    </w:p>
    <w:p w14:paraId="57C26A4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74C8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48C04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5797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inline void InitIdentity()</w:t>
      </w:r>
    </w:p>
    <w:p w14:paraId="1212FA3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D1509B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m[0][0] = 1.0f; m[0][1] = 0.0f; m[0][2] = 0.0f; m[0][3] = 0.0f;</w:t>
      </w:r>
    </w:p>
    <w:p w14:paraId="2B2251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m[1][0] = 0.0f; m[1][1] = 1.0f; m[1][2] = 0.0f; m[1][3] = 0.0f;</w:t>
      </w:r>
    </w:p>
    <w:p w14:paraId="5EA7FDD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m[2][0] = 0.0f; m[2][1] = 0.0f; m[2][2] = 1.0f; m[2][3] = 0.0f;</w:t>
      </w:r>
    </w:p>
    <w:p w14:paraId="6DC2AE1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m[3][0] = 0.0f; m[3][1] = 0.0f; m[3][2] = 0.0f; m[3][3] = 1.0f;</w:t>
      </w:r>
    </w:p>
    <w:p w14:paraId="609DD25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9C3F8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3E270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inline Matrix4f operator*(const Matrix4f&amp; Right) const</w:t>
      </w:r>
    </w:p>
    <w:p w14:paraId="256B796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71E34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Matrix4f Ret;</w:t>
      </w:r>
    </w:p>
    <w:p w14:paraId="4CD2C98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8B3F9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for (unsigned int i = 0 ; i &lt; 4 ; i++) {</w:t>
      </w:r>
    </w:p>
    <w:p w14:paraId="7213C9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for (unsigned int j = 0 ; j &lt; 4 ; j++) {</w:t>
      </w:r>
    </w:p>
    <w:p w14:paraId="7C322CB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Ret.m[i][j] = m[i][0] * Right.m[0][j] +</w:t>
      </w:r>
    </w:p>
    <w:p w14:paraId="2BEA67E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m[i][1] * Right.m[1][j] +</w:t>
      </w:r>
    </w:p>
    <w:p w14:paraId="5AA2149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m[i][2] * Right.m[2][j] +</w:t>
      </w:r>
    </w:p>
    <w:p w14:paraId="16FDAE3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m[i][3] * Right.m[3][j];</w:t>
      </w:r>
    </w:p>
    <w:p w14:paraId="1D1246E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136151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D39D5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4732B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Ret;</w:t>
      </w:r>
    </w:p>
    <w:p w14:paraId="3570C3B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0FF56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7432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InitScaleTransform(float ScaleX, float ScaleY, float ScaleZ);</w:t>
      </w:r>
    </w:p>
    <w:p w14:paraId="3DE8AA0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InitRotateTransform(float RotateX, float RotateY, float RotateZ);</w:t>
      </w:r>
    </w:p>
    <w:p w14:paraId="21CFAD7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InitTranslationTransform(float x, float y, float z);</w:t>
      </w:r>
    </w:p>
    <w:p w14:paraId="373F007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InitCameraTransform(const Vector3f&amp; Target, const Vector3f&amp; Up);</w:t>
      </w:r>
    </w:p>
    <w:p w14:paraId="07023C6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InitPersProjTransform(float FOV, float Width, float Height, float zNear, float zFar);</w:t>
      </w:r>
    </w:p>
    <w:p w14:paraId="7BD3634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79569C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08957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5A044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struct Quaternion</w:t>
      </w:r>
    </w:p>
    <w:p w14:paraId="766273F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A081E8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x, y, z, w;</w:t>
      </w:r>
    </w:p>
    <w:p w14:paraId="6488F43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0ED36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Quaternion(float _x, float _y, float _z, float _w);</w:t>
      </w:r>
    </w:p>
    <w:p w14:paraId="54CFF67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2E54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Normalize();</w:t>
      </w:r>
    </w:p>
    <w:p w14:paraId="117BBB1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C562C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Quaternion Conjugate();  </w:t>
      </w:r>
    </w:p>
    <w:p w14:paraId="796A7A8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14:paraId="04EC576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E1DEB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Quaternion operator*(const Quaternion&amp; l, const Quaternion&amp; r);</w:t>
      </w:r>
    </w:p>
    <w:p w14:paraId="6929D33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8E2C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Quaternion operator*(const Quaternion&amp; q, const Vector3f&amp; v);</w:t>
      </w:r>
    </w:p>
    <w:p w14:paraId="784111E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57F54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#endif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/* MATH_3D_H */</w:t>
      </w:r>
    </w:p>
    <w:p w14:paraId="2125FA7B" w14:textId="48FF18FF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1AB783D5" w14:textId="4CAD4293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math_3d.cpp</w:t>
      </w:r>
    </w:p>
    <w:p w14:paraId="2515CF2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50B91F7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F86A8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Vector3f Vector3f::Cross(const Vector3f&amp; v) const</w:t>
      </w:r>
    </w:p>
    <w:p w14:paraId="1D1B782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DDA2C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_x = y * v.z - z * v.y;</w:t>
      </w:r>
    </w:p>
    <w:p w14:paraId="6EBB472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_y = z * v.x - x * v.z;</w:t>
      </w:r>
    </w:p>
    <w:p w14:paraId="21A54AE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_z = x * v.y - y * v.x;</w:t>
      </w:r>
    </w:p>
    <w:p w14:paraId="5D367E1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8F345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Vector3f(_x, _y, _z);</w:t>
      </w:r>
    </w:p>
    <w:p w14:paraId="26D778C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40F9E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EFE2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>Vector3f&amp; Vector3f::Normalize()</w:t>
      </w:r>
    </w:p>
    <w:p w14:paraId="602A3BE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49A7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Length = sqrtf(x * x + y * y + z * z);</w:t>
      </w:r>
    </w:p>
    <w:p w14:paraId="57A4E5C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10003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x /= Length;</w:t>
      </w:r>
    </w:p>
    <w:p w14:paraId="3CE4768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y /= Length;</w:t>
      </w:r>
    </w:p>
    <w:p w14:paraId="23A2DB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z /= Length;</w:t>
      </w:r>
    </w:p>
    <w:p w14:paraId="39CD7BE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711E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5F17961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E6379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F750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Vector3f::Rotate(float Angle, const Vector3f&amp; Axe)</w:t>
      </w:r>
    </w:p>
    <w:p w14:paraId="4569208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10A69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SinHalfAngle = sinf(ToRadian(Angle/2));</w:t>
      </w:r>
    </w:p>
    <w:p w14:paraId="32D4C64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CosHalfAngle = cosf(ToRadian(Angle/2));</w:t>
      </w:r>
    </w:p>
    <w:p w14:paraId="27C670C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E1288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Rx = Axe.x * SinHalfAngle;</w:t>
      </w:r>
    </w:p>
    <w:p w14:paraId="12DBCF2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Ry = Axe.y * SinHalfAngle;</w:t>
      </w:r>
    </w:p>
    <w:p w14:paraId="15A5FEE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Rz = Axe.z * SinHalfAngle;</w:t>
      </w:r>
    </w:p>
    <w:p w14:paraId="1C30D39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Rw = CosHalfAngle;</w:t>
      </w:r>
    </w:p>
    <w:p w14:paraId="1831078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Quaternion RotationQ(Rx, Ry, Rz, Rw);</w:t>
      </w:r>
    </w:p>
    <w:p w14:paraId="2BFA226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05AB6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Quaternion ConjugateQ = RotationQ.Conjugate();</w:t>
      </w:r>
    </w:p>
    <w:p w14:paraId="128D187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//  ConjugateQ.Normalize();</w:t>
      </w:r>
    </w:p>
    <w:p w14:paraId="49F0276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Quaternion W = RotationQ * (*this) * ConjugateQ;</w:t>
      </w:r>
    </w:p>
    <w:p w14:paraId="1D239D2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502CF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x = W.x;</w:t>
      </w:r>
    </w:p>
    <w:p w14:paraId="70D902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y = W.y;</w:t>
      </w:r>
    </w:p>
    <w:p w14:paraId="50459A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z = W.z;</w:t>
      </w:r>
    </w:p>
    <w:p w14:paraId="1954320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0F695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4A118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8FC5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Matrix4f::InitScaleTransform(float ScaleX, float ScaleY, float ScaleZ)</w:t>
      </w:r>
    </w:p>
    <w:p w14:paraId="4A99C98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D5E34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m[0][0] = ScaleX; m[0][1] = 0.0f;   m[0][2] = 0.0f;   m[0][3] = 0.0f;</w:t>
      </w:r>
    </w:p>
    <w:p w14:paraId="107D692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m[1][0] = 0.0f;   m[1][1] = ScaleY; m[1][2] = 0.0f;   m[1][3] = 0.0f;</w:t>
      </w:r>
    </w:p>
    <w:p w14:paraId="363793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m[2][0] = 0.0f;   m[2][1] = 0.0f;   m[2][2] = ScaleZ; m[2][3] = 0.0f;</w:t>
      </w:r>
    </w:p>
    <w:p w14:paraId="0D1F6E0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  m[3][1] = 0.0f;   m[3][2] = 0.0f;   m[3][3] = 1.0f;</w:t>
      </w:r>
    </w:p>
    <w:p w14:paraId="09CDBE1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0167B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5CE8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Matrix4f::InitRotateTransform(float RotateX, float RotateY, float RotateZ)</w:t>
      </w:r>
    </w:p>
    <w:p w14:paraId="1DFFBC40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E59C1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Matrix4f rx, ry, rz;</w:t>
      </w:r>
    </w:p>
    <w:p w14:paraId="61A325E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2FF3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x = ToRadian(RotateX);</w:t>
      </w:r>
    </w:p>
    <w:p w14:paraId="6734CB9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y = ToRadian(RotateY);</w:t>
      </w:r>
    </w:p>
    <w:p w14:paraId="6F7298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z = ToRadian(RotateZ);</w:t>
      </w:r>
    </w:p>
    <w:p w14:paraId="1A6088D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6F9A4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rx.m[0][0] = 1.0f; rx.m[0][1] = 0.0f   ; rx.m[0][2] = 0.0f    ; rx.m[0][3] = 0.0f;</w:t>
      </w:r>
    </w:p>
    <w:p w14:paraId="487E18F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rx.m[1][0] = 0.0f; rx.m[1][1] = cosf(x); rx.m[1][2] = -sinf(x); rx.m[1][3] = 0.0f;</w:t>
      </w:r>
    </w:p>
    <w:p w14:paraId="288FA12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rx.m[2][0] = 0.0f; rx.m[2][1] = sinf(x); rx.m[2][2] = cosf(x) ; rx.m[2][3] = 0.0f;</w:t>
      </w:r>
    </w:p>
    <w:p w14:paraId="292639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rx.m[3][0] = 0.0f; rx.m[3][1] = 0.0f   ; rx.m[3][2] = 0.0f    ; rx.m[3][3] = 1.0f;</w:t>
      </w:r>
    </w:p>
    <w:p w14:paraId="3A7B7F2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CA420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ry.m[0][0] = cosf(y); ry.m[0][1] = 0.0f; ry.m[0][2] = -sinf(y); ry.m[0][3] = 0.0f;</w:t>
      </w:r>
    </w:p>
    <w:p w14:paraId="2053E33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ry.m[1][0] = 0.0f   ; ry.m[1][1] = 1.0f; ry.m[1][2] = 0.0f    ; ry.m[1][3] = 0.0f;</w:t>
      </w:r>
    </w:p>
    <w:p w14:paraId="4D411C5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ry.m[2][0] = sinf(y); ry.m[2][1] = 0.0f; ry.m[2][2] = cosf(y) ; ry.m[2][3] = 0.0f;</w:t>
      </w:r>
    </w:p>
    <w:p w14:paraId="55E9CBA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ry.m[3][0] = 0.0f   ; ry.m[3][1] = 0.0f; ry.m[3][2] = 0.0f    ; ry.m[3][3] = 1.0f;</w:t>
      </w:r>
    </w:p>
    <w:p w14:paraId="0537153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35E4B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rz.m[0][0] = cosf(z); rz.m[0][1] = -sinf(z); rz.m[0][2] = 0.0f; rz.m[0][3] = 0.0f;</w:t>
      </w:r>
    </w:p>
    <w:p w14:paraId="0794962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rz.m[1][0] = sinf(z); rz.m[1][1] = cosf(z) ; rz.m[1][2] = 0.0f; rz.m[1][3] = 0.0f;</w:t>
      </w:r>
    </w:p>
    <w:p w14:paraId="6A5217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rz.m[2][0] = 0.0f   ; rz.m[2][1] = 0.0f    ; rz.m[2][2] = 1.0f; rz.m[2][3] = 0.0f;</w:t>
      </w:r>
    </w:p>
    <w:p w14:paraId="6A637E8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rz.m[3][0] = 0.0f   ; rz.m[3][1] = 0.0f    ; rz.m[3][2] = 0.0f; rz.m[3][3] = 1.0f;</w:t>
      </w:r>
    </w:p>
    <w:p w14:paraId="05F9AE6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36E9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*this = rz * ry * rx;</w:t>
      </w:r>
    </w:p>
    <w:p w14:paraId="56D68F4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42F9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6D360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Matrix4f::InitTranslationTransform(float x, float y, float z)</w:t>
      </w:r>
    </w:p>
    <w:p w14:paraId="0CBE51C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553AF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m[0][0] = 1.0f; m[0][1] = 0.0f; m[0][2] = 0.0f; m[0][3] = x;</w:t>
      </w:r>
    </w:p>
    <w:p w14:paraId="6CC38AC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m[1][0] = 0.0f; m[1][1] = 1.0f; m[1][2] = 0.0f; m[1][3] = y;</w:t>
      </w:r>
    </w:p>
    <w:p w14:paraId="24B053C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m[2][0] = 0.0f; m[2][1] = 0.0f; m[2][2] = 1.0f; m[2][3] = z;</w:t>
      </w:r>
    </w:p>
    <w:p w14:paraId="1B8BD9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m[3][1] = 0.0f; m[3][2] = 0.0f; m[3][3] = 1.0f;</w:t>
      </w:r>
    </w:p>
    <w:p w14:paraId="5F1F4C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C225E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3470F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DDDAF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Matrix4f::InitCameraTransform(const Vector3f&amp; Target, const Vector3f&amp; Up)</w:t>
      </w:r>
    </w:p>
    <w:p w14:paraId="4925200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4A632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N = Target;</w:t>
      </w:r>
    </w:p>
    <w:p w14:paraId="30CB2C0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N.Normalize();</w:t>
      </w:r>
    </w:p>
    <w:p w14:paraId="7D66013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U = Up;</w:t>
      </w:r>
    </w:p>
    <w:p w14:paraId="4D492C3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U.Normalize();</w:t>
      </w:r>
    </w:p>
    <w:p w14:paraId="0B320B6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U = U.Cross(N);</w:t>
      </w:r>
    </w:p>
    <w:p w14:paraId="19ED3F7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V = N.Cross(U);</w:t>
      </w:r>
    </w:p>
    <w:p w14:paraId="3DA7D30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5697F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m[0][0] = U.x;   m[0][1] = U.y;   m[0][2] = U.z;   m[0][3] = 0.0f;</w:t>
      </w:r>
    </w:p>
    <w:p w14:paraId="1711C1D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m[1][0] = V.x;   m[1][1] = V.y;   m[1][2] = V.z;   m[1][3] = 0.0f;</w:t>
      </w:r>
    </w:p>
    <w:p w14:paraId="1F4540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m[2][0] = N.x;   m[2][1] = N.y;   m[2][2] = N.z;   m[2][3] = 0.0f;</w:t>
      </w:r>
    </w:p>
    <w:p w14:paraId="3ED7867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 m[3][1] = 0.0f;  m[3][2] = 0.0f;  m[3][3] = 1.0f;</w:t>
      </w:r>
    </w:p>
    <w:p w14:paraId="6D4DF43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9FE22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B33D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Matrix4f::InitPersProjTransform(float FOV, float Width, float Height, float zNear, float zFar)</w:t>
      </w:r>
    </w:p>
    <w:p w14:paraId="3939B12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4DFD0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ar         = Width / Height;</w:t>
      </w:r>
    </w:p>
    <w:p w14:paraId="4BF204C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zRange     = zNear - zFar;</w:t>
      </w:r>
    </w:p>
    <w:p w14:paraId="1EAD7E4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tanHalfFOV = tanf(ToRadian(FOV / 2.0f));</w:t>
      </w:r>
    </w:p>
    <w:p w14:paraId="00D2A1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856DB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m[0][0] = 1.0f/(tanHalfFOV * ar); m[0][1] = 0.0f;            m[0][2] = 0.0f;          m[0][3] = 0.0;</w:t>
      </w:r>
    </w:p>
    <w:p w14:paraId="38CFB64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m[1][0] = 0.0f;                   m[1][1] = 1.0f/tanHalfFOV; m[1][2] = 0.0f;          m[1][3] = 0.0;</w:t>
      </w:r>
    </w:p>
    <w:p w14:paraId="139116E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m[2][0] = 0.0f;                   m[2][1] = 0.0f;            m[2][2] = (-zNear -zFar)/zRange ; m[2][3] = 2.0f * zFar*zNear/zRange;</w:t>
      </w:r>
    </w:p>
    <w:p w14:paraId="402962C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                  m[3][1] = 0.0f;            m[3][2] = 1.0f;          m[3][3] = 0.0;</w:t>
      </w:r>
    </w:p>
    <w:p w14:paraId="0EBE6C1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45905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C009B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427C3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Quaternion::Quaternion(float _x, float _y, float _z, float _w)</w:t>
      </w:r>
    </w:p>
    <w:p w14:paraId="4CA41AA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A050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x = _x;</w:t>
      </w:r>
    </w:p>
    <w:p w14:paraId="77491FF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y = _y;</w:t>
      </w:r>
    </w:p>
    <w:p w14:paraId="4B5C2FD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z = _z;</w:t>
      </w:r>
    </w:p>
    <w:p w14:paraId="2AA4B86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w = _w;</w:t>
      </w:r>
    </w:p>
    <w:p w14:paraId="0C432B1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D841B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5D936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Quaternion::Normalize()</w:t>
      </w:r>
    </w:p>
    <w:p w14:paraId="36EB7C7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1238E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float Length = sqrtf(x * x + y * y + z * z + w * w);</w:t>
      </w:r>
    </w:p>
    <w:p w14:paraId="6D1E73D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4F3BE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x /= Length;</w:t>
      </w:r>
    </w:p>
    <w:p w14:paraId="2EBAD9D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y /= Length;</w:t>
      </w:r>
    </w:p>
    <w:p w14:paraId="51434E9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z /= Length;</w:t>
      </w:r>
    </w:p>
    <w:p w14:paraId="1E2BCA8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w /= Length;</w:t>
      </w:r>
    </w:p>
    <w:p w14:paraId="11049F2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5AE21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A0E31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35266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Quaternion Quaternion::Conjugate()</w:t>
      </w:r>
    </w:p>
    <w:p w14:paraId="2B0EFB9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D7608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Quaternion ret(-x, -y, -z, w);</w:t>
      </w:r>
    </w:p>
    <w:p w14:paraId="799EA7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ret;</w:t>
      </w:r>
    </w:p>
    <w:p w14:paraId="5697790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09CAA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AFE70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Quaternion operator*(const Quaternion&amp; l, const Quaternion&amp; r)</w:t>
      </w:r>
    </w:p>
    <w:p w14:paraId="6D3E84C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279B28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w = (l.w * r.w) - (l.x * r.x) - (l.y * r.y) - (l.z * r.z);</w:t>
      </w:r>
    </w:p>
    <w:p w14:paraId="61C2708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x = (l.x * r.w) + (l.w * r.x) + (l.y * r.z) - (l.z * r.y);</w:t>
      </w:r>
    </w:p>
    <w:p w14:paraId="7B62FD0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y = (l.y * r.w) + (l.w * r.y) + (l.z * r.x) - (l.x * r.z);</w:t>
      </w:r>
    </w:p>
    <w:p w14:paraId="1F929CB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z = (l.z * r.w) + (l.w * r.z) + (l.x * r.y) - (l.y * r.x);</w:t>
      </w:r>
    </w:p>
    <w:p w14:paraId="5691D1F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1F71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Quaternion ret(x, y, z, w);</w:t>
      </w:r>
    </w:p>
    <w:p w14:paraId="1EE1ADF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DC7AF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ret;</w:t>
      </w:r>
    </w:p>
    <w:p w14:paraId="6F65DDB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F8D2F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C1000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Quaternion operator*(const Quaternion&amp; q, const Vector3f&amp; v)</w:t>
      </w:r>
    </w:p>
    <w:p w14:paraId="542BDBC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9B07B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w = - (q.x * v.x) - (q.y * v.y) - (q.z * v.z);</w:t>
      </w:r>
    </w:p>
    <w:p w14:paraId="238471B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x =   (q.w * v.x) + (q.y * v.z) - (q.z * v.y);</w:t>
      </w:r>
    </w:p>
    <w:p w14:paraId="2B0C53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y =   (q.w * v.y) + (q.z * v.x) - (q.x * v.z);</w:t>
      </w:r>
    </w:p>
    <w:p w14:paraId="12EF082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float z =   (q.w * v.z) + (q.x * v.y) - (q.y * v.x);</w:t>
      </w:r>
    </w:p>
    <w:p w14:paraId="771924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9361A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Quaternion ret(x, y, z, w);</w:t>
      </w:r>
    </w:p>
    <w:p w14:paraId="2316849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A23F2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5367">
        <w:rPr>
          <w:rFonts w:ascii="Times New Roman" w:hAnsi="Times New Roman" w:cs="Times New Roman"/>
          <w:sz w:val="24"/>
          <w:szCs w:val="24"/>
          <w:lang w:val="en-US"/>
        </w:rPr>
        <w:t>return ret;</w:t>
      </w:r>
    </w:p>
    <w:p w14:paraId="2DDFD446" w14:textId="31B743A6" w:rsidR="00FB6743" w:rsidRPr="00B15367" w:rsidRDefault="00FB6743" w:rsidP="00FB6743">
      <w:pPr>
        <w:pStyle w:val="a0"/>
        <w:ind w:firstLine="0"/>
        <w:jc w:val="left"/>
        <w:rPr>
          <w:rFonts w:cs="Times New Roman"/>
          <w:sz w:val="24"/>
          <w:szCs w:val="24"/>
          <w:lang w:val="en-US"/>
        </w:rPr>
      </w:pPr>
      <w:r w:rsidRPr="00B15367">
        <w:rPr>
          <w:rFonts w:cs="Times New Roman"/>
          <w:sz w:val="24"/>
          <w:szCs w:val="24"/>
          <w:lang w:val="en-US"/>
        </w:rPr>
        <w:t>}</w:t>
      </w:r>
    </w:p>
    <w:p w14:paraId="5EAAF7AB" w14:textId="77777777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087CF08D" w14:textId="0369AB09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lastRenderedPageBreak/>
        <w:t>pipeline.cpp</w:t>
      </w:r>
    </w:p>
    <w:p w14:paraId="32CFB41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"pipeline.h"</w:t>
      </w:r>
    </w:p>
    <w:p w14:paraId="653DAC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1A2BE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const Matrix4f&amp; Pipeline::GetWorldTrans()</w:t>
      </w:r>
    </w:p>
    <w:p w14:paraId="29122B8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1DD81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Matrix4f ScaleTrans, RotateTrans, TranslationTrans;</w:t>
      </w:r>
    </w:p>
    <w:p w14:paraId="48F83E6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7ED0E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ScaleTrans.InitScaleTransform(m_scale.x, m_scale.y, m_scale.z);</w:t>
      </w:r>
    </w:p>
    <w:p w14:paraId="7A2125C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RotateTrans.InitRotateTransform(m_rotateInfo.x, m_rotateInfo.y, m_rotateInfo.z);</w:t>
      </w:r>
    </w:p>
    <w:p w14:paraId="64B41B4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TranslationTrans.InitTranslationTransform(m_worldPos.x, m_worldPos.y, m_worldPos.z);</w:t>
      </w:r>
    </w:p>
    <w:p w14:paraId="6C87BC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54739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m_WorldTransformation = TranslationTrans * RotateTrans * ScaleTrans;</w:t>
      </w:r>
    </w:p>
    <w:p w14:paraId="78E2771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m_WorldTransformation;</w:t>
      </w:r>
    </w:p>
    <w:p w14:paraId="22FF790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D3136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9D2F8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const Matrix4f&amp; Pipeline::GetWVPTrans()</w:t>
      </w:r>
    </w:p>
    <w:p w14:paraId="5A358D0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706C2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GetWorldTrans();</w:t>
      </w:r>
    </w:p>
    <w:p w14:paraId="1AF31FB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1484B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Matrix4f CameraTranslationTrans, CameraRotateTrans, PersProjTrans;</w:t>
      </w:r>
    </w:p>
    <w:p w14:paraId="3A35885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BCAD0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CameraTranslationTrans.InitTranslationTransform(-m_camera.Pos.x, -m_camera.Pos.y, -m_camera.Pos.z);</w:t>
      </w:r>
    </w:p>
    <w:p w14:paraId="0B45BDB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CameraRotateTrans.InitCameraTransform(m_camera.Target, m_camera.Up);</w:t>
      </w:r>
    </w:p>
    <w:p w14:paraId="0D8B810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PersProjTrans.InitPersProjTransform(m_persProj.FOV, m_persProj.Width, m_persProj.Height, m_persProj.zNear, m_persProj.zFar);</w:t>
      </w:r>
    </w:p>
    <w:p w14:paraId="3BE1ACD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B01F3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m_WVPtransformation = PersProjTrans * CameraRotateTrans * CameraTranslationTrans * m_WorldTransformation;</w:t>
      </w:r>
    </w:p>
    <w:p w14:paraId="0EA9CDBC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5367">
        <w:rPr>
          <w:rFonts w:ascii="Times New Roman" w:hAnsi="Times New Roman" w:cs="Times New Roman"/>
          <w:sz w:val="24"/>
          <w:szCs w:val="24"/>
          <w:lang w:val="en-US"/>
        </w:rPr>
        <w:t>return m_WVPtransformation;</w:t>
      </w:r>
    </w:p>
    <w:p w14:paraId="23464F7C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D32408" w14:textId="77777777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295D5641" w14:textId="5F903329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pipeline.h</w:t>
      </w:r>
    </w:p>
    <w:p w14:paraId="75A45D8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#ifndef PIPELINE_H</w:t>
      </w:r>
    </w:p>
    <w:p w14:paraId="3DA4A92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PIPELINE_H</w:t>
      </w:r>
    </w:p>
    <w:p w14:paraId="70F953E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144A2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2D6DFC4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752E6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class Pipeline</w:t>
      </w:r>
    </w:p>
    <w:p w14:paraId="7D81043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8CC9F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92CE3E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Pipeline()</w:t>
      </w:r>
    </w:p>
    <w:p w14:paraId="1A308A6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339AD8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m_scale      = Vector3f(1.0f, 1.0f, 1.0f);</w:t>
      </w:r>
    </w:p>
    <w:p w14:paraId="66C35C1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m_worldPos   = Vector3f(0.0f, 0.0f, 0.0f);</w:t>
      </w:r>
    </w:p>
    <w:p w14:paraId="6FB12A8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m_rotateInfo = Vector3f(0.0f, 0.0f, 0.0f);</w:t>
      </w:r>
    </w:p>
    <w:p w14:paraId="7AB9A27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9B4B4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A3FA1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Scale(float ScaleX, float ScaleY, float ScaleZ)</w:t>
      </w:r>
    </w:p>
    <w:p w14:paraId="3BBD7A7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6F10706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m_scale.x = ScaleX;</w:t>
      </w:r>
    </w:p>
    <w:p w14:paraId="64B5610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m_scale.y = ScaleY;</w:t>
      </w:r>
    </w:p>
    <w:p w14:paraId="1D58578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m_scale.z = ScaleZ;</w:t>
      </w:r>
    </w:p>
    <w:p w14:paraId="6122DE4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B592B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CA89A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WorldPos(float x, float y, float z)</w:t>
      </w:r>
    </w:p>
    <w:p w14:paraId="5E0F288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69295B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m_worldPos.x = x;</w:t>
      </w:r>
    </w:p>
    <w:p w14:paraId="4085683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m_worldPos.y = y;</w:t>
      </w:r>
    </w:p>
    <w:p w14:paraId="58FADE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m_worldPos.z = z;</w:t>
      </w:r>
    </w:p>
    <w:p w14:paraId="2B42C8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148DC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90133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Rotate(float RotateX, float RotateY, float RotateZ)</w:t>
      </w:r>
    </w:p>
    <w:p w14:paraId="613DEB7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7FF16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m_rotateInfo.x = RotateX;</w:t>
      </w:r>
    </w:p>
    <w:p w14:paraId="0A5CD1D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m_rotateInfo.y = RotateY;</w:t>
      </w:r>
    </w:p>
    <w:p w14:paraId="25EADB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m_rotateInfo.z = RotateZ;</w:t>
      </w:r>
    </w:p>
    <w:p w14:paraId="3DEB192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307EE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8225D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SetPerspectiveProj(float FOV, float Width, float Height, float zNear, float zFar)</w:t>
      </w:r>
    </w:p>
    <w:p w14:paraId="55F15CA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77B4B9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m_persProj.FOV    = FOV;</w:t>
      </w:r>
    </w:p>
    <w:p w14:paraId="400F5B5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m_persProj.Width  = Width;</w:t>
      </w:r>
    </w:p>
    <w:p w14:paraId="2830B62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m_persProj.Height = Height;</w:t>
      </w:r>
    </w:p>
    <w:p w14:paraId="6FC8FF4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m_persProj.zNear  = zNear;</w:t>
      </w:r>
    </w:p>
    <w:p w14:paraId="0CF67CC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m_persProj.zFar   = zFar;</w:t>
      </w:r>
    </w:p>
    <w:p w14:paraId="671E59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5D6B7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F0320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SetCamera(const Vector3f&amp; Pos, const Vector3f&amp; Target, const Vector3f&amp; Up)</w:t>
      </w:r>
    </w:p>
    <w:p w14:paraId="2DBD390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41714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m_camera.Pos = Pos;</w:t>
      </w:r>
    </w:p>
    <w:p w14:paraId="1CA358F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m_camera.Target = Target;</w:t>
      </w:r>
    </w:p>
    <w:p w14:paraId="4198704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m_camera.Up = Up;</w:t>
      </w:r>
    </w:p>
    <w:p w14:paraId="1017C29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8FCA5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1E54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6FE0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Matrix4f&amp; GetWVPTrans();</w:t>
      </w:r>
    </w:p>
    <w:p w14:paraId="33DB8BB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C92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Matrix4f&amp; GetWorldTrans();</w:t>
      </w:r>
    </w:p>
    <w:p w14:paraId="13DEEA3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CF6C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441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4F4AC5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m_scale;</w:t>
      </w:r>
    </w:p>
    <w:p w14:paraId="7983B2C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m_worldPos;</w:t>
      </w:r>
    </w:p>
    <w:p w14:paraId="4C6F940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Vector3f m_rotateInfo;</w:t>
      </w:r>
    </w:p>
    <w:p w14:paraId="6F8FA37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7E156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24079A8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float FOV;</w:t>
      </w:r>
    </w:p>
    <w:p w14:paraId="52C0415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float Width;</w:t>
      </w:r>
    </w:p>
    <w:p w14:paraId="3496F8E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float Height;</w:t>
      </w:r>
    </w:p>
    <w:p w14:paraId="1ED7710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float zNear;</w:t>
      </w:r>
    </w:p>
    <w:p w14:paraId="4A184C2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float zFar;</w:t>
      </w:r>
    </w:p>
    <w:p w14:paraId="212F0F0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m_persProj;</w:t>
      </w:r>
    </w:p>
    <w:p w14:paraId="256027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ECCC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3C935BF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Vector3f Pos;</w:t>
      </w:r>
    </w:p>
    <w:p w14:paraId="7C3BF2D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Vector3f Target;</w:t>
      </w:r>
    </w:p>
    <w:p w14:paraId="22E0E3D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Vector3f Up;</w:t>
      </w:r>
    </w:p>
    <w:p w14:paraId="2891D47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 m_camera;</w:t>
      </w:r>
    </w:p>
    <w:p w14:paraId="7D90FB3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02AEA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Matrix4f m_WVPtransformation;</w:t>
      </w:r>
    </w:p>
    <w:p w14:paraId="07F3C4C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Matrix4f m_WorldTransformation;</w:t>
      </w:r>
    </w:p>
    <w:p w14:paraId="2DD15E16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41350A0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08F3C7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7CD11D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#endif</w:t>
      </w:r>
      <w:r w:rsidRPr="00B15367">
        <w:rPr>
          <w:rFonts w:ascii="Times New Roman" w:hAnsi="Times New Roman" w:cs="Times New Roman"/>
          <w:sz w:val="24"/>
          <w:szCs w:val="24"/>
          <w:lang w:val="en-US"/>
        </w:rPr>
        <w:tab/>
        <w:t>/* PIPELINE_H */</w:t>
      </w:r>
    </w:p>
    <w:p w14:paraId="3A078908" w14:textId="72E4D1FF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7DDFEE6E" w14:textId="218DFF26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technique.h</w:t>
      </w:r>
    </w:p>
    <w:p w14:paraId="2DB4DFD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#ifndef TEXHNIQUE_H</w:t>
      </w:r>
    </w:p>
    <w:p w14:paraId="0EFC3FE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 TEXHNIQUE_H</w:t>
      </w:r>
    </w:p>
    <w:p w14:paraId="7E2B6F7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60AC3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0EBC38A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&lt;list&gt;</w:t>
      </w:r>
    </w:p>
    <w:p w14:paraId="65D6947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09A63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 INVALID_UNIFORM_LOCATION 0xFFFFFFFF</w:t>
      </w:r>
    </w:p>
    <w:p w14:paraId="313A6CC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6C4EE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class Technique</w:t>
      </w:r>
    </w:p>
    <w:p w14:paraId="3B1D009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AC6B8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public:</w:t>
      </w:r>
    </w:p>
    <w:p w14:paraId="0BA72A7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Technique();</w:t>
      </w:r>
    </w:p>
    <w:p w14:paraId="2714BEB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~Technique();</w:t>
      </w:r>
    </w:p>
    <w:p w14:paraId="61E5681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virtual bool Init();</w:t>
      </w:r>
    </w:p>
    <w:p w14:paraId="38D8277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void Enable();</w:t>
      </w:r>
    </w:p>
    <w:p w14:paraId="576F78B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76046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protected:</w:t>
      </w:r>
    </w:p>
    <w:p w14:paraId="4C94B98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bool AddShader(GLenum ShaderType, const char* pShaderText);</w:t>
      </w:r>
    </w:p>
    <w:p w14:paraId="009ECB3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bool Finalize();</w:t>
      </w:r>
    </w:p>
    <w:p w14:paraId="66E6958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GLint GetUniformLocation(const char* pUniformName);</w:t>
      </w:r>
    </w:p>
    <w:p w14:paraId="3704589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8067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private:</w:t>
      </w:r>
    </w:p>
    <w:p w14:paraId="60AC694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GLuint m_shaderProg;</w:t>
      </w:r>
    </w:p>
    <w:p w14:paraId="5150B50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typedef std::list&lt;GLuint&gt; ShaderObjList;</w:t>
      </w:r>
    </w:p>
    <w:p w14:paraId="203D58E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ShaderObjList m_shaderObjList;</w:t>
      </w:r>
    </w:p>
    <w:p w14:paraId="6C8993A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4F33F4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D00C5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#endif /* TEXHNIQUE_H */</w:t>
      </w:r>
    </w:p>
    <w:p w14:paraId="5F82267A" w14:textId="77777777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4195065C" w14:textId="5F99EA46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texture.cpp</w:t>
      </w:r>
    </w:p>
    <w:p w14:paraId="77C8202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&lt;iostream&gt;</w:t>
      </w:r>
    </w:p>
    <w:p w14:paraId="5387013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"texture.h"</w:t>
      </w:r>
    </w:p>
    <w:p w14:paraId="7D457A1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A5EA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Texture::Texture(GLenum TextureTarget, const std::string&amp; FileName)</w:t>
      </w:r>
    </w:p>
    <w:p w14:paraId="24BF499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774D5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m_textureTarget = TextureTarget;</w:t>
      </w:r>
    </w:p>
    <w:p w14:paraId="50DE1B5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m_fileName      = FileName;</w:t>
      </w:r>
    </w:p>
    <w:p w14:paraId="73CC405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m_pImage        = NULL;</w:t>
      </w:r>
    </w:p>
    <w:p w14:paraId="7DCDDC2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833F4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2027F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bool Texture::Load()</w:t>
      </w:r>
    </w:p>
    <w:p w14:paraId="5FA9208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514B3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try {</w:t>
      </w:r>
    </w:p>
    <w:p w14:paraId="27C00A2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m_pImage = new Magick::Image(m_fileName);</w:t>
      </w:r>
    </w:p>
    <w:p w14:paraId="0D51327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m_pImage-&gt;write(&amp;m_blob, "RGBA");</w:t>
      </w:r>
    </w:p>
    <w:p w14:paraId="7F0A961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2DB2E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catch (Magick::Error&amp; Error) {</w:t>
      </w:r>
    </w:p>
    <w:p w14:paraId="7835E03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std::cout &lt;&lt; "Error loading texture '" &lt;&lt; m_fileName &lt;&lt; "': " &lt;&lt; Error.what() &lt;&lt; std::endl;</w:t>
      </w:r>
    </w:p>
    <w:p w14:paraId="45E7D86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6A65BE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40D7D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4781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glGenTextures(1, &amp;m_textureObj);</w:t>
      </w:r>
    </w:p>
    <w:p w14:paraId="469F09C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glBindTexture(m_textureTarget, m_textureObj);</w:t>
      </w:r>
    </w:p>
    <w:p w14:paraId="5E46FCD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glTexImage2D(m_textureTarget, 0, GL_RGB, m_pImage-&gt;columns(), m_pImage-&gt;rows(), -0.5, GL_RGBA, GL_UNSIGNED_BYTE, m_blob.data());</w:t>
      </w:r>
    </w:p>
    <w:p w14:paraId="645DE2D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glTexParameterf(m_textureTarget, GL_TEXTURE_MIN_FILTER, GL_LINEAR);</w:t>
      </w:r>
    </w:p>
    <w:p w14:paraId="00D4818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glTexParameterf(m_textureTarget, GL_TEXTURE_MAG_FILTER, GL_LINEAR);</w:t>
      </w:r>
    </w:p>
    <w:p w14:paraId="737960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87170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true;</w:t>
      </w:r>
    </w:p>
    <w:p w14:paraId="638AFA7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B8D89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5AF04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Texture::Bind(GLenum TextureUnit)</w:t>
      </w:r>
    </w:p>
    <w:p w14:paraId="5EBFB2B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3742C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glActiveTexture(TextureUnit);</w:t>
      </w:r>
    </w:p>
    <w:p w14:paraId="1209F6F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glBindTexture(m_textureTarget, m_textureObj);</w:t>
      </w:r>
    </w:p>
    <w:p w14:paraId="2354CCA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88178F" w14:textId="77777777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p w14:paraId="2EE778F5" w14:textId="330FB014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technique.cpp</w:t>
      </w:r>
    </w:p>
    <w:p w14:paraId="37867C4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D5BA23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7F6BD93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78479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"technique.h"</w:t>
      </w:r>
    </w:p>
    <w:p w14:paraId="0C5FC34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D3369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Technique::Technique(){</w:t>
      </w:r>
    </w:p>
    <w:p w14:paraId="51E1F06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m_shaderProg = 0;</w:t>
      </w:r>
    </w:p>
    <w:p w14:paraId="63CFBBE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68D17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839F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Technique::~Technique(){</w:t>
      </w:r>
    </w:p>
    <w:p w14:paraId="2315798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for (ShaderObjList::iterator it = m_shaderObjList.begin(); it != m_shaderObjList.end(); it++){</w:t>
      </w:r>
    </w:p>
    <w:p w14:paraId="09E2EE2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glDeleteShader(*it);</w:t>
      </w:r>
    </w:p>
    <w:p w14:paraId="61D63E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7329B96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B98D2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(m_shaderProg != 0){</w:t>
      </w:r>
    </w:p>
    <w:p w14:paraId="43685B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glDeleteProgram(m_shaderProg);</w:t>
      </w:r>
    </w:p>
    <w:p w14:paraId="159A346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m_shaderProg = 0;</w:t>
      </w:r>
    </w:p>
    <w:p w14:paraId="57D9804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1AFF5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C31E8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77CE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bool Technique::Init(){</w:t>
      </w:r>
    </w:p>
    <w:p w14:paraId="633BF46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m_shaderProg = glCreateProgram();</w:t>
      </w:r>
    </w:p>
    <w:p w14:paraId="0E1CE77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E7BED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(m_shaderProg == 0){</w:t>
      </w:r>
    </w:p>
    <w:p w14:paraId="2690B09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creating shader program\n");</w:t>
      </w:r>
    </w:p>
    <w:p w14:paraId="17D482E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B6743">
        <w:rPr>
          <w:rFonts w:ascii="Times New Roman" w:hAnsi="Times New Roman" w:cs="Times New Roman"/>
          <w:sz w:val="24"/>
          <w:szCs w:val="24"/>
        </w:rPr>
        <w:t>return false;</w:t>
      </w:r>
    </w:p>
    <w:p w14:paraId="4EAF9CA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19BBB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3176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58E6701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>}</w:t>
      </w:r>
    </w:p>
    <w:p w14:paraId="1B65E9F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D352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</w:rPr>
        <w:t>//Используем этот метод для добавления шейдеров в программу. Когда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6743">
        <w:rPr>
          <w:rFonts w:ascii="Times New Roman" w:hAnsi="Times New Roman" w:cs="Times New Roman"/>
          <w:sz w:val="24"/>
          <w:szCs w:val="24"/>
        </w:rPr>
        <w:t>заканчиваем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FB6743">
        <w:rPr>
          <w:rFonts w:ascii="Times New Roman" w:hAnsi="Times New Roman" w:cs="Times New Roman"/>
          <w:sz w:val="24"/>
          <w:szCs w:val="24"/>
        </w:rPr>
        <w:t>вызываем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finalize()</w:t>
      </w:r>
    </w:p>
    <w:p w14:paraId="6E7D924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bool Technique::AddShader(GLenum ShaderType, const char* pShaderText){</w:t>
      </w:r>
    </w:p>
    <w:p w14:paraId="6262927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ShaderObj = glCreateShader(ShaderType);</w:t>
      </w:r>
    </w:p>
    <w:p w14:paraId="7A9936F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DF99B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(ShaderObj == 0){</w:t>
      </w:r>
    </w:p>
    <w:p w14:paraId="371913F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creating shader type %d\n", ShaderType);</w:t>
      </w:r>
    </w:p>
    <w:p w14:paraId="581FC8B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B6743">
        <w:rPr>
          <w:rFonts w:ascii="Times New Roman" w:hAnsi="Times New Roman" w:cs="Times New Roman"/>
          <w:sz w:val="24"/>
          <w:szCs w:val="24"/>
        </w:rPr>
        <w:t>return false;</w:t>
      </w:r>
    </w:p>
    <w:p w14:paraId="5662FF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46D7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95D9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// Сохраним объект шейдера - он будет удален в декструкторе</w:t>
      </w:r>
    </w:p>
    <w:p w14:paraId="5228CD3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>m_shaderObjList.push_back(ShaderObj);</w:t>
      </w:r>
    </w:p>
    <w:p w14:paraId="0254882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F8E2B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const GLchar* p[1];</w:t>
      </w:r>
    </w:p>
    <w:p w14:paraId="0A1F55F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p[0] = pShaderText;</w:t>
      </w:r>
    </w:p>
    <w:p w14:paraId="6F30AA8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GLint Lengths[1];</w:t>
      </w:r>
    </w:p>
    <w:p w14:paraId="390B152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Lengths[0] = strlen(pShaderText);</w:t>
      </w:r>
    </w:p>
    <w:p w14:paraId="7937227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glShaderSource(ShaderObj, 1, p, Lengths);</w:t>
      </w:r>
    </w:p>
    <w:p w14:paraId="5331993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CF2A7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glCompileShader(ShaderObj);</w:t>
      </w:r>
    </w:p>
    <w:p w14:paraId="169C26F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908E0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GLint success;</w:t>
      </w:r>
    </w:p>
    <w:p w14:paraId="67A48AE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glGetShaderiv(ShaderObj, GL_COMPILE_STATUS, &amp;success);</w:t>
      </w:r>
    </w:p>
    <w:p w14:paraId="2E710E1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366A3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(!success){</w:t>
      </w:r>
    </w:p>
    <w:p w14:paraId="3C957C0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GLchar InfoLog[1024];</w:t>
      </w:r>
    </w:p>
    <w:p w14:paraId="4DC2D26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glGetShaderInfoLog(ShaderObj, 1024, NULL, InfoLog);</w:t>
      </w:r>
    </w:p>
    <w:p w14:paraId="460FBC4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compiling shader type %d: '%s'\n", ShaderType, InfoLog);</w:t>
      </w:r>
    </w:p>
    <w:p w14:paraId="64B69C0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4C8B8C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918FA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0F04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glAttachShader(m_shaderProg, ShaderObj);</w:t>
      </w:r>
    </w:p>
    <w:p w14:paraId="554EC23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E6DF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B6743">
        <w:rPr>
          <w:rFonts w:ascii="Times New Roman" w:hAnsi="Times New Roman" w:cs="Times New Roman"/>
          <w:sz w:val="24"/>
          <w:szCs w:val="24"/>
        </w:rPr>
        <w:t>return true;</w:t>
      </w:r>
    </w:p>
    <w:p w14:paraId="124D3B0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>}</w:t>
      </w:r>
    </w:p>
    <w:p w14:paraId="37DD578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3986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>// После добавления всех шейдеров в программу вызываем эту функцию</w:t>
      </w:r>
    </w:p>
    <w:p w14:paraId="0AAB8B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>// для линковки и проверки программу на ошибки</w:t>
      </w:r>
    </w:p>
    <w:p w14:paraId="720A078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bool Technique::Finalize(){</w:t>
      </w:r>
    </w:p>
    <w:p w14:paraId="05D02B8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GLint Success = 0;</w:t>
      </w:r>
    </w:p>
    <w:p w14:paraId="1E2381C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GLchar ErrorLog[1024] = {0};</w:t>
      </w:r>
    </w:p>
    <w:p w14:paraId="5336D36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84ED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glLinkProgram(m_shaderProg);</w:t>
      </w:r>
    </w:p>
    <w:p w14:paraId="4BD63C3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0F23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glGetProgramiv(m_shaderProg, GL_LINK_STATUS, &amp;Success);</w:t>
      </w:r>
    </w:p>
    <w:p w14:paraId="0EE8A82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(Success == 0){</w:t>
      </w:r>
    </w:p>
    <w:p w14:paraId="0E86E1E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glGetProgramInfoLog(m_shaderProg, sizeof(ErrorLog), NULL, ErrorLog);</w:t>
      </w:r>
    </w:p>
    <w:p w14:paraId="6795A55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 linking shader program: '%s'\n", ErrorLog);</w:t>
      </w:r>
    </w:p>
    <w:p w14:paraId="72F625C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6813E4D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3FB42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EEE2A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glValidateProgram(m_shaderProg);</w:t>
      </w:r>
    </w:p>
    <w:p w14:paraId="037B14F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glGetProgramiv(m_shaderProg, GL_VALIDATE_STATUS, &amp;Success);</w:t>
      </w:r>
    </w:p>
    <w:p w14:paraId="23E0F75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(Success == 0){</w:t>
      </w:r>
    </w:p>
    <w:p w14:paraId="087D9EB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glGetProgramInfoLog(m_shaderProg, sizeof(ErrorLog), NULL, ErrorLog);</w:t>
      </w:r>
    </w:p>
    <w:p w14:paraId="563FCC9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"Invalid shader program: '%s'\n", ErrorLog);</w:t>
      </w:r>
    </w:p>
    <w:p w14:paraId="6897C5F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B6743">
        <w:rPr>
          <w:rFonts w:ascii="Times New Roman" w:hAnsi="Times New Roman" w:cs="Times New Roman"/>
          <w:sz w:val="24"/>
          <w:szCs w:val="24"/>
        </w:rPr>
        <w:t>return false;</w:t>
      </w:r>
    </w:p>
    <w:p w14:paraId="2191A4A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5E53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8682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// Удаляем промежуточные объекты шейдеров, которые были добавлены в программу</w:t>
      </w:r>
    </w:p>
    <w:p w14:paraId="2661222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</w:rPr>
        <w:t xml:space="preserve">    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>for (ShaderObjList::iterator it = m_shaderObjList.begin(); it != m_shaderObjList.end(); it++){</w:t>
      </w:r>
    </w:p>
    <w:p w14:paraId="7767CE3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glDeleteShader(*it);</w:t>
      </w:r>
    </w:p>
    <w:p w14:paraId="645E051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F634B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51703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m_shaderObjList.clear();</w:t>
      </w:r>
    </w:p>
    <w:p w14:paraId="3C4B44C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9B3D3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return true;</w:t>
      </w:r>
    </w:p>
    <w:p w14:paraId="14896C6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0FC4E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232A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void Technique::Enable(){</w:t>
      </w:r>
    </w:p>
    <w:p w14:paraId="765D1A6F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glUseProgram(m_shaderProg);</w:t>
      </w:r>
    </w:p>
    <w:p w14:paraId="6CCC0D42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257D6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48F64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GLint Technique::GetUniformLocation(const char* pUniformName){</w:t>
      </w:r>
    </w:p>
    <w:p w14:paraId="421D6A4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GLint Location = glGetUniformLocation(m_shaderProg, pUniformName);</w:t>
      </w:r>
    </w:p>
    <w:p w14:paraId="7D83B14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3528E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if (Location == 0xFFFFFFFF){</w:t>
      </w:r>
    </w:p>
    <w:p w14:paraId="526E97E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            fprintf(stderr, "Warning! Unable to get the location of uniform '%s'\n", pUniformName);</w:t>
      </w:r>
    </w:p>
    <w:p w14:paraId="77C67A64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53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5249BD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E3916E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 xml:space="preserve">    return Location;</w:t>
      </w:r>
    </w:p>
    <w:p w14:paraId="3434D012" w14:textId="5B430C3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387AF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3074B3B" w14:textId="385543F3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lastRenderedPageBreak/>
        <w:t>texture.h</w:t>
      </w:r>
    </w:p>
    <w:p w14:paraId="69DCB93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#ifndef TEXTURE_H</w:t>
      </w:r>
    </w:p>
    <w:p w14:paraId="53BA80E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TEXTURE_H</w:t>
      </w:r>
    </w:p>
    <w:p w14:paraId="34EFAC1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A961C4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221888A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3E3599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479AEF6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#include &lt;Magick++.h&gt;</w:t>
      </w:r>
    </w:p>
    <w:p w14:paraId="1DDED41A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7BBE31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class Texture</w:t>
      </w:r>
    </w:p>
    <w:p w14:paraId="0E3C21F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F0A5A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20EC63D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Texture(GLenum TextureTarget, const std::string&amp; FileName);</w:t>
      </w:r>
    </w:p>
    <w:p w14:paraId="7BD7E73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CD95F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bool Load();</w:t>
      </w:r>
    </w:p>
    <w:p w14:paraId="7DFE600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B68A5E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void Bind(GLenum TextureUnit);</w:t>
      </w:r>
    </w:p>
    <w:p w14:paraId="4FE6F70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9F172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4478CE0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std::string m_fileName;</w:t>
      </w:r>
    </w:p>
    <w:p w14:paraId="77F4748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GLenum m_textureTarget;</w:t>
      </w:r>
    </w:p>
    <w:p w14:paraId="7827EC6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GLuint m_textureObj;</w:t>
      </w:r>
    </w:p>
    <w:p w14:paraId="2EA551F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Magick::Image* m_pImage;</w:t>
      </w:r>
    </w:p>
    <w:p w14:paraId="1747024C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 xml:space="preserve">    Magick::Blob m_blob;</w:t>
      </w:r>
    </w:p>
    <w:p w14:paraId="1A2FD79B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86F1F6A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4F1A3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86C2AC" w14:textId="77777777" w:rsidR="00FB6743" w:rsidRPr="00B15367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5367">
        <w:rPr>
          <w:rFonts w:ascii="Times New Roman" w:hAnsi="Times New Roman" w:cs="Times New Roman"/>
          <w:sz w:val="24"/>
          <w:szCs w:val="24"/>
          <w:lang w:val="en-US"/>
        </w:rPr>
        <w:t>#endif</w:t>
      </w:r>
      <w:r w:rsidRPr="00B15367">
        <w:rPr>
          <w:rFonts w:ascii="Times New Roman" w:hAnsi="Times New Roman" w:cs="Times New Roman"/>
          <w:sz w:val="24"/>
          <w:szCs w:val="24"/>
          <w:lang w:val="en-US"/>
        </w:rPr>
        <w:tab/>
        <w:t>/* TEXTURE_H */</w:t>
      </w:r>
    </w:p>
    <w:p w14:paraId="3A1C8A09" w14:textId="3819E56B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sz w:val="24"/>
          <w:szCs w:val="24"/>
          <w:lang w:val="en-US"/>
        </w:rPr>
      </w:pPr>
    </w:p>
    <w:p w14:paraId="31E28C1B" w14:textId="0677AC99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  <w:r w:rsidRPr="00FB6743">
        <w:rPr>
          <w:rFonts w:cs="Times New Roman"/>
          <w:b/>
          <w:lang w:val="en-US"/>
        </w:rPr>
        <w:t>util.h</w:t>
      </w:r>
    </w:p>
    <w:p w14:paraId="1EFA203B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#ifndef UTIL_H</w:t>
      </w:r>
    </w:p>
    <w:p w14:paraId="7CB32D1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FB6743">
        <w:rPr>
          <w:rFonts w:ascii="Times New Roman" w:hAnsi="Times New Roman" w:cs="Times New Roman"/>
          <w:sz w:val="24"/>
          <w:szCs w:val="24"/>
          <w:lang w:val="en-US"/>
        </w:rPr>
        <w:tab/>
        <w:t>UTIL_H</w:t>
      </w:r>
    </w:p>
    <w:p w14:paraId="00D57193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72BA18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743">
        <w:rPr>
          <w:rFonts w:ascii="Times New Roman" w:hAnsi="Times New Roman" w:cs="Times New Roman"/>
          <w:sz w:val="24"/>
          <w:szCs w:val="24"/>
          <w:lang w:val="en-US"/>
        </w:rPr>
        <w:t>#define ARRAY_SIZE_IN_ELEMENTS(a) (sizeof(a)/sizeof(a[0]))</w:t>
      </w:r>
    </w:p>
    <w:p w14:paraId="2759EC36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C78927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E581D5" w14:textId="77777777"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743">
        <w:rPr>
          <w:rFonts w:ascii="Times New Roman" w:hAnsi="Times New Roman" w:cs="Times New Roman"/>
          <w:sz w:val="24"/>
          <w:szCs w:val="24"/>
        </w:rPr>
        <w:t>#endif</w:t>
      </w:r>
      <w:r w:rsidRPr="00FB6743">
        <w:rPr>
          <w:rFonts w:ascii="Times New Roman" w:hAnsi="Times New Roman" w:cs="Times New Roman"/>
          <w:sz w:val="24"/>
          <w:szCs w:val="24"/>
        </w:rPr>
        <w:tab/>
        <w:t>/* UTIL_H */</w:t>
      </w:r>
    </w:p>
    <w:p w14:paraId="3825242D" w14:textId="78260B5A" w:rsidR="00FB6743" w:rsidRPr="00FB6743" w:rsidRDefault="00FB6743" w:rsidP="00FB6743">
      <w:pPr>
        <w:pStyle w:val="a0"/>
        <w:ind w:firstLine="0"/>
        <w:jc w:val="left"/>
        <w:rPr>
          <w:rFonts w:cs="Times New Roman"/>
          <w:b/>
          <w:lang w:val="en-US"/>
        </w:rPr>
      </w:pPr>
    </w:p>
    <w:sectPr w:rsidR="00FB6743" w:rsidRPr="00FB6743" w:rsidSect="00536EDA">
      <w:footerReference w:type="default" r:id="rId16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81F79" w14:textId="77777777" w:rsidR="00C27E37" w:rsidRDefault="00C27E37" w:rsidP="00B620B3">
      <w:pPr>
        <w:spacing w:after="0" w:line="240" w:lineRule="auto"/>
      </w:pPr>
      <w:r>
        <w:separator/>
      </w:r>
    </w:p>
  </w:endnote>
  <w:endnote w:type="continuationSeparator" w:id="0">
    <w:p w14:paraId="7BB2A065" w14:textId="77777777" w:rsidR="00C27E37" w:rsidRDefault="00C27E37" w:rsidP="00B6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00C23" w14:textId="6EA4113E" w:rsidR="00E12D96" w:rsidRDefault="00E12D96" w:rsidP="00B620B3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8420D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8FCCE" w14:textId="77777777" w:rsidR="00C27E37" w:rsidRDefault="00C27E37" w:rsidP="00B620B3">
      <w:pPr>
        <w:spacing w:after="0" w:line="240" w:lineRule="auto"/>
      </w:pPr>
      <w:r>
        <w:separator/>
      </w:r>
    </w:p>
  </w:footnote>
  <w:footnote w:type="continuationSeparator" w:id="0">
    <w:p w14:paraId="6397DB3D" w14:textId="77777777" w:rsidR="00C27E37" w:rsidRDefault="00C27E37" w:rsidP="00B62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63A"/>
    <w:multiLevelType w:val="hybridMultilevel"/>
    <w:tmpl w:val="D5CC7262"/>
    <w:lvl w:ilvl="0" w:tplc="AD54080C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358748DD"/>
    <w:multiLevelType w:val="multilevel"/>
    <w:tmpl w:val="4BBCF30C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5906481"/>
    <w:multiLevelType w:val="hybridMultilevel"/>
    <w:tmpl w:val="1A86D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F2A1C"/>
    <w:multiLevelType w:val="hybridMultilevel"/>
    <w:tmpl w:val="C0EC9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FD"/>
    <w:rsid w:val="000A740D"/>
    <w:rsid w:val="0017555F"/>
    <w:rsid w:val="00186333"/>
    <w:rsid w:val="001A5FCD"/>
    <w:rsid w:val="001C6D56"/>
    <w:rsid w:val="00283462"/>
    <w:rsid w:val="002864D9"/>
    <w:rsid w:val="003F40A2"/>
    <w:rsid w:val="00422C68"/>
    <w:rsid w:val="00451D9B"/>
    <w:rsid w:val="004C163D"/>
    <w:rsid w:val="00536EDA"/>
    <w:rsid w:val="00546E69"/>
    <w:rsid w:val="005D41F5"/>
    <w:rsid w:val="00642ED7"/>
    <w:rsid w:val="00676C11"/>
    <w:rsid w:val="006A26FA"/>
    <w:rsid w:val="008420DD"/>
    <w:rsid w:val="00866DDD"/>
    <w:rsid w:val="009979E8"/>
    <w:rsid w:val="009A5483"/>
    <w:rsid w:val="00A51C9F"/>
    <w:rsid w:val="00A54CD5"/>
    <w:rsid w:val="00A65EA2"/>
    <w:rsid w:val="00AA2159"/>
    <w:rsid w:val="00B15367"/>
    <w:rsid w:val="00B620B3"/>
    <w:rsid w:val="00B962FC"/>
    <w:rsid w:val="00BA66FD"/>
    <w:rsid w:val="00BB3762"/>
    <w:rsid w:val="00C27E37"/>
    <w:rsid w:val="00CA76D6"/>
    <w:rsid w:val="00CC6CEB"/>
    <w:rsid w:val="00CD3873"/>
    <w:rsid w:val="00D078C0"/>
    <w:rsid w:val="00E12D96"/>
    <w:rsid w:val="00E5544B"/>
    <w:rsid w:val="00E84762"/>
    <w:rsid w:val="00F5025F"/>
    <w:rsid w:val="00FB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133A"/>
  <w15:chartTrackingRefBased/>
  <w15:docId w15:val="{C15F8DAF-1A64-4DC9-AFB3-ACCFC8F0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F5025F"/>
    <w:pPr>
      <w:keepNext/>
      <w:keepLines/>
      <w:pageBreakBefore/>
      <w:numPr>
        <w:numId w:val="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F5025F"/>
    <w:pPr>
      <w:keepNext/>
      <w:keepLines/>
      <w:numPr>
        <w:ilvl w:val="1"/>
        <w:numId w:val="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Сергеев"/>
    <w:qFormat/>
    <w:rsid w:val="00536EDA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Сергеев"/>
    <w:basedOn w:val="a0"/>
    <w:next w:val="a0"/>
    <w:qFormat/>
    <w:rsid w:val="00536EDA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F502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502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B62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620B3"/>
  </w:style>
  <w:style w:type="paragraph" w:styleId="a7">
    <w:name w:val="footer"/>
    <w:basedOn w:val="a"/>
    <w:link w:val="a8"/>
    <w:uiPriority w:val="99"/>
    <w:unhideWhenUsed/>
    <w:rsid w:val="00B62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620B3"/>
  </w:style>
  <w:style w:type="paragraph" w:styleId="a9">
    <w:name w:val="TOC Heading"/>
    <w:basedOn w:val="1"/>
    <w:next w:val="a"/>
    <w:uiPriority w:val="39"/>
    <w:unhideWhenUsed/>
    <w:qFormat/>
    <w:rsid w:val="00BA66FD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66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66FD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BA66F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BA66F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BA66FD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BA66FD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BA6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plepointfive.github.io/ogltutor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do\OneDrive\&#1056;&#1072;&#1073;&#1086;&#1095;&#1080;&#1081;%20&#1089;&#1090;&#1086;&#1083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B45F1-D15A-4C4C-A4EA-59B4E223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27</TotalTime>
  <Pages>46</Pages>
  <Words>9140</Words>
  <Characters>52104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Терегулов</dc:creator>
  <cp:keywords/>
  <dc:description/>
  <cp:lastModifiedBy>Иван Ермолов</cp:lastModifiedBy>
  <cp:revision>15</cp:revision>
  <dcterms:created xsi:type="dcterms:W3CDTF">2023-04-29T08:50:00Z</dcterms:created>
  <dcterms:modified xsi:type="dcterms:W3CDTF">2023-05-06T09:52:00Z</dcterms:modified>
</cp:coreProperties>
</file>