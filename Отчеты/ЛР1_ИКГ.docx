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31288" w14:textId="77777777" w:rsidR="00546E69" w:rsidRPr="00406F36" w:rsidRDefault="00546E69" w:rsidP="001A5FCD">
      <w:pPr>
        <w:pStyle w:val="a0"/>
        <w:ind w:firstLine="0"/>
        <w:rPr>
          <w:rFonts w:cs="Times New Roman"/>
        </w:rPr>
      </w:pPr>
    </w:p>
    <w:p w14:paraId="1AF31289" w14:textId="77777777" w:rsidR="00546E69" w:rsidRPr="00406F36" w:rsidRDefault="00546E69" w:rsidP="00546E69">
      <w:pPr>
        <w:pStyle w:val="a0"/>
        <w:jc w:val="center"/>
        <w:rPr>
          <w:rFonts w:cs="Times New Roman"/>
        </w:rPr>
      </w:pPr>
      <w:r w:rsidRPr="00406F36">
        <w:rPr>
          <w:rFonts w:cs="Times New Roman"/>
        </w:rPr>
        <w:t>Министерство науки и высшего образования Российской Федерации</w:t>
      </w:r>
    </w:p>
    <w:p w14:paraId="1AF3128A" w14:textId="77777777" w:rsidR="00546E69" w:rsidRPr="00406F36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406F36">
        <w:rPr>
          <w:rFonts w:cs="Times New Roman"/>
        </w:rPr>
        <w:t>Федеральное государственное бюджетное</w:t>
      </w:r>
    </w:p>
    <w:p w14:paraId="1AF3128B" w14:textId="77777777" w:rsidR="00546E69" w:rsidRPr="00406F36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406F36">
        <w:rPr>
          <w:rFonts w:cs="Times New Roman"/>
        </w:rPr>
        <w:t>Образовательное учреждение высшего образования</w:t>
      </w:r>
    </w:p>
    <w:p w14:paraId="1AF3128C" w14:textId="77777777" w:rsidR="00546E69" w:rsidRPr="00406F36" w:rsidRDefault="00546E69" w:rsidP="00546E69">
      <w:pPr>
        <w:pStyle w:val="a0"/>
        <w:spacing w:line="240" w:lineRule="auto"/>
        <w:jc w:val="center"/>
        <w:rPr>
          <w:rFonts w:cs="Times New Roman"/>
        </w:rPr>
      </w:pPr>
      <w:r w:rsidRPr="00406F36">
        <w:rPr>
          <w:rFonts w:cs="Times New Roman"/>
        </w:rPr>
        <w:t>«</w:t>
      </w:r>
      <w:r w:rsidR="001A5FCD" w:rsidRPr="00406F36">
        <w:rPr>
          <w:rFonts w:cs="Times New Roman"/>
        </w:rPr>
        <w:t xml:space="preserve">Уфимский </w:t>
      </w:r>
      <w:r w:rsidR="00676C11" w:rsidRPr="00406F36">
        <w:rPr>
          <w:rFonts w:cs="Times New Roman"/>
        </w:rPr>
        <w:t>университет науки и технологий</w:t>
      </w:r>
      <w:r w:rsidRPr="00406F36">
        <w:rPr>
          <w:rFonts w:cs="Times New Roman"/>
        </w:rPr>
        <w:t>»</w:t>
      </w:r>
    </w:p>
    <w:p w14:paraId="1AF3128D" w14:textId="77777777" w:rsidR="001A5FCD" w:rsidRPr="00406F36" w:rsidRDefault="001A5FCD" w:rsidP="00A51C9F">
      <w:pPr>
        <w:pStyle w:val="a0"/>
        <w:jc w:val="center"/>
        <w:rPr>
          <w:rFonts w:cs="Times New Roman"/>
        </w:rPr>
      </w:pPr>
    </w:p>
    <w:p w14:paraId="1AF3128E" w14:textId="77777777" w:rsidR="001A5FCD" w:rsidRPr="00406F36" w:rsidRDefault="001A5FCD" w:rsidP="00A51C9F">
      <w:pPr>
        <w:pStyle w:val="a0"/>
        <w:jc w:val="center"/>
        <w:rPr>
          <w:rFonts w:cs="Times New Roman"/>
        </w:rPr>
      </w:pPr>
    </w:p>
    <w:p w14:paraId="1AF3128F" w14:textId="77777777" w:rsidR="001A5FCD" w:rsidRPr="00406F36" w:rsidRDefault="001A5FCD" w:rsidP="00A51C9F">
      <w:pPr>
        <w:pStyle w:val="a0"/>
        <w:jc w:val="center"/>
        <w:rPr>
          <w:rFonts w:cs="Times New Roman"/>
        </w:rPr>
      </w:pPr>
    </w:p>
    <w:p w14:paraId="1AF31290" w14:textId="77777777" w:rsidR="001A5FCD" w:rsidRPr="00406F36" w:rsidRDefault="001A5FCD" w:rsidP="00A51C9F">
      <w:pPr>
        <w:pStyle w:val="a0"/>
        <w:ind w:firstLine="3402"/>
        <w:rPr>
          <w:rFonts w:cs="Times New Roman"/>
        </w:rPr>
      </w:pPr>
      <w:r w:rsidRPr="00406F36">
        <w:rPr>
          <w:rFonts w:cs="Times New Roman"/>
        </w:rPr>
        <w:t>Факультет информатики и робототехники</w:t>
      </w:r>
    </w:p>
    <w:p w14:paraId="1AF31291" w14:textId="77777777" w:rsidR="001A5FCD" w:rsidRPr="00406F36" w:rsidRDefault="001A5FCD" w:rsidP="00A51C9F">
      <w:pPr>
        <w:pStyle w:val="a0"/>
        <w:ind w:firstLine="3402"/>
        <w:rPr>
          <w:rFonts w:cs="Times New Roman"/>
        </w:rPr>
      </w:pPr>
    </w:p>
    <w:p w14:paraId="1AF31292" w14:textId="77777777" w:rsidR="001A5FCD" w:rsidRPr="00406F36" w:rsidRDefault="001A5FCD" w:rsidP="00A51C9F">
      <w:pPr>
        <w:pStyle w:val="a0"/>
        <w:ind w:firstLine="3402"/>
        <w:rPr>
          <w:rFonts w:cs="Times New Roman"/>
        </w:rPr>
      </w:pPr>
      <w:r w:rsidRPr="00406F36">
        <w:rPr>
          <w:rFonts w:cs="Times New Roman"/>
        </w:rPr>
        <w:t>Кафедра Информатики</w:t>
      </w:r>
    </w:p>
    <w:p w14:paraId="1AF31293" w14:textId="77777777" w:rsidR="001A5FCD" w:rsidRPr="00406F36" w:rsidRDefault="001A5FCD" w:rsidP="00A51C9F">
      <w:pPr>
        <w:pStyle w:val="a0"/>
        <w:ind w:firstLine="3402"/>
        <w:rPr>
          <w:rFonts w:cs="Times New Roman"/>
        </w:rPr>
      </w:pPr>
    </w:p>
    <w:p w14:paraId="1AF31294" w14:textId="77777777" w:rsidR="001A5FCD" w:rsidRPr="00406F36" w:rsidRDefault="001A5FCD" w:rsidP="00A51C9F">
      <w:pPr>
        <w:pStyle w:val="a0"/>
        <w:ind w:firstLine="3402"/>
        <w:rPr>
          <w:rFonts w:cs="Times New Roman"/>
        </w:rPr>
      </w:pPr>
    </w:p>
    <w:p w14:paraId="1AF31295" w14:textId="77777777" w:rsidR="001A5FCD" w:rsidRPr="00406F36" w:rsidRDefault="001A5FCD" w:rsidP="00A51C9F">
      <w:pPr>
        <w:pStyle w:val="a0"/>
        <w:ind w:firstLine="3402"/>
        <w:rPr>
          <w:rFonts w:cs="Times New Roman"/>
        </w:rPr>
      </w:pPr>
    </w:p>
    <w:p w14:paraId="1AF31296" w14:textId="77777777" w:rsidR="001A5FCD" w:rsidRPr="00406F36" w:rsidRDefault="001A5FCD" w:rsidP="00A51C9F">
      <w:pPr>
        <w:pStyle w:val="a0"/>
        <w:ind w:firstLine="709"/>
        <w:jc w:val="center"/>
        <w:rPr>
          <w:rFonts w:cs="Times New Roman"/>
        </w:rPr>
      </w:pPr>
      <w:r w:rsidRPr="00406F36">
        <w:rPr>
          <w:rFonts w:cs="Times New Roman"/>
        </w:rPr>
        <w:t xml:space="preserve">Отчет по лабораторной работе № </w:t>
      </w:r>
      <w:r w:rsidR="00920832" w:rsidRPr="00406F36">
        <w:rPr>
          <w:rFonts w:cs="Times New Roman"/>
        </w:rPr>
        <w:t>1</w:t>
      </w:r>
    </w:p>
    <w:p w14:paraId="1AF31297" w14:textId="77777777" w:rsidR="001A5FCD" w:rsidRPr="00406F36" w:rsidRDefault="001A5FCD" w:rsidP="00A51C9F">
      <w:pPr>
        <w:pStyle w:val="a0"/>
        <w:ind w:firstLine="709"/>
        <w:jc w:val="center"/>
        <w:rPr>
          <w:rFonts w:cs="Times New Roman"/>
        </w:rPr>
      </w:pPr>
      <w:r w:rsidRPr="00406F36">
        <w:rPr>
          <w:rFonts w:cs="Times New Roman"/>
        </w:rPr>
        <w:t>на тему: «</w:t>
      </w:r>
      <w:r w:rsidR="002A6B05">
        <w:rPr>
          <w:rFonts w:cs="Times New Roman"/>
        </w:rPr>
        <w:t xml:space="preserve">Ознакомление с </w:t>
      </w:r>
      <w:r w:rsidR="002A6B05">
        <w:rPr>
          <w:rFonts w:cs="Times New Roman"/>
          <w:lang w:val="en-US"/>
        </w:rPr>
        <w:t>OpenGL</w:t>
      </w:r>
      <w:r w:rsidRPr="00406F36">
        <w:rPr>
          <w:rFonts w:cs="Times New Roman"/>
        </w:rPr>
        <w:t>»</w:t>
      </w:r>
    </w:p>
    <w:p w14:paraId="1AF31298" w14:textId="77777777" w:rsidR="001A5FCD" w:rsidRPr="00406F36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1AF31299" w14:textId="77777777" w:rsidR="001A5FCD" w:rsidRPr="00406F36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1AF3129A" w14:textId="77777777" w:rsidR="001A5FCD" w:rsidRPr="00406F36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1AF3129B" w14:textId="77777777" w:rsidR="001A5FCD" w:rsidRPr="00406F36" w:rsidRDefault="001A5FCD" w:rsidP="00A51C9F">
      <w:pPr>
        <w:pStyle w:val="a0"/>
        <w:ind w:firstLine="709"/>
        <w:jc w:val="center"/>
        <w:rPr>
          <w:rFonts w:cs="Times New Roman"/>
        </w:rPr>
      </w:pPr>
    </w:p>
    <w:p w14:paraId="1AF3129C" w14:textId="77777777" w:rsidR="001A5FCD" w:rsidRPr="00406F36" w:rsidRDefault="001A5FCD" w:rsidP="00A51C9F">
      <w:pPr>
        <w:pStyle w:val="a0"/>
        <w:ind w:firstLine="709"/>
        <w:jc w:val="left"/>
        <w:rPr>
          <w:rFonts w:cs="Times New Roman"/>
        </w:rPr>
      </w:pPr>
      <w:r w:rsidRPr="00406F36">
        <w:rPr>
          <w:rFonts w:cs="Times New Roman"/>
        </w:rPr>
        <w:t>Выполнил:</w:t>
      </w:r>
    </w:p>
    <w:p w14:paraId="1AF3129D" w14:textId="78EEE267" w:rsidR="001A5FCD" w:rsidRPr="00406F36" w:rsidRDefault="00EB3952" w:rsidP="00A51C9F">
      <w:pPr>
        <w:pStyle w:val="a0"/>
        <w:tabs>
          <w:tab w:val="left" w:pos="6237"/>
        </w:tabs>
        <w:rPr>
          <w:rFonts w:cs="Times New Roman"/>
        </w:rPr>
      </w:pPr>
      <w:r>
        <w:rPr>
          <w:rFonts w:cs="Times New Roman"/>
        </w:rPr>
        <w:t>Студент группы ПРО-</w:t>
      </w:r>
      <w:r w:rsidRPr="00EB3952">
        <w:rPr>
          <w:rFonts w:cs="Times New Roman"/>
        </w:rPr>
        <w:t>2</w:t>
      </w:r>
      <w:r w:rsidR="001A5FCD" w:rsidRPr="00406F36">
        <w:rPr>
          <w:rFonts w:cs="Times New Roman"/>
        </w:rPr>
        <w:t>33Б</w:t>
      </w:r>
      <w:r w:rsidR="001A5FCD" w:rsidRPr="00406F36">
        <w:rPr>
          <w:rFonts w:cs="Times New Roman"/>
        </w:rPr>
        <w:tab/>
      </w:r>
      <w:r>
        <w:rPr>
          <w:rFonts w:cs="Times New Roman"/>
        </w:rPr>
        <w:t>Ермолов И О</w:t>
      </w:r>
    </w:p>
    <w:p w14:paraId="1AF3129E" w14:textId="77777777" w:rsidR="00A51C9F" w:rsidRPr="00406F36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1AF3129F" w14:textId="77777777" w:rsidR="00A51C9F" w:rsidRPr="00406F36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1AF312A0" w14:textId="77777777" w:rsidR="00A51C9F" w:rsidRPr="00406F36" w:rsidRDefault="00A51C9F" w:rsidP="00A51C9F">
      <w:pPr>
        <w:pStyle w:val="a0"/>
        <w:tabs>
          <w:tab w:val="left" w:pos="6237"/>
        </w:tabs>
        <w:rPr>
          <w:rFonts w:cs="Times New Roman"/>
        </w:rPr>
      </w:pPr>
      <w:r w:rsidRPr="00406F36">
        <w:rPr>
          <w:rFonts w:cs="Times New Roman"/>
        </w:rPr>
        <w:t>Проверил:</w:t>
      </w:r>
    </w:p>
    <w:p w14:paraId="1AF312A1" w14:textId="77777777" w:rsidR="00A51C9F" w:rsidRPr="00406F36" w:rsidRDefault="00A51C9F" w:rsidP="00A51C9F">
      <w:pPr>
        <w:pStyle w:val="a0"/>
        <w:tabs>
          <w:tab w:val="left" w:pos="6237"/>
        </w:tabs>
        <w:rPr>
          <w:rFonts w:cs="Times New Roman"/>
        </w:rPr>
      </w:pPr>
      <w:r w:rsidRPr="00406F36">
        <w:rPr>
          <w:rFonts w:cs="Times New Roman"/>
        </w:rPr>
        <w:t>канд. техн. наук</w:t>
      </w:r>
      <w:r w:rsidRPr="00406F36">
        <w:rPr>
          <w:rFonts w:cs="Times New Roman"/>
        </w:rPr>
        <w:tab/>
      </w:r>
      <w:r w:rsidR="00676C11" w:rsidRPr="00406F36">
        <w:rPr>
          <w:rFonts w:cs="Times New Roman"/>
        </w:rPr>
        <w:t>В.А. Котельников</w:t>
      </w:r>
    </w:p>
    <w:p w14:paraId="1AF312A2" w14:textId="77777777" w:rsidR="00A51C9F" w:rsidRPr="00406F36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1AF312A3" w14:textId="77777777" w:rsidR="00A51C9F" w:rsidRPr="00406F36" w:rsidRDefault="00A51C9F" w:rsidP="00A51C9F">
      <w:pPr>
        <w:pStyle w:val="a0"/>
        <w:tabs>
          <w:tab w:val="left" w:pos="6237"/>
        </w:tabs>
        <w:rPr>
          <w:rFonts w:cs="Times New Roman"/>
        </w:rPr>
      </w:pPr>
    </w:p>
    <w:p w14:paraId="1AF312A4" w14:textId="77777777" w:rsidR="00A51C9F" w:rsidRPr="00406F36" w:rsidRDefault="00A51C9F" w:rsidP="00B620B3">
      <w:pPr>
        <w:pStyle w:val="a0"/>
        <w:tabs>
          <w:tab w:val="left" w:pos="6237"/>
        </w:tabs>
        <w:jc w:val="center"/>
        <w:rPr>
          <w:rFonts w:cs="Times New Roman"/>
        </w:rPr>
        <w:sectPr w:rsidR="00A51C9F" w:rsidRPr="00406F36" w:rsidSect="00A51C9F">
          <w:pgSz w:w="11906" w:h="16838"/>
          <w:pgMar w:top="851" w:right="567" w:bottom="1134" w:left="1418" w:header="709" w:footer="709" w:gutter="0"/>
          <w:cols w:space="708"/>
          <w:docGrid w:linePitch="360"/>
        </w:sectPr>
      </w:pPr>
      <w:r w:rsidRPr="00406F36">
        <w:rPr>
          <w:rFonts w:cs="Times New Roman"/>
        </w:rPr>
        <w:t>Уфа</w:t>
      </w:r>
      <w:r w:rsidR="00B620B3" w:rsidRPr="00406F36">
        <w:rPr>
          <w:rFonts w:cs="Times New Roman"/>
        </w:rPr>
        <w:t xml:space="preserve"> - 202</w:t>
      </w:r>
      <w:r w:rsidR="00676C11" w:rsidRPr="00406F36">
        <w:rPr>
          <w:rFonts w:cs="Times New Roman"/>
        </w:rPr>
        <w:t>3</w:t>
      </w:r>
    </w:p>
    <w:p w14:paraId="1AF312A5" w14:textId="77777777" w:rsidR="00BA66FD" w:rsidRPr="00406F36" w:rsidRDefault="00BA66FD" w:rsidP="00D13235">
      <w:pPr>
        <w:pStyle w:val="a0"/>
        <w:ind w:firstLine="0"/>
        <w:rPr>
          <w:b/>
        </w:rPr>
      </w:pPr>
      <w:bookmarkStart w:id="0" w:name="_Toc133657099"/>
      <w:r w:rsidRPr="00406F36">
        <w:rPr>
          <w:b/>
        </w:rPr>
        <w:lastRenderedPageBreak/>
        <w:t>Цель работы</w:t>
      </w:r>
      <w:bookmarkEnd w:id="0"/>
    </w:p>
    <w:p w14:paraId="1AF312A6" w14:textId="77777777" w:rsidR="00D13235" w:rsidRPr="00406F36" w:rsidRDefault="00406F36" w:rsidP="00D13235">
      <w:pPr>
        <w:pStyle w:val="a0"/>
        <w:ind w:firstLine="0"/>
        <w:rPr>
          <w:rFonts w:cs="Times New Roman"/>
        </w:rPr>
      </w:pPr>
      <w:bookmarkStart w:id="1" w:name="_Toc133657100"/>
      <w:r w:rsidRPr="00406F36">
        <w:rPr>
          <w:rFonts w:cs="Times New Roman"/>
        </w:rPr>
        <w:t xml:space="preserve">Познакомиться с </w:t>
      </w:r>
      <w:r w:rsidRPr="00406F36">
        <w:rPr>
          <w:rFonts w:cs="Times New Roman"/>
          <w:lang w:val="en-US"/>
        </w:rPr>
        <w:t>OpenGL</w:t>
      </w:r>
      <w:r w:rsidRPr="00406F36">
        <w:rPr>
          <w:rFonts w:cs="Times New Roman"/>
        </w:rPr>
        <w:t>.</w:t>
      </w:r>
    </w:p>
    <w:p w14:paraId="1AF312A7" w14:textId="77777777" w:rsidR="00406F36" w:rsidRPr="00406F36" w:rsidRDefault="00406F36" w:rsidP="00D13235">
      <w:pPr>
        <w:pStyle w:val="a0"/>
        <w:ind w:firstLine="0"/>
        <w:rPr>
          <w:rFonts w:cs="Times New Roman"/>
          <w:b/>
        </w:rPr>
      </w:pPr>
      <w:r w:rsidRPr="00406F36">
        <w:rPr>
          <w:rFonts w:cs="Times New Roman"/>
          <w:b/>
        </w:rPr>
        <w:t>Задание</w:t>
      </w:r>
    </w:p>
    <w:p w14:paraId="1AF312A8" w14:textId="77777777" w:rsidR="00406F36" w:rsidRPr="00406F36" w:rsidRDefault="00406F36" w:rsidP="00D13235">
      <w:pPr>
        <w:pStyle w:val="a0"/>
        <w:ind w:firstLine="0"/>
        <w:rPr>
          <w:rFonts w:cs="Times New Roman"/>
          <w:szCs w:val="28"/>
        </w:rPr>
      </w:pPr>
      <w:r w:rsidRPr="00406F36">
        <w:rPr>
          <w:rFonts w:cs="Times New Roman"/>
          <w:szCs w:val="28"/>
          <w:shd w:val="clear" w:color="auto" w:fill="FFFFFF"/>
        </w:rPr>
        <w:t>Выполнить 1-3 уроки по OpenGL </w:t>
      </w:r>
      <w:hyperlink r:id="rId8" w:tgtFrame="_blank" w:history="1">
        <w:r w:rsidRPr="00406F36">
          <w:rPr>
            <w:rStyle w:val="aa"/>
            <w:rFonts w:cs="Times New Roman"/>
            <w:color w:val="auto"/>
            <w:szCs w:val="28"/>
            <w:shd w:val="clear" w:color="auto" w:fill="FFFFFF"/>
          </w:rPr>
          <w:t>https://triplepointfive.github.io/ogltutor/</w:t>
        </w:r>
      </w:hyperlink>
    </w:p>
    <w:p w14:paraId="1AF312A9" w14:textId="77777777" w:rsidR="00BA66FD" w:rsidRPr="00406F36" w:rsidRDefault="00BA66FD" w:rsidP="00D13235">
      <w:pPr>
        <w:rPr>
          <w:rFonts w:ascii="Times New Roman" w:hAnsi="Times New Roman" w:cs="Times New Roman"/>
          <w:b/>
          <w:sz w:val="28"/>
          <w:szCs w:val="28"/>
        </w:rPr>
      </w:pPr>
      <w:r w:rsidRPr="00406F36"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1"/>
    </w:p>
    <w:p w14:paraId="1AF312AA" w14:textId="77777777" w:rsidR="00BA66FD" w:rsidRPr="00406F36" w:rsidRDefault="00FA3F6C" w:rsidP="00BA66FD">
      <w:pPr>
        <w:pStyle w:val="a0"/>
        <w:numPr>
          <w:ilvl w:val="0"/>
          <w:numId w:val="3"/>
        </w:numPr>
        <w:rPr>
          <w:rFonts w:cs="Times New Roman"/>
        </w:rPr>
      </w:pPr>
      <w:r w:rsidRPr="00406F36">
        <w:rPr>
          <w:rFonts w:cs="Times New Roman"/>
        </w:rPr>
        <w:t>Создание графических примитивов</w:t>
      </w:r>
      <w:r w:rsidR="00BA66FD" w:rsidRPr="00406F36">
        <w:rPr>
          <w:rFonts w:cs="Times New Roman"/>
        </w:rPr>
        <w:t xml:space="preserve">. В ходе лабораторной работы я изучил способ </w:t>
      </w:r>
      <w:r w:rsidRPr="00406F36">
        <w:rPr>
          <w:rFonts w:cs="Times New Roman"/>
        </w:rPr>
        <w:t>создания графических примитивов (точка, треугольник) путём задания их вершин и дальнейшей отрисовки.</w:t>
      </w:r>
    </w:p>
    <w:p w14:paraId="1AF312AB" w14:textId="77777777" w:rsidR="00D13235" w:rsidRPr="00406F36" w:rsidRDefault="00FA3F6C" w:rsidP="009315BE">
      <w:pPr>
        <w:pStyle w:val="a0"/>
        <w:ind w:firstLine="0"/>
        <w:jc w:val="center"/>
        <w:rPr>
          <w:rFonts w:cs="Times New Roman"/>
        </w:rPr>
      </w:pPr>
      <w:r w:rsidRPr="00406F36">
        <w:rPr>
          <w:rFonts w:cs="Times New Roman"/>
          <w:noProof/>
          <w:lang w:eastAsia="ru-RU"/>
        </w:rPr>
        <w:drawing>
          <wp:inline distT="0" distB="0" distL="0" distR="0" wp14:anchorId="1AF313A5" wp14:editId="1AF313A6">
            <wp:extent cx="2273514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352" cy="17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2AC" w14:textId="77777777" w:rsidR="00BA66FD" w:rsidRPr="00406F36" w:rsidRDefault="00FA3F6C" w:rsidP="009315BE">
      <w:pPr>
        <w:pStyle w:val="a0"/>
        <w:ind w:firstLine="0"/>
        <w:jc w:val="center"/>
        <w:rPr>
          <w:rFonts w:cs="Times New Roman"/>
        </w:rPr>
      </w:pPr>
      <w:r w:rsidRPr="00406F36">
        <w:rPr>
          <w:rFonts w:cs="Times New Roman"/>
        </w:rPr>
        <w:t xml:space="preserve">Рисунок 1. </w:t>
      </w:r>
      <w:r w:rsidR="00D13235" w:rsidRPr="00406F36">
        <w:rPr>
          <w:rFonts w:cs="Times New Roman"/>
        </w:rPr>
        <w:t>Создание окна</w:t>
      </w:r>
    </w:p>
    <w:p w14:paraId="1AF312AD" w14:textId="77777777" w:rsidR="00BA66FD" w:rsidRPr="00406F36" w:rsidRDefault="00FA3F6C" w:rsidP="009315BE">
      <w:pPr>
        <w:pStyle w:val="a0"/>
        <w:ind w:firstLine="0"/>
        <w:jc w:val="center"/>
        <w:rPr>
          <w:rFonts w:cs="Times New Roman"/>
        </w:rPr>
      </w:pPr>
      <w:r w:rsidRPr="00406F36">
        <w:rPr>
          <w:rFonts w:cs="Times New Roman"/>
          <w:noProof/>
          <w:lang w:eastAsia="ru-RU"/>
        </w:rPr>
        <w:drawing>
          <wp:inline distT="0" distB="0" distL="0" distR="0" wp14:anchorId="1AF313A7" wp14:editId="1AF313A8">
            <wp:extent cx="2256912" cy="1762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578" cy="17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2AE" w14:textId="77777777" w:rsidR="00BA66FD" w:rsidRPr="00406F36" w:rsidRDefault="00FA3F6C" w:rsidP="009315BE">
      <w:pPr>
        <w:pStyle w:val="a0"/>
        <w:ind w:firstLine="0"/>
        <w:jc w:val="center"/>
        <w:rPr>
          <w:rFonts w:cs="Times New Roman"/>
        </w:rPr>
      </w:pPr>
      <w:r w:rsidRPr="00406F36">
        <w:rPr>
          <w:rFonts w:cs="Times New Roman"/>
        </w:rPr>
        <w:t xml:space="preserve">Рисунок 2. </w:t>
      </w:r>
      <w:r w:rsidR="00D13235" w:rsidRPr="00406F36">
        <w:rPr>
          <w:rFonts w:cs="Times New Roman"/>
        </w:rPr>
        <w:t>Отрисовка точки.</w:t>
      </w:r>
    </w:p>
    <w:p w14:paraId="1AF312AF" w14:textId="77777777" w:rsidR="00D13235" w:rsidRPr="00406F36" w:rsidRDefault="00FA3F6C" w:rsidP="009315BE">
      <w:pPr>
        <w:pStyle w:val="a0"/>
        <w:ind w:firstLine="0"/>
        <w:jc w:val="center"/>
        <w:rPr>
          <w:rFonts w:cs="Times New Roman"/>
        </w:rPr>
      </w:pPr>
      <w:r w:rsidRPr="00406F36">
        <w:rPr>
          <w:rFonts w:cs="Times New Roman"/>
          <w:noProof/>
          <w:lang w:eastAsia="ru-RU"/>
        </w:rPr>
        <w:drawing>
          <wp:inline distT="0" distB="0" distL="0" distR="0" wp14:anchorId="1AF313A9" wp14:editId="1AF313AA">
            <wp:extent cx="2273300" cy="176873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743" cy="177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12B0" w14:textId="77777777" w:rsidR="00BA66FD" w:rsidRPr="00406F36" w:rsidRDefault="00FA3F6C" w:rsidP="009315BE">
      <w:pPr>
        <w:pStyle w:val="a0"/>
        <w:ind w:firstLine="0"/>
        <w:jc w:val="center"/>
        <w:rPr>
          <w:rFonts w:cs="Times New Roman"/>
        </w:rPr>
      </w:pPr>
      <w:r w:rsidRPr="00406F36">
        <w:rPr>
          <w:rFonts w:cs="Times New Roman"/>
        </w:rPr>
        <w:t xml:space="preserve">Рисунок 3. </w:t>
      </w:r>
      <w:r w:rsidR="00D13235" w:rsidRPr="00406F36">
        <w:rPr>
          <w:rFonts w:cs="Times New Roman"/>
        </w:rPr>
        <w:t>Отрисовка треугольника.</w:t>
      </w:r>
    </w:p>
    <w:p w14:paraId="1AF312B1" w14:textId="77777777" w:rsidR="00D13235" w:rsidRPr="00406F36" w:rsidRDefault="00BA66FD" w:rsidP="00D13235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133657101"/>
      <w:r w:rsidRPr="00406F36">
        <w:rPr>
          <w:rFonts w:ascii="Times New Roman" w:hAnsi="Times New Roman" w:cs="Times New Roman"/>
          <w:b/>
          <w:sz w:val="28"/>
          <w:szCs w:val="28"/>
        </w:rPr>
        <w:lastRenderedPageBreak/>
        <w:t>Выводы к работе</w:t>
      </w:r>
      <w:bookmarkEnd w:id="2"/>
    </w:p>
    <w:p w14:paraId="1AF312B2" w14:textId="5883420E" w:rsidR="00BA66FD" w:rsidRPr="00406F36" w:rsidRDefault="00BA66FD" w:rsidP="00D13235">
      <w:pPr>
        <w:rPr>
          <w:rFonts w:ascii="Times New Roman" w:hAnsi="Times New Roman" w:cs="Times New Roman"/>
          <w:sz w:val="28"/>
          <w:szCs w:val="28"/>
        </w:rPr>
      </w:pPr>
      <w:r w:rsidRPr="00406F36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я познакомился с преобразованием трёхмерных объектов и изменением свойств камеры. Полный код программ по ссылке</w:t>
      </w:r>
      <w:r w:rsidR="00D13235" w:rsidRPr="00406F36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="00A86736" w:rsidRPr="00A86736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https://github.com/Ivan122727/EKG</w:t>
        </w:r>
        <w:bookmarkStart w:id="3" w:name="_GoBack"/>
        <w:bookmarkEnd w:id="3"/>
        <w:r w:rsidR="00D13235" w:rsidRPr="00406F36">
          <w:rPr>
            <w:rStyle w:val="aa"/>
            <w:rFonts w:ascii="Times New Roman" w:hAnsi="Times New Roman" w:cs="Times New Roman"/>
            <w:color w:val="auto"/>
            <w:sz w:val="28"/>
            <w:szCs w:val="28"/>
          </w:rPr>
          <w:t>/tree/master/LW1</w:t>
        </w:r>
      </w:hyperlink>
      <w:r w:rsidR="00D13235" w:rsidRPr="00406F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312B3" w14:textId="77777777" w:rsidR="00BA66FD" w:rsidRPr="002A6B05" w:rsidRDefault="00BA66FD" w:rsidP="009315B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33657102"/>
      <w:r w:rsidRPr="00E600D5">
        <w:rPr>
          <w:rFonts w:ascii="Times New Roman" w:hAnsi="Times New Roman" w:cs="Times New Roman"/>
          <w:b/>
          <w:sz w:val="28"/>
          <w:szCs w:val="28"/>
        </w:rPr>
        <w:t>Приложение</w:t>
      </w:r>
      <w:bookmarkEnd w:id="4"/>
      <w:r w:rsidR="00920832" w:rsidRPr="00E600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1AF312B4" w14:textId="77777777" w:rsidR="002864D9" w:rsidRPr="00406F36" w:rsidRDefault="00E12D96" w:rsidP="00920832">
      <w:pPr>
        <w:pStyle w:val="a0"/>
        <w:ind w:firstLine="0"/>
        <w:jc w:val="left"/>
        <w:rPr>
          <w:rFonts w:cs="Times New Roman"/>
          <w:b/>
          <w:lang w:val="en-US"/>
        </w:rPr>
      </w:pPr>
      <w:r w:rsidRPr="00406F36">
        <w:rPr>
          <w:rFonts w:cs="Times New Roman"/>
          <w:b/>
          <w:lang w:val="en-US"/>
        </w:rPr>
        <w:t>math_3d.cpp</w:t>
      </w:r>
    </w:p>
    <w:p w14:paraId="1AF312B5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1AF312B6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B7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Vector3f Vector3f::Cross(const Vector3f&amp; v) const</w:t>
      </w:r>
    </w:p>
    <w:p w14:paraId="1AF312B8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2B9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_x = y * v.z - z * v.y;</w:t>
      </w:r>
    </w:p>
    <w:p w14:paraId="1AF312BA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_y = z * v.x - x * v.z;</w:t>
      </w:r>
    </w:p>
    <w:p w14:paraId="1AF312BB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_z = x * v.y - y * v.x;</w:t>
      </w:r>
    </w:p>
    <w:p w14:paraId="1AF312BC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BD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return Vector3f(_x, _y, _z);</w:t>
      </w:r>
    </w:p>
    <w:p w14:paraId="1AF312BE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2BF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C0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Vector3f&amp; Vector3f::Normalize()</w:t>
      </w:r>
    </w:p>
    <w:p w14:paraId="1AF312C1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2C2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Length = sqrtf(x * x + y * y + z * z);</w:t>
      </w:r>
    </w:p>
    <w:p w14:paraId="1AF312C3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C4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x /= Length;</w:t>
      </w:r>
    </w:p>
    <w:p w14:paraId="1AF312C5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y /= Length;</w:t>
      </w:r>
    </w:p>
    <w:p w14:paraId="1AF312C6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z /= Length;</w:t>
      </w:r>
    </w:p>
    <w:p w14:paraId="1AF312C7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C8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return *this;</w:t>
      </w:r>
    </w:p>
    <w:p w14:paraId="1AF312C9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2CA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CB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Matrix4f::InitScaleTransform(float ScaleX, float ScaleY, float ScaleZ)</w:t>
      </w:r>
    </w:p>
    <w:p w14:paraId="1AF312CC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2CD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m[0][0] = ScaleX; m[0][1] = 0.0f;   m[0][2] = 0.0f;   m[0][3] = 0.0f;</w:t>
      </w:r>
    </w:p>
    <w:p w14:paraId="1AF312CE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  m[1][1] = ScaleY; m[1][2] = 0.0f;   m[1][3] = 0.0f;</w:t>
      </w:r>
    </w:p>
    <w:p w14:paraId="1AF312CF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  m[2][1] = 0.0f;   m[2][2] = ScaleZ; m[2][3] = 0.0f;</w:t>
      </w:r>
    </w:p>
    <w:p w14:paraId="1AF312D0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 m[3][1] = 0.0f;   m[3][2] = 0.0f;   m[3][3] = 1.0f;</w:t>
      </w:r>
    </w:p>
    <w:p w14:paraId="1AF312D1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2D2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D3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Matrix4f::InitRotateTransform(float RotateX, float RotateY, float RotateZ)</w:t>
      </w:r>
    </w:p>
    <w:p w14:paraId="1AF312D4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2D5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Matrix4f rx, ry, rz;</w:t>
      </w:r>
    </w:p>
    <w:p w14:paraId="1AF312D6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D7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x = ToRadian(RotateX);</w:t>
      </w:r>
    </w:p>
    <w:p w14:paraId="1AF312D8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y = ToRadian(RotateY);</w:t>
      </w:r>
    </w:p>
    <w:p w14:paraId="1AF312D9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z = ToRadian(RotateZ);</w:t>
      </w:r>
    </w:p>
    <w:p w14:paraId="1AF312DA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DB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rx.m[0][0] = 1.0f; rx.m[0][1] = 0.0f; rx.m[0][2] = 0.0f; rx.m[0][3] = 0.0f;</w:t>
      </w:r>
    </w:p>
    <w:p w14:paraId="1AF312DC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rx.m[1][0] = 0.0f; rx.m[1][1] = cosf(x); rx.m[1][2] = -sinf(x); rx.m[1][3] = 0.0f;</w:t>
      </w:r>
    </w:p>
    <w:p w14:paraId="1AF312DD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rx.m[2][0] = 0.0f; rx.m[2][1] = sinf(x); rx.m[2][2] = cosf(x); rx.m[2][3] = 0.0f;</w:t>
      </w:r>
    </w:p>
    <w:p w14:paraId="1AF312DE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rx.m[3][0] = 0.0f; rx.m[3][1] = 0.0f; rx.m[3][2] = 0.0f; rx.m[3][3] = 1.0f;</w:t>
      </w:r>
    </w:p>
    <w:p w14:paraId="1AF312DF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E0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ry.m[0][0] = cosf(y); ry.m[0][1] = 0.0f; ry.m[0][2] = -sinf(y); ry.m[0][3] = 0.0f;</w:t>
      </w:r>
    </w:p>
    <w:p w14:paraId="1AF312E1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ry.m[1][0] = 0.0f; ry.m[1][1] = 1.0f; ry.m[1][2] = 0.0f; ry.m[1][3] = 0.0f;</w:t>
      </w:r>
    </w:p>
    <w:p w14:paraId="1AF312E2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ry.m[2][0] = sinf(y); ry.m[2][1] = 0.0f; ry.m[2][2] = cosf(y); ry.m[2][3] = 0.0f;</w:t>
      </w:r>
    </w:p>
    <w:p w14:paraId="1AF312E3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ry.m[3][0] = 0.0f; ry.m[3][1] = 0.0f; ry.m[3][2] = 0.0f; ry.m[3][3] = 1.0f;</w:t>
      </w:r>
    </w:p>
    <w:p w14:paraId="1AF312E4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E5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rz.m[0][0] = cosf(z); rz.m[0][1] = -sinf(z); rz.m[0][2] = 0.0f; rz.m[0][3] = 0.0f;</w:t>
      </w:r>
    </w:p>
    <w:p w14:paraId="1AF312E6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rz.m[1][0] = sinf(z); rz.m[1][1] = cosf(z); rz.m[1][2] = 0.0f; rz.m[1][3] = 0.0f;</w:t>
      </w:r>
    </w:p>
    <w:p w14:paraId="1AF312E7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rz.m[2][0] = 0.0f; rz.m[2][1] = 0.0f; rz.m[2][2] = 1.0f; rz.m[2][3] = 0.0f;</w:t>
      </w:r>
    </w:p>
    <w:p w14:paraId="1AF312E8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rz.m[3][0] = 0.0f; rz.m[3][1] = 0.0f; rz.m[3][2] = 0.0f; rz.m[3][3] = 1.0f;</w:t>
      </w:r>
    </w:p>
    <w:p w14:paraId="1AF312E9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EA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*this = rz * ry * rx;</w:t>
      </w:r>
    </w:p>
    <w:p w14:paraId="1AF312EB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2EC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ED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Matrix4f::InitTranslationTransform(float x, float y, float z)</w:t>
      </w:r>
    </w:p>
    <w:p w14:paraId="1AF312EE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2EF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m[0][0] = 1.0f; m[0][1] = 0.0f; m[0][2] = 0.0f; m[0][3] = x;</w:t>
      </w:r>
    </w:p>
    <w:p w14:paraId="1AF312F0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m[1][1] = 1.0f; m[1][2] = 0.0f; m[1][3] = y;</w:t>
      </w:r>
    </w:p>
    <w:p w14:paraId="1AF312F1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m[2][1] = 0.0f; m[2][2] = 1.0f; m[2][3] = z;</w:t>
      </w:r>
    </w:p>
    <w:p w14:paraId="1AF312F2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m[3][1] = 0.0f; m[3][2] = 0.0f; m[3][3] = 1.0f;</w:t>
      </w:r>
    </w:p>
    <w:p w14:paraId="1AF312F3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2F4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F5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F6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Matrix4f::InitCameraTransform(const Vector3f&amp; Target, const Vector3f&amp; Up)</w:t>
      </w:r>
    </w:p>
    <w:p w14:paraId="1AF312F7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2F8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Vector3f N = Target;</w:t>
      </w:r>
    </w:p>
    <w:p w14:paraId="1AF312F9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N.Normalize();</w:t>
      </w:r>
    </w:p>
    <w:p w14:paraId="1AF312FA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Vector3f U = Up;</w:t>
      </w:r>
    </w:p>
    <w:p w14:paraId="1AF312FB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U.Normalize();</w:t>
      </w:r>
    </w:p>
    <w:p w14:paraId="1AF312FC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U = U.Cross(N);</w:t>
      </w:r>
    </w:p>
    <w:p w14:paraId="1AF312FD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Vector3f V = N.Cross(U);</w:t>
      </w:r>
    </w:p>
    <w:p w14:paraId="1AF312FE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2FF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m[0][0] = U.x;   m[0][1] = U.y;   m[0][2] = U.z;   m[0][3] = 0.0f;</w:t>
      </w:r>
    </w:p>
    <w:p w14:paraId="1AF31300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m[1][0] = V.x;   m[1][1] = V.y;   m[1][2] = V.z;   m[1][3] = 0.0f;</w:t>
      </w:r>
    </w:p>
    <w:p w14:paraId="1AF31301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m[2][0] = N.x;   m[2][1] = N.y;   m[2][2] = N.z;   m[2][3] = 0.0f;</w:t>
      </w:r>
    </w:p>
    <w:p w14:paraId="1AF31302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m[3][1] = 0.0f;  m[3][2] = 0.0f;  m[3][3] = 1.0f;</w:t>
      </w:r>
    </w:p>
    <w:p w14:paraId="1AF31303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04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05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Matrix4f::InitPersProjTransform(float FOV, float Width, float Height, float zNear, float zFar)</w:t>
      </w:r>
    </w:p>
    <w:p w14:paraId="1AF31306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F31307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ar = Width / Height;</w:t>
      </w:r>
    </w:p>
    <w:p w14:paraId="1AF31308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zRange = zNear - zFar;</w:t>
      </w:r>
    </w:p>
    <w:p w14:paraId="1AF31309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const float tanHalfFOV = tanf(ToRadian(FOV / 2.0f));</w:t>
      </w:r>
    </w:p>
    <w:p w14:paraId="1AF3130A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0B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m[0][0] = 1.0f / (tanHalfFOV * ar); m[0][1] = 0.0f;            m[0][2] = 0.0f;          m[0][3] = 0.0;</w:t>
      </w:r>
    </w:p>
    <w:p w14:paraId="1AF3130C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m[1][0] = 0.0f;                   m[1][1] = 1.0f / tanHalfFOV; m[1][2] = 0.0f;          m[1][3] = 0.0;</w:t>
      </w:r>
    </w:p>
    <w:p w14:paraId="1AF3130D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m[2][0] = 0.0f;                   m[2][1] = 0.0f;            m[2][2] = (-zNear - zFar) / zRange; m[2][3] = 2.0f * zFar * zNear / zRange;</w:t>
      </w:r>
    </w:p>
    <w:p w14:paraId="1AF3130E" w14:textId="77777777" w:rsidR="00E12D96" w:rsidRPr="00406F36" w:rsidRDefault="00E12D96" w:rsidP="00E12D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m[3][0] = 0.0f;                   m[3][1] = 0.0f;            m[3][2] = 1.0f;          m[3][3] = 0.0;</w:t>
      </w:r>
    </w:p>
    <w:p w14:paraId="1AF3130F" w14:textId="77777777" w:rsidR="00E600D5" w:rsidRDefault="00E12D96" w:rsidP="00E6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10" w14:textId="77777777" w:rsidR="002864D9" w:rsidRPr="00E600D5" w:rsidRDefault="006A26FA" w:rsidP="00E6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00D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</w:t>
      </w:r>
      <w:r w:rsidR="00FA3F6C" w:rsidRPr="00E600D5">
        <w:rPr>
          <w:rFonts w:ascii="Times New Roman" w:hAnsi="Times New Roman" w:cs="Times New Roman"/>
          <w:b/>
          <w:sz w:val="28"/>
          <w:szCs w:val="28"/>
          <w:lang w:val="en-US"/>
        </w:rPr>
        <w:t>ask1</w:t>
      </w:r>
      <w:r w:rsidR="002864D9" w:rsidRPr="00E600D5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14:paraId="1AF3131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1AF3131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1AF3131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1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1AF3131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glClear(GL_COLOR_BUFFER_BIT);</w:t>
      </w:r>
    </w:p>
    <w:p w14:paraId="1AF3131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glutSwapBuffers();</w:t>
      </w:r>
    </w:p>
    <w:p w14:paraId="1AF3131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1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1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1AF3131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glutDisplayFunc(RenderSceneCB);</w:t>
      </w:r>
    </w:p>
    <w:p w14:paraId="1AF3131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1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1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invoke1(int argc, char** argv) {</w:t>
      </w:r>
    </w:p>
    <w:p w14:paraId="1AF3131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glutInit(&amp;argc, argv);</w:t>
      </w:r>
    </w:p>
    <w:p w14:paraId="1AF3131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glutInitDisplayMode(GLUT_DOUBLE | GLUT_RGBA);</w:t>
      </w:r>
    </w:p>
    <w:p w14:paraId="1AF3132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glutInitWindowSize(1024, 768);</w:t>
      </w:r>
    </w:p>
    <w:p w14:paraId="1AF3132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glutInitWindowPosition(100, 100);</w:t>
      </w:r>
    </w:p>
    <w:p w14:paraId="1AF3132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glutCreateWindow("Task 1");</w:t>
      </w:r>
    </w:p>
    <w:p w14:paraId="1AF3132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2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InitializeGlutCallbacks();</w:t>
      </w:r>
    </w:p>
    <w:p w14:paraId="1AF3132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2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glClearColor(0.0f, 0.0f, 0.0f, 0.0f);</w:t>
      </w:r>
    </w:p>
    <w:p w14:paraId="1AF3132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2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glutMainLoop();</w:t>
      </w:r>
    </w:p>
    <w:p w14:paraId="1AF3132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2A" w14:textId="77777777" w:rsidR="00E600D5" w:rsidRDefault="00E600D5" w:rsidP="00E600D5">
      <w:pPr>
        <w:rPr>
          <w:rFonts w:ascii="Times New Roman" w:hAnsi="Times New Roman" w:cs="Times New Roman"/>
          <w:sz w:val="28"/>
          <w:lang w:val="en-US"/>
        </w:rPr>
      </w:pPr>
    </w:p>
    <w:p w14:paraId="1AF3132B" w14:textId="77777777" w:rsidR="00FA3F6C" w:rsidRPr="00E600D5" w:rsidRDefault="00FA3F6C" w:rsidP="00E600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00D5">
        <w:rPr>
          <w:rFonts w:ascii="Times New Roman" w:hAnsi="Times New Roman" w:cs="Times New Roman"/>
          <w:b/>
          <w:sz w:val="28"/>
          <w:szCs w:val="28"/>
          <w:lang w:val="en-US"/>
        </w:rPr>
        <w:t>task2.cpp</w:t>
      </w:r>
    </w:p>
    <w:p w14:paraId="1AF3132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1AF3132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#include &lt;stdio.h&gt;  </w:t>
      </w:r>
    </w:p>
    <w:p w14:paraId="1AF3132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1AF3132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1AF3133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1AF3133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3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GLuint VBO;</w:t>
      </w:r>
    </w:p>
    <w:p w14:paraId="1AF3133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3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RenderSceneCB(){</w:t>
      </w:r>
    </w:p>
    <w:p w14:paraId="1AF3133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glClear(GL_COLOR_BUFFER_BIT);</w:t>
      </w:r>
    </w:p>
    <w:p w14:paraId="1AF3133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3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glEnableVertexAttribArray(0);</w:t>
      </w:r>
    </w:p>
    <w:p w14:paraId="1AF3133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VBO);</w:t>
      </w:r>
    </w:p>
    <w:p w14:paraId="1AF3133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glVertexAttribPointer(0, 3, GL_FLOAT, GL_FALSE, 0, 0);</w:t>
      </w:r>
    </w:p>
    <w:p w14:paraId="1AF3133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3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glDrawArrays(GL_POINTS, 0, 1);</w:t>
      </w:r>
    </w:p>
    <w:p w14:paraId="1AF3133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3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glDisableVertexAttribArray(0);</w:t>
      </w:r>
    </w:p>
    <w:p w14:paraId="1AF3133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3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glutSwapBuffers();</w:t>
      </w:r>
    </w:p>
    <w:p w14:paraId="1AF3134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4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4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4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InitializeGlutCallbacks(){</w:t>
      </w:r>
    </w:p>
    <w:p w14:paraId="1AF3134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glutDisplayFunc(RenderSceneCB);</w:t>
      </w:r>
    </w:p>
    <w:p w14:paraId="1AF3134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4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4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CreateVertexBuffer(){</w:t>
      </w:r>
    </w:p>
    <w:p w14:paraId="1AF3134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Vector3f Vertices[1];</w:t>
      </w:r>
    </w:p>
    <w:p w14:paraId="1AF3134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Vertices[0] = Vector3f(0.0f, 0.0f, 0.0f);</w:t>
      </w:r>
    </w:p>
    <w:p w14:paraId="1AF3134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4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glGenBuffers(1, &amp;VBO);</w:t>
      </w:r>
    </w:p>
    <w:p w14:paraId="1AF3134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glBindBuffer(GL_ARRAY_BUFFER, VBO);</w:t>
      </w:r>
    </w:p>
    <w:p w14:paraId="1AF3134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glBufferData(GL_ARRAY_BUFFER, sizeof(Vertices), Vertices, GL_STATIC_DRAW);</w:t>
      </w:r>
    </w:p>
    <w:p w14:paraId="1AF3134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4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5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5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invoke2(int argc, char** argv){</w:t>
      </w:r>
    </w:p>
    <w:p w14:paraId="1AF3135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glutInit(&amp;argc, argv);</w:t>
      </w:r>
    </w:p>
    <w:p w14:paraId="1AF3135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glutInitDisplayMode(GLUT_DOUBLE | GLUT_RGBA);</w:t>
      </w:r>
    </w:p>
    <w:p w14:paraId="1AF3135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glutInitWindowSize(1024, 768);</w:t>
      </w:r>
    </w:p>
    <w:p w14:paraId="1AF3135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glutInitWindowPosition(100, 100);</w:t>
      </w:r>
    </w:p>
    <w:p w14:paraId="1AF3135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glutCreateWindow("Task 2");</w:t>
      </w:r>
    </w:p>
    <w:p w14:paraId="1AF3135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5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InitializeGlutCallbacks();</w:t>
      </w:r>
    </w:p>
    <w:p w14:paraId="1AF3135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5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// Must be done after glut is initialized!</w:t>
      </w:r>
    </w:p>
    <w:p w14:paraId="1AF3135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GLenum res = glewInit();</w:t>
      </w:r>
    </w:p>
    <w:p w14:paraId="1AF3135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if (res != GLEW_OK) {</w:t>
      </w:r>
    </w:p>
    <w:p w14:paraId="1AF3135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    fprintf(stderr, "Error: '%s'\n", glewGetErrorString(res));</w:t>
      </w:r>
    </w:p>
    <w:p w14:paraId="1AF3135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AF3135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F3136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6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glClearColor(0.0f, 0.0f, 0.0f, 0.0f);</w:t>
      </w:r>
    </w:p>
    <w:p w14:paraId="1AF3136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6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CreateVertexBuffer();</w:t>
      </w:r>
    </w:p>
    <w:p w14:paraId="1AF3136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6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   glutMainLoop();</w:t>
      </w:r>
    </w:p>
    <w:p w14:paraId="1AF3136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67" w14:textId="77777777" w:rsidR="00FA3F6C" w:rsidRPr="00406F36" w:rsidRDefault="00FA3F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F31368" w14:textId="77777777" w:rsidR="00FA3F6C" w:rsidRPr="00406F36" w:rsidRDefault="00FA3F6C" w:rsidP="00D132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6F36">
        <w:rPr>
          <w:rFonts w:ascii="Times New Roman" w:hAnsi="Times New Roman" w:cs="Times New Roman"/>
          <w:b/>
          <w:sz w:val="28"/>
          <w:szCs w:val="28"/>
          <w:lang w:val="en-US"/>
        </w:rPr>
        <w:t>task3.cpp</w:t>
      </w:r>
    </w:p>
    <w:p w14:paraId="1AF3136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"tasks.h"</w:t>
      </w:r>
    </w:p>
    <w:p w14:paraId="1AF3136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AF3136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&lt;GL/glew.h&gt;</w:t>
      </w:r>
    </w:p>
    <w:p w14:paraId="1AF3136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&lt;GL/freeglut.h&gt;</w:t>
      </w:r>
    </w:p>
    <w:p w14:paraId="1AF3136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1AF3136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6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GLuint VBO1;</w:t>
      </w:r>
    </w:p>
    <w:p w14:paraId="1AF3137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7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RenderSceneCB() {</w:t>
      </w:r>
    </w:p>
    <w:p w14:paraId="1AF3137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glClear(GL_COLOR_BUFFER_BIT);</w:t>
      </w:r>
    </w:p>
    <w:p w14:paraId="1AF3137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7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glEnableVertexAttribArray(0);</w:t>
      </w:r>
    </w:p>
    <w:p w14:paraId="1AF3137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glBindBuffer(GL_ARRAY_BUFFER, VBO1);</w:t>
      </w:r>
    </w:p>
    <w:p w14:paraId="1AF3137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glVertexAttribPointer(0, 3, GL_FLOAT, GL_FALSE, 0, 0);</w:t>
      </w:r>
    </w:p>
    <w:p w14:paraId="1AF3137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7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glDrawArrays(GL_TRIANGLES, 0, 3);</w:t>
      </w:r>
    </w:p>
    <w:p w14:paraId="1AF3137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7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glDisableVertexAttribArray(0);</w:t>
      </w:r>
    </w:p>
    <w:p w14:paraId="1AF3137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7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glutSwapBuffers(); // </w:t>
      </w:r>
      <w:r w:rsidRPr="00406F36">
        <w:rPr>
          <w:rFonts w:ascii="Times New Roman" w:hAnsi="Times New Roman" w:cs="Times New Roman"/>
          <w:sz w:val="24"/>
          <w:szCs w:val="24"/>
        </w:rPr>
        <w:t>отрисовка</w:t>
      </w:r>
    </w:p>
    <w:p w14:paraId="1AF3137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7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7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InitializeGlutCallbacks() {</w:t>
      </w:r>
    </w:p>
    <w:p w14:paraId="1AF3138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 xml:space="preserve">glutDisplayFunc(RenderSceneCB); // </w:t>
      </w:r>
      <w:r w:rsidRPr="00406F36">
        <w:rPr>
          <w:rFonts w:ascii="Times New Roman" w:hAnsi="Times New Roman" w:cs="Times New Roman"/>
          <w:sz w:val="24"/>
          <w:szCs w:val="24"/>
        </w:rPr>
        <w:t>Эта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6F36">
        <w:rPr>
          <w:rFonts w:ascii="Times New Roman" w:hAnsi="Times New Roman" w:cs="Times New Roman"/>
          <w:sz w:val="24"/>
          <w:szCs w:val="24"/>
        </w:rPr>
        <w:t>функция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6F36">
        <w:rPr>
          <w:rFonts w:ascii="Times New Roman" w:hAnsi="Times New Roman" w:cs="Times New Roman"/>
          <w:sz w:val="24"/>
          <w:szCs w:val="24"/>
        </w:rPr>
        <w:t>регулярно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6F36">
        <w:rPr>
          <w:rFonts w:ascii="Times New Roman" w:hAnsi="Times New Roman" w:cs="Times New Roman"/>
          <w:sz w:val="24"/>
          <w:szCs w:val="24"/>
        </w:rPr>
        <w:t>вызывается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 xml:space="preserve"> GLUT'</w:t>
      </w:r>
      <w:r w:rsidRPr="00406F36">
        <w:rPr>
          <w:rFonts w:ascii="Times New Roman" w:hAnsi="Times New Roman" w:cs="Times New Roman"/>
          <w:sz w:val="24"/>
          <w:szCs w:val="24"/>
        </w:rPr>
        <w:t>ом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3138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8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8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static void CreateVertexBuffer() {</w:t>
      </w:r>
    </w:p>
    <w:p w14:paraId="1AF3138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Vector3f Vertices[3];</w:t>
      </w:r>
    </w:p>
    <w:p w14:paraId="1AF3138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Vertices[0] = Vector3f(-1.0f, -1.0f, 0.0f);</w:t>
      </w:r>
    </w:p>
    <w:p w14:paraId="1AF3138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Vertices[1] = Vector3f(1.0f, -1.0f, 0.0f);</w:t>
      </w:r>
    </w:p>
    <w:p w14:paraId="1AF31387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Vertices[2] = Vector3f(0.0f, 1.0f, 0.0f);</w:t>
      </w:r>
    </w:p>
    <w:p w14:paraId="1AF3138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8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glGenBuffers(1, &amp;VBO1);</w:t>
      </w:r>
    </w:p>
    <w:p w14:paraId="1AF3138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glBindBuffer(GL_ARRAY_BUFFER, VBO1);</w:t>
      </w:r>
    </w:p>
    <w:p w14:paraId="1AF3138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glBufferData(GL_ARRAY_BUFFER, sizeof(Vertices), Vertices, GL_STATIC_DRAW);</w:t>
      </w:r>
    </w:p>
    <w:p w14:paraId="1AF3138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3138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8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>void invoke3(int argc, char** argv) {</w:t>
      </w:r>
    </w:p>
    <w:p w14:paraId="1AF3138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F36">
        <w:rPr>
          <w:rFonts w:ascii="Times New Roman" w:hAnsi="Times New Roman" w:cs="Times New Roman"/>
          <w:sz w:val="24"/>
          <w:szCs w:val="24"/>
        </w:rPr>
        <w:t>glutInit(&amp;argc, argv); // Инициализация OpenGL utility library с параметрами из командной строки</w:t>
      </w:r>
    </w:p>
    <w:p w14:paraId="1AF3139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glutInitDisplayMode(GLUT_DOUBLE | GLUT_RGBA); // GLUT_DOUBLE включает двойную буферизацию, GLUT_RGBA - буфер цвета, непрерывно используемого для конечной цели рендеринга (т.е. на экране).</w:t>
      </w:r>
    </w:p>
    <w:p w14:paraId="1AF3139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glutInitWindowSize(1024, 768);</w:t>
      </w:r>
    </w:p>
    <w:p w14:paraId="1AF3139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glutInitWindowPosition(100, 100);</w:t>
      </w:r>
    </w:p>
    <w:p w14:paraId="1AF3139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glutCreateWindow("Task 3"); // Эти функции задают параметры окна и создают его. Так же мы даем ему заголовок.</w:t>
      </w:r>
    </w:p>
    <w:p w14:paraId="1AF31394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1395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InitializeGlutCallbacks(); // функция обратного вызова.</w:t>
      </w:r>
    </w:p>
    <w:p w14:paraId="1AF31396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1397" w14:textId="77777777" w:rsidR="00FA3F6C" w:rsidRPr="00EB3952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>GLenum</w:t>
      </w:r>
      <w:r w:rsidRPr="00EB3952">
        <w:rPr>
          <w:rFonts w:ascii="Times New Roman" w:hAnsi="Times New Roman" w:cs="Times New Roman"/>
          <w:sz w:val="24"/>
          <w:szCs w:val="24"/>
        </w:rPr>
        <w:t xml:space="preserve"> 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EB3952">
        <w:rPr>
          <w:rFonts w:ascii="Times New Roman" w:hAnsi="Times New Roman" w:cs="Times New Roman"/>
          <w:sz w:val="24"/>
          <w:szCs w:val="24"/>
        </w:rPr>
        <w:t xml:space="preserve"> = </w:t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>glewInit</w:t>
      </w:r>
      <w:r w:rsidRPr="00EB3952">
        <w:rPr>
          <w:rFonts w:ascii="Times New Roman" w:hAnsi="Times New Roman" w:cs="Times New Roman"/>
          <w:sz w:val="24"/>
          <w:szCs w:val="24"/>
        </w:rPr>
        <w:t>();</w:t>
      </w:r>
    </w:p>
    <w:p w14:paraId="1AF31398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3952">
        <w:rPr>
          <w:rFonts w:ascii="Times New Roman" w:hAnsi="Times New Roman" w:cs="Times New Roman"/>
          <w:sz w:val="24"/>
          <w:szCs w:val="24"/>
        </w:rPr>
        <w:tab/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>if (res != GLEW_OK) {</w:t>
      </w:r>
    </w:p>
    <w:p w14:paraId="1AF31399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  <w:t>fprintf(stderr, "Error: '%s'\n", glewGetErrorString(res));</w:t>
      </w:r>
    </w:p>
    <w:p w14:paraId="1AF3139A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F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06F36">
        <w:rPr>
          <w:rFonts w:ascii="Times New Roman" w:hAnsi="Times New Roman" w:cs="Times New Roman"/>
          <w:sz w:val="24"/>
          <w:szCs w:val="24"/>
        </w:rPr>
        <w:t>return;</w:t>
      </w:r>
    </w:p>
    <w:p w14:paraId="1AF3139B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} // Теперь мы инициализируем GLEW и проверяем на ошибки. GLUT необходимо инициализировать перед этим.</w:t>
      </w:r>
    </w:p>
    <w:p w14:paraId="1AF3139C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139D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glClearColor(0.0f, 0.0f, 0.0f, 0.0f); // устанавливает цвет, который будет использован во время очистки буфера кадра.</w:t>
      </w:r>
    </w:p>
    <w:p w14:paraId="1AF3139E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139F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CreateVertexBuffer(); // создание треугольника.</w:t>
      </w:r>
    </w:p>
    <w:p w14:paraId="1AF313A0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313A1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ab/>
        <w:t>glutMainLoop(); // передача управления GLUT.</w:t>
      </w:r>
    </w:p>
    <w:p w14:paraId="1AF313A2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6F36">
        <w:rPr>
          <w:rFonts w:ascii="Times New Roman" w:hAnsi="Times New Roman" w:cs="Times New Roman"/>
          <w:sz w:val="24"/>
          <w:szCs w:val="24"/>
        </w:rPr>
        <w:t>}</w:t>
      </w:r>
    </w:p>
    <w:p w14:paraId="1AF313A3" w14:textId="77777777" w:rsidR="00FA3F6C" w:rsidRPr="00406F36" w:rsidRDefault="00FA3F6C" w:rsidP="00FA3F6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AF313A4" w14:textId="77777777" w:rsidR="00FA3F6C" w:rsidRPr="00406F36" w:rsidRDefault="00FA3F6C" w:rsidP="00E12D96">
      <w:pPr>
        <w:pStyle w:val="a0"/>
        <w:ind w:firstLine="0"/>
        <w:jc w:val="right"/>
        <w:rPr>
          <w:rFonts w:cs="Times New Roman"/>
          <w:sz w:val="24"/>
          <w:szCs w:val="24"/>
          <w:lang w:val="en-US"/>
        </w:rPr>
      </w:pPr>
    </w:p>
    <w:sectPr w:rsidR="00FA3F6C" w:rsidRPr="00406F36" w:rsidSect="00536EDA">
      <w:footerReference w:type="default" r:id="rId13"/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313AD" w14:textId="77777777" w:rsidR="002915A8" w:rsidRDefault="002915A8" w:rsidP="00B620B3">
      <w:pPr>
        <w:spacing w:after="0" w:line="240" w:lineRule="auto"/>
      </w:pPr>
      <w:r>
        <w:separator/>
      </w:r>
    </w:p>
  </w:endnote>
  <w:endnote w:type="continuationSeparator" w:id="0">
    <w:p w14:paraId="1AF313AE" w14:textId="77777777" w:rsidR="002915A8" w:rsidRDefault="002915A8" w:rsidP="00B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313AF" w14:textId="01671218" w:rsidR="009315BE" w:rsidRDefault="009315BE" w:rsidP="00B620B3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B0039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313AB" w14:textId="77777777" w:rsidR="002915A8" w:rsidRDefault="002915A8" w:rsidP="00B620B3">
      <w:pPr>
        <w:spacing w:after="0" w:line="240" w:lineRule="auto"/>
      </w:pPr>
      <w:r>
        <w:separator/>
      </w:r>
    </w:p>
  </w:footnote>
  <w:footnote w:type="continuationSeparator" w:id="0">
    <w:p w14:paraId="1AF313AC" w14:textId="77777777" w:rsidR="002915A8" w:rsidRDefault="002915A8" w:rsidP="00B62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63A"/>
    <w:multiLevelType w:val="hybridMultilevel"/>
    <w:tmpl w:val="D5CC7262"/>
    <w:lvl w:ilvl="0" w:tplc="AD54080C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358748DD"/>
    <w:multiLevelType w:val="multilevel"/>
    <w:tmpl w:val="4BBCF30C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5906481"/>
    <w:multiLevelType w:val="hybridMultilevel"/>
    <w:tmpl w:val="1A86D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6C"/>
    <w:rsid w:val="001A5FCD"/>
    <w:rsid w:val="002864D9"/>
    <w:rsid w:val="002915A8"/>
    <w:rsid w:val="002A6B05"/>
    <w:rsid w:val="00345C7A"/>
    <w:rsid w:val="00373EE8"/>
    <w:rsid w:val="00406F36"/>
    <w:rsid w:val="00422C68"/>
    <w:rsid w:val="0045735F"/>
    <w:rsid w:val="004C163D"/>
    <w:rsid w:val="00536EDA"/>
    <w:rsid w:val="00546E69"/>
    <w:rsid w:val="00676C11"/>
    <w:rsid w:val="006A26FA"/>
    <w:rsid w:val="00920832"/>
    <w:rsid w:val="009315BE"/>
    <w:rsid w:val="0099268B"/>
    <w:rsid w:val="009979E8"/>
    <w:rsid w:val="009E11A2"/>
    <w:rsid w:val="00A51C9F"/>
    <w:rsid w:val="00A86736"/>
    <w:rsid w:val="00B0039C"/>
    <w:rsid w:val="00B620B3"/>
    <w:rsid w:val="00BA66FD"/>
    <w:rsid w:val="00BB5929"/>
    <w:rsid w:val="00CA76D6"/>
    <w:rsid w:val="00CC6CEB"/>
    <w:rsid w:val="00D078C0"/>
    <w:rsid w:val="00D13235"/>
    <w:rsid w:val="00D22491"/>
    <w:rsid w:val="00E12D96"/>
    <w:rsid w:val="00E301C6"/>
    <w:rsid w:val="00E5544B"/>
    <w:rsid w:val="00E600D5"/>
    <w:rsid w:val="00E84762"/>
    <w:rsid w:val="00EB3952"/>
    <w:rsid w:val="00EB420A"/>
    <w:rsid w:val="00F5025F"/>
    <w:rsid w:val="00F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1288"/>
  <w15:chartTrackingRefBased/>
  <w15:docId w15:val="{D11FA61A-EA31-4A1C-AB5B-2103CDB9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0"/>
    <w:link w:val="10"/>
    <w:uiPriority w:val="9"/>
    <w:qFormat/>
    <w:rsid w:val="00F5025F"/>
    <w:pPr>
      <w:keepNext/>
      <w:keepLines/>
      <w:pageBreakBefore/>
      <w:numPr>
        <w:numId w:val="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F5025F"/>
    <w:pPr>
      <w:keepNext/>
      <w:keepLines/>
      <w:numPr>
        <w:ilvl w:val="1"/>
        <w:numId w:val="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Сергеев"/>
    <w:qFormat/>
    <w:rsid w:val="00536EDA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Сергеев"/>
    <w:basedOn w:val="a0"/>
    <w:next w:val="a0"/>
    <w:qFormat/>
    <w:rsid w:val="00536ED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F5025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5025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B62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620B3"/>
  </w:style>
  <w:style w:type="paragraph" w:styleId="a7">
    <w:name w:val="footer"/>
    <w:basedOn w:val="a"/>
    <w:link w:val="a8"/>
    <w:uiPriority w:val="99"/>
    <w:unhideWhenUsed/>
    <w:rsid w:val="00B620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620B3"/>
  </w:style>
  <w:style w:type="paragraph" w:styleId="a9">
    <w:name w:val="TOC Heading"/>
    <w:basedOn w:val="1"/>
    <w:next w:val="a"/>
    <w:uiPriority w:val="39"/>
    <w:unhideWhenUsed/>
    <w:qFormat/>
    <w:rsid w:val="00BA66FD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66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66FD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BA66FD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BA66F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BA66FD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BA66FD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BA66FD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D132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lepointfive.github.io/ogltuto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erVyle/LW_ECG/tree/master/LW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ur\Desktop\&#1051;&#1056;2_&#1048;&#1050;&#104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6E2E4-4681-4B59-B26F-322CF6AC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ЛР2_ИКГ.dotx</Template>
  <TotalTime>27</TotalTime>
  <Pages>8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Иван Ермолов</cp:lastModifiedBy>
  <cp:revision>16</cp:revision>
  <dcterms:created xsi:type="dcterms:W3CDTF">2023-04-29T05:35:00Z</dcterms:created>
  <dcterms:modified xsi:type="dcterms:W3CDTF">2023-05-06T09:53:00Z</dcterms:modified>
</cp:coreProperties>
</file>